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695904" w14:textId="4B719F1C" w:rsidR="00E62D1D" w:rsidRPr="006A0B4C" w:rsidRDefault="00E8456E" w:rsidP="002D6DA5">
      <w:pPr>
        <w:pStyle w:val="Title"/>
        <w:ind w:left="-284"/>
        <w:rPr>
          <w:lang w:val="sv-SE"/>
        </w:rPr>
      </w:pPr>
      <w:bookmarkStart w:id="0" w:name="_Toc307520296"/>
      <w:bookmarkStart w:id="1" w:name="_Toc315378595"/>
      <w:r w:rsidRPr="006A0B4C">
        <w:rPr>
          <w:noProof/>
          <w:lang w:val="sv-SE"/>
        </w:rPr>
        <mc:AlternateContent>
          <mc:Choice Requires="wps">
            <w:drawing>
              <wp:anchor distT="0" distB="0" distL="114300" distR="114300" simplePos="0" relativeHeight="251659264" behindDoc="0" locked="0" layoutInCell="1" allowOverlap="1" wp14:anchorId="177EB122" wp14:editId="3F1E1287">
                <wp:simplePos x="0" y="0"/>
                <wp:positionH relativeFrom="column">
                  <wp:posOffset>0</wp:posOffset>
                </wp:positionH>
                <wp:positionV relativeFrom="paragraph">
                  <wp:posOffset>457200</wp:posOffset>
                </wp:positionV>
                <wp:extent cx="3314700" cy="914400"/>
                <wp:effectExtent l="0" t="0" r="0" b="0"/>
                <wp:wrapNone/>
                <wp:docPr id="7" name="Text Box 7"/>
                <wp:cNvGraphicFramePr/>
                <a:graphic xmlns:a="http://schemas.openxmlformats.org/drawingml/2006/main">
                  <a:graphicData uri="http://schemas.microsoft.com/office/word/2010/wordprocessingShape">
                    <wps:wsp>
                      <wps:cNvSpPr txBox="1"/>
                      <wps:spPr>
                        <a:xfrm>
                          <a:off x="0" y="0"/>
                          <a:ext cx="3314700" cy="914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B85163" w14:textId="77777777" w:rsidR="002B6D5C" w:rsidRPr="00B80B2B" w:rsidRDefault="002B6D5C" w:rsidP="00E8456E">
                            <w:pPr>
                              <w:rPr>
                                <w:rFonts w:asciiTheme="majorHAnsi" w:hAnsiTheme="majorHAnsi"/>
                                <w:b/>
                                <w:color w:val="FFFFFF" w:themeColor="background1"/>
                                <w:sz w:val="72"/>
                                <w:szCs w:val="72"/>
                              </w:rPr>
                            </w:pPr>
                            <w:r w:rsidRPr="00B80B2B">
                              <w:rPr>
                                <w:rFonts w:asciiTheme="majorHAnsi" w:hAnsiTheme="majorHAnsi"/>
                                <w:b/>
                                <w:color w:val="FFFFFF" w:themeColor="background1"/>
                                <w:sz w:val="72"/>
                                <w:szCs w:val="72"/>
                              </w:rPr>
                              <w:t>Konsultprofil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7EB122" id="_x0000_t202" coordsize="21600,21600" o:spt="202" path="m,l,21600r21600,l21600,xe">
                <v:stroke joinstyle="miter"/>
                <v:path gradientshapeok="t" o:connecttype="rect"/>
              </v:shapetype>
              <v:shape id="Text Box 7" o:spid="_x0000_s1026" type="#_x0000_t202" style="position:absolute;left:0;text-align:left;margin-left:0;margin-top:36pt;width:261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" filled="f" stroked="f">
                <v:textbox>
                  <w:txbxContent>
                    <w:p w14:paraId="70B85163" w14:textId="77777777" w:rsidR="002B6D5C" w:rsidRPr="00B80B2B" w:rsidRDefault="002B6D5C" w:rsidP="00E8456E">
                      <w:pPr>
                        <w:rPr>
                          <w:rFonts w:asciiTheme="majorHAnsi" w:hAnsiTheme="majorHAnsi"/>
                          <w:b/>
                          <w:color w:val="FFFFFF" w:themeColor="background1"/>
                          <w:sz w:val="72"/>
                          <w:szCs w:val="72"/>
                        </w:rPr>
                      </w:pPr>
                      <w:r w:rsidRPr="00B80B2B">
                        <w:rPr>
                          <w:rFonts w:asciiTheme="majorHAnsi" w:hAnsiTheme="majorHAnsi"/>
                          <w:b/>
                          <w:color w:val="FFFFFF" w:themeColor="background1"/>
                          <w:sz w:val="72"/>
                          <w:szCs w:val="72"/>
                        </w:rPr>
                        <w:t>Konsultprofil</w:t>
                      </w:r>
                    </w:p>
                  </w:txbxContent>
                </v:textbox>
              </v:shape>
            </w:pict>
          </mc:Fallback>
        </mc:AlternateContent>
      </w:r>
      <w:r w:rsidR="005E2BAC">
        <w:rPr>
          <w:noProof/>
          <w:lang w:val="sv-SE"/>
        </w:rPr>
        <w:drawing>
          <wp:inline distT="0" distB="0" distL="0" distR="0" wp14:anchorId="60F1D501" wp14:editId="41FD97C3">
            <wp:extent cx="5778204" cy="1955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light-crowd-red.jpg"/>
                    <pic:cNvPicPr/>
                  </pic:nvPicPr>
                  <pic:blipFill rotWithShape="1">
                    <a:blip r:embed="rId8">
                      <a:extLst>
                        <a:ext uri="{28A0092B-C50C-407E-A947-70E740481C1C}">
                          <a14:useLocalDpi xmlns:a14="http://schemas.microsoft.com/office/drawing/2010/main" val="0"/>
                        </a:ext>
                      </a:extLst>
                    </a:blip>
                    <a:srcRect b="4467"/>
                    <a:stretch/>
                  </pic:blipFill>
                  <pic:spPr bwMode="auto">
                    <a:xfrm>
                      <a:off x="0" y="0"/>
                      <a:ext cx="5779135" cy="1956115"/>
                    </a:xfrm>
                    <a:prstGeom prst="rect">
                      <a:avLst/>
                    </a:prstGeom>
                    <a:ln>
                      <a:noFill/>
                    </a:ln>
                    <a:extLst>
                      <a:ext uri="{53640926-AAD7-44D8-BBD7-CCE9431645EC}">
                        <a14:shadowObscured xmlns:a14="http://schemas.microsoft.com/office/drawing/2010/main"/>
                      </a:ext>
                    </a:extLst>
                  </pic:spPr>
                </pic:pic>
              </a:graphicData>
            </a:graphic>
          </wp:inline>
        </w:drawing>
      </w:r>
    </w:p>
    <w:p w14:paraId="309C4B69" w14:textId="4E81FFBA" w:rsidR="00BD2882" w:rsidRPr="006A0B4C" w:rsidRDefault="006A39F8" w:rsidP="00E62D1D">
      <w:pPr>
        <w:pStyle w:val="Title"/>
        <w:rPr>
          <w:lang w:val="sv-SE"/>
        </w:rPr>
      </w:pPr>
      <w:r>
        <w:rPr>
          <w:lang w:val="sv-SE"/>
        </w:rPr>
        <w:t>Harald Nordgren</w:t>
      </w:r>
    </w:p>
    <w:p w14:paraId="7705D80D" w14:textId="0C39F384" w:rsidR="00BD2882" w:rsidRPr="006A0B4C" w:rsidRDefault="00DD680F" w:rsidP="00BD2882">
      <w:pPr>
        <w:pStyle w:val="TitleCoverPage"/>
      </w:pPr>
      <w:commentRangeStart w:id="2"/>
      <w:r>
        <w:t>Webb</w:t>
      </w:r>
      <w:commentRangeEnd w:id="2"/>
      <w:r>
        <w:t>-</w:t>
      </w:r>
      <w:r>
        <w:rPr>
          <w:rStyle w:val="CommentReference"/>
          <w:rFonts w:asciiTheme="minorHAnsi" w:hAnsiTheme="minorHAnsi"/>
          <w:color w:val="auto"/>
        </w:rPr>
        <w:commentReference w:id="2"/>
      </w:r>
      <w:r w:rsidR="00347D34">
        <w:t>/</w:t>
      </w:r>
      <w:r w:rsidR="008A4928">
        <w:t>System</w:t>
      </w:r>
      <w:r w:rsidR="00C110E2">
        <w:t>utvecklare</w:t>
      </w:r>
    </w:p>
    <w:p w14:paraId="363E73EB" w14:textId="52E5B2C4" w:rsidR="00BD2882" w:rsidRPr="006A0B4C" w:rsidRDefault="005F0955" w:rsidP="00134109">
      <w:pPr>
        <w:pStyle w:val="IntroductionCoverpage"/>
        <w:spacing w:after="120"/>
      </w:pPr>
      <w:r>
        <w:t>Harald</w:t>
      </w:r>
      <w:r w:rsidR="009B3D3E">
        <w:t xml:space="preserve"> är en systemutvecklare med </w:t>
      </w:r>
      <w:r w:rsidR="00F40CD7">
        <w:t xml:space="preserve">erfarenhet av projekt inom </w:t>
      </w:r>
      <w:r w:rsidR="00134109">
        <w:t xml:space="preserve">webbutveckling, främst inom </w:t>
      </w:r>
      <w:r w:rsidR="00F40CD7">
        <w:t xml:space="preserve">Python, Java och C/C++. </w:t>
      </w:r>
      <w:r>
        <w:t xml:space="preserve">Harald </w:t>
      </w:r>
      <w:r w:rsidR="00DD680F">
        <w:t>har en särskild spets inom</w:t>
      </w:r>
      <w:r w:rsidR="00F40CD7">
        <w:t xml:space="preserve"> </w:t>
      </w:r>
      <w:r w:rsidR="00BD2882" w:rsidRPr="006A0B4C">
        <w:t>utveckling</w:t>
      </w:r>
      <w:r w:rsidR="00DD680F">
        <w:t xml:space="preserve"> i open source-miljöer</w:t>
      </w:r>
      <w:r w:rsidR="00F40CD7">
        <w:t>, back-end och bilder &amp; video.</w:t>
      </w:r>
    </w:p>
    <w:p w14:paraId="14F1C854" w14:textId="0FA51718" w:rsidR="00BD2882" w:rsidRPr="006A0B4C" w:rsidRDefault="002B6D5C" w:rsidP="00BD2882">
      <w:pPr>
        <w:pStyle w:val="IntroductionCoverpage"/>
      </w:pPr>
      <w:r>
        <w:t xml:space="preserve">Harald </w:t>
      </w:r>
      <w:r w:rsidR="00DD680F">
        <w:t xml:space="preserve">uppskattas i sina </w:t>
      </w:r>
      <w:r>
        <w:t>projektteam speciellt för att ha</w:t>
      </w:r>
      <w:r w:rsidR="00DD680F">
        <w:t>n</w:t>
      </w:r>
      <w:r w:rsidR="00BD2882" w:rsidRPr="006A0B4C">
        <w:t xml:space="preserve"> </w:t>
      </w:r>
      <w:r w:rsidR="00DD680F">
        <w:t>lyfter hela teamets resultat genom att dela med sig av sin expertis på ett prestigelöst sätt</w:t>
      </w:r>
      <w:r w:rsidR="00BD2882" w:rsidRPr="006A0B4C">
        <w:t>.</w:t>
      </w:r>
    </w:p>
    <w:tbl>
      <w:tblPr>
        <w:tblStyle w:val="NetlightTableStyle"/>
        <w:tblW w:w="0" w:type="auto"/>
        <w:tblInd w:w="284" w:type="dxa"/>
        <w:tblBorders>
          <w:insideV w:val="none" w:sz="0" w:space="0" w:color="auto"/>
        </w:tblBorders>
        <w:shd w:val="clear" w:color="auto" w:fill="F3F3F3"/>
        <w:tblCellMar>
          <w:top w:w="284" w:type="dxa"/>
          <w:left w:w="284" w:type="dxa"/>
          <w:bottom w:w="284" w:type="dxa"/>
          <w:right w:w="284" w:type="dxa"/>
        </w:tblCellMar>
        <w:tblLook w:val="04A0" w:firstRow="1" w:lastRow="0" w:firstColumn="1" w:lastColumn="0" w:noHBand="0" w:noVBand="1"/>
      </w:tblPr>
      <w:tblGrid>
        <w:gridCol w:w="8220"/>
      </w:tblGrid>
      <w:tr w:rsidR="00D258C6" w:rsidRPr="006A0B4C" w14:paraId="47F36C97" w14:textId="77777777" w:rsidTr="00423847">
        <w:trPr>
          <w:cnfStyle w:val="100000000000" w:firstRow="1" w:lastRow="0" w:firstColumn="0" w:lastColumn="0" w:oddVBand="0" w:evenVBand="0" w:oddHBand="0" w:evenHBand="0" w:firstRowFirstColumn="0" w:firstRowLastColumn="0" w:lastRowFirstColumn="0" w:lastRowLastColumn="0"/>
        </w:trPr>
        <w:tc>
          <w:tcPr>
            <w:tcW w:w="8436" w:type="dxa"/>
            <w:shd w:val="clear" w:color="auto" w:fill="F3F3F3"/>
          </w:tcPr>
          <w:p w14:paraId="72B535BB" w14:textId="77777777" w:rsidR="00D258C6" w:rsidRPr="006A0B4C" w:rsidRDefault="00D258C6" w:rsidP="00423847">
            <w:pPr>
              <w:pStyle w:val="Heading4"/>
              <w:outlineLvl w:val="3"/>
              <w:rPr>
                <w:lang w:val="sv-SE"/>
              </w:rPr>
            </w:pPr>
            <w:r w:rsidRPr="006A0B4C">
              <w:rPr>
                <w:lang w:val="sv-SE"/>
              </w:rPr>
              <w:t>SPECIALKUNSKAPER</w:t>
            </w:r>
          </w:p>
          <w:p w14:paraId="606691ED" w14:textId="6568615F" w:rsidR="00C01435" w:rsidRPr="006A0B4C" w:rsidRDefault="00C01435" w:rsidP="00C01435">
            <w:pPr>
              <w:pStyle w:val="SpecialSkills"/>
              <w:rPr>
                <w:lang w:val="sv-SE"/>
              </w:rPr>
            </w:pPr>
            <w:commentRangeStart w:id="3"/>
            <w:r w:rsidRPr="006A0B4C">
              <w:rPr>
                <w:lang w:val="sv-SE"/>
              </w:rPr>
              <w:t>Djup</w:t>
            </w:r>
            <w:commentRangeEnd w:id="3"/>
            <w:r w:rsidR="00577131" w:rsidRPr="006A0B4C">
              <w:rPr>
                <w:rStyle w:val="CommentReference"/>
                <w:rFonts w:asciiTheme="minorHAnsi" w:hAnsiTheme="minorHAnsi"/>
                <w:color w:val="auto"/>
                <w:spacing w:val="0"/>
                <w:lang w:val="sv-SE"/>
              </w:rPr>
              <w:commentReference w:id="3"/>
            </w:r>
            <w:r w:rsidRPr="006A0B4C">
              <w:rPr>
                <w:lang w:val="sv-SE"/>
              </w:rPr>
              <w:t xml:space="preserve"> kunskap inom utveckling i </w:t>
            </w:r>
            <w:r w:rsidR="002B6D5C">
              <w:rPr>
                <w:lang w:val="sv-SE"/>
              </w:rPr>
              <w:t xml:space="preserve">Python, </w:t>
            </w:r>
            <w:r w:rsidRPr="006A0B4C">
              <w:rPr>
                <w:lang w:val="sv-SE"/>
              </w:rPr>
              <w:t>Java</w:t>
            </w:r>
            <w:r w:rsidR="002B6D5C">
              <w:rPr>
                <w:lang w:val="sv-SE"/>
              </w:rPr>
              <w:t xml:space="preserve"> och C/C++</w:t>
            </w:r>
            <w:r w:rsidRPr="006A0B4C">
              <w:rPr>
                <w:lang w:val="sv-SE"/>
              </w:rPr>
              <w:t xml:space="preserve">, </w:t>
            </w:r>
            <w:r w:rsidR="002B6D5C">
              <w:rPr>
                <w:lang w:val="sv-SE"/>
              </w:rPr>
              <w:t xml:space="preserve">webcrawlers, automatisering och bilder &amp; video. </w:t>
            </w:r>
          </w:p>
          <w:p w14:paraId="7319BD53" w14:textId="751F4BB6" w:rsidR="00D258C6" w:rsidRPr="006A0B4C" w:rsidRDefault="00D258C6" w:rsidP="00FD685E">
            <w:pPr>
              <w:pStyle w:val="Heading4"/>
              <w:outlineLvl w:val="3"/>
              <w:rPr>
                <w:lang w:val="sv-SE"/>
              </w:rPr>
            </w:pPr>
            <w:commentRangeStart w:id="4"/>
            <w:r w:rsidRPr="006A0B4C">
              <w:rPr>
                <w:lang w:val="sv-SE"/>
              </w:rPr>
              <w:t xml:space="preserve">Exempel på erfarenhet </w:t>
            </w:r>
            <w:commentRangeEnd w:id="4"/>
            <w:r w:rsidR="00DD680F">
              <w:rPr>
                <w:rStyle w:val="CommentReference"/>
                <w:rFonts w:asciiTheme="minorHAnsi" w:hAnsiTheme="minorHAnsi"/>
                <w:b w:val="0"/>
                <w:bCs w:val="0"/>
                <w:color w:val="auto"/>
                <w:lang w:val="sv-SE"/>
              </w:rPr>
              <w:commentReference w:id="4"/>
            </w:r>
          </w:p>
          <w:p w14:paraId="3973488F" w14:textId="2CAE8FAB" w:rsidR="000023C2" w:rsidRPr="000023C2" w:rsidRDefault="000023C2" w:rsidP="000023C2">
            <w:pPr>
              <w:pStyle w:val="SpecialSkills"/>
              <w:numPr>
                <w:ilvl w:val="0"/>
                <w:numId w:val="13"/>
              </w:numPr>
              <w:rPr>
                <w:lang w:val="sv-SE"/>
              </w:rPr>
            </w:pPr>
            <w:r w:rsidRPr="006A0B4C">
              <w:rPr>
                <w:lang w:val="sv-SE"/>
              </w:rPr>
              <w:t xml:space="preserve">Systemutvecklare </w:t>
            </w:r>
            <w:r w:rsidR="00D258C6" w:rsidRPr="006A0B4C">
              <w:rPr>
                <w:lang w:val="sv-SE"/>
              </w:rPr>
              <w:t>för webb/multimediaprojekt</w:t>
            </w:r>
          </w:p>
          <w:p w14:paraId="5371987A" w14:textId="15BC7244" w:rsidR="00DD680F" w:rsidRPr="006A0B4C" w:rsidRDefault="000023C2" w:rsidP="00FD685E">
            <w:pPr>
              <w:pStyle w:val="SpecialSkills"/>
              <w:numPr>
                <w:ilvl w:val="0"/>
                <w:numId w:val="13"/>
              </w:numPr>
              <w:rPr>
                <w:lang w:val="sv-SE"/>
              </w:rPr>
            </w:pPr>
            <w:r>
              <w:rPr>
                <w:lang w:val="sv-SE"/>
              </w:rPr>
              <w:t>Forskning om videokomprimering</w:t>
            </w:r>
          </w:p>
        </w:tc>
      </w:tr>
    </w:tbl>
    <w:p w14:paraId="120D5ED6" w14:textId="77777777" w:rsidR="00BD2882" w:rsidRPr="006A0B4C" w:rsidRDefault="00BD2882" w:rsidP="00BD2882">
      <w:pPr>
        <w:pStyle w:val="IntroductionCoverpage"/>
      </w:pPr>
    </w:p>
    <w:p w14:paraId="25FBE4C7" w14:textId="1335EB79" w:rsidR="00BD2882" w:rsidRPr="006A0B4C" w:rsidRDefault="006C1F94" w:rsidP="00411CD4">
      <w:pPr>
        <w:pStyle w:val="Heading1"/>
        <w:rPr>
          <w:lang w:val="sv-SE"/>
        </w:rPr>
      </w:pPr>
      <w:r w:rsidRPr="006A0B4C">
        <w:rPr>
          <w:lang w:val="sv-SE"/>
        </w:rPr>
        <w:br w:type="column"/>
      </w:r>
      <w:bookmarkEnd w:id="0"/>
      <w:bookmarkEnd w:id="1"/>
      <w:r w:rsidR="00C110E2">
        <w:rPr>
          <w:lang w:val="sv-SE"/>
        </w:rPr>
        <w:lastRenderedPageBreak/>
        <w:t>Harald Nordgren</w:t>
      </w:r>
    </w:p>
    <w:p w14:paraId="16B3500B" w14:textId="7DDD7B4B" w:rsidR="00DD680F" w:rsidRPr="006A0B4C" w:rsidRDefault="00DD680F" w:rsidP="00DD680F">
      <w:pPr>
        <w:pStyle w:val="TitleCoverPage"/>
      </w:pPr>
      <w:commentRangeStart w:id="5"/>
      <w:r>
        <w:t>Webb</w:t>
      </w:r>
      <w:commentRangeEnd w:id="5"/>
      <w:r>
        <w:t>-</w:t>
      </w:r>
      <w:r>
        <w:rPr>
          <w:rStyle w:val="CommentReference"/>
          <w:rFonts w:asciiTheme="minorHAnsi" w:hAnsiTheme="minorHAnsi"/>
          <w:color w:val="auto"/>
        </w:rPr>
        <w:commentReference w:id="5"/>
      </w:r>
      <w:r w:rsidR="00C110E2">
        <w:t>/Systemutvecklare</w:t>
      </w:r>
    </w:p>
    <w:p w14:paraId="63FB2DB0" w14:textId="77777777" w:rsidR="004D76AE" w:rsidRPr="006A0B4C" w:rsidRDefault="004D76AE" w:rsidP="0071380F">
      <w:pPr>
        <w:pStyle w:val="Heading4"/>
        <w:rPr>
          <w:lang w:val="sv-SE"/>
        </w:rPr>
        <w:sectPr w:rsidR="004D76AE" w:rsidRPr="006A0B4C" w:rsidSect="004D76AE">
          <w:footerReference w:type="even" r:id="rId11"/>
          <w:footerReference w:type="default" r:id="rId12"/>
          <w:footerReference w:type="first" r:id="rId13"/>
          <w:type w:val="continuous"/>
          <w:pgSz w:w="11906" w:h="16838"/>
          <w:pgMar w:top="1418" w:right="1701" w:bottom="1560" w:left="1701" w:header="709" w:footer="873" w:gutter="0"/>
          <w:cols w:space="708"/>
          <w:docGrid w:linePitch="360"/>
        </w:sectPr>
      </w:pPr>
    </w:p>
    <w:p w14:paraId="2A0E2B02" w14:textId="77777777" w:rsidR="00C05F1D" w:rsidRPr="006A0B4C" w:rsidRDefault="00C05F1D" w:rsidP="00C05F1D">
      <w:pPr>
        <w:pStyle w:val="Heading4"/>
        <w:rPr>
          <w:lang w:val="sv-SE"/>
        </w:rPr>
      </w:pPr>
      <w:commentRangeStart w:id="6"/>
      <w:r w:rsidRPr="006A0B4C">
        <w:rPr>
          <w:lang w:val="sv-SE"/>
        </w:rPr>
        <w:lastRenderedPageBreak/>
        <w:t>Arbetsområden</w:t>
      </w:r>
      <w:commentRangeEnd w:id="6"/>
      <w:r w:rsidR="00577131" w:rsidRPr="006A0B4C">
        <w:rPr>
          <w:rStyle w:val="CommentReference"/>
          <w:rFonts w:asciiTheme="minorHAnsi" w:hAnsiTheme="minorHAnsi"/>
          <w:b w:val="0"/>
          <w:bCs w:val="0"/>
          <w:color w:val="auto"/>
          <w:lang w:val="sv-SE"/>
        </w:rPr>
        <w:commentReference w:id="6"/>
      </w:r>
    </w:p>
    <w:p w14:paraId="7C94B826" w14:textId="77777777" w:rsidR="00C05F1D" w:rsidRPr="006A0B4C" w:rsidRDefault="00C05F1D" w:rsidP="00C05F1D">
      <w:pPr>
        <w:pStyle w:val="KnowledgePageTwo"/>
      </w:pPr>
      <w:r w:rsidRPr="006A0B4C">
        <w:t>Systemutveckling</w:t>
      </w:r>
    </w:p>
    <w:p w14:paraId="1D72AE5F" w14:textId="77777777" w:rsidR="00C05F1D" w:rsidRPr="006A0B4C" w:rsidRDefault="00C05F1D" w:rsidP="00C05F1D">
      <w:pPr>
        <w:pStyle w:val="KnowledgePageTwo"/>
      </w:pPr>
      <w:r w:rsidRPr="006A0B4C">
        <w:t>Databasdesign</w:t>
      </w:r>
    </w:p>
    <w:p w14:paraId="5FCD4A15" w14:textId="348D643D" w:rsidR="00C05F1D" w:rsidRPr="006A0B4C" w:rsidRDefault="00C05F1D" w:rsidP="00C05F1D">
      <w:pPr>
        <w:pStyle w:val="KnowledgePageTwo"/>
      </w:pPr>
      <w:r w:rsidRPr="006A0B4C">
        <w:t>Sys</w:t>
      </w:r>
      <w:r w:rsidR="00387429">
        <w:t xml:space="preserve">temdesign </w:t>
      </w:r>
    </w:p>
    <w:p w14:paraId="4FAD5257" w14:textId="196662DD" w:rsidR="00C05F1D" w:rsidRPr="006A0B4C" w:rsidRDefault="00C05F1D" w:rsidP="00C05F1D">
      <w:pPr>
        <w:pStyle w:val="Heading4"/>
        <w:rPr>
          <w:lang w:val="sv-SE"/>
        </w:rPr>
      </w:pPr>
      <w:r w:rsidRPr="006A0B4C">
        <w:rPr>
          <w:lang w:val="sv-SE"/>
        </w:rPr>
        <w:t>Bran</w:t>
      </w:r>
      <w:r w:rsidR="00801B7F">
        <w:rPr>
          <w:lang w:val="sv-SE"/>
        </w:rPr>
        <w:t>s</w:t>
      </w:r>
      <w:r w:rsidRPr="006A0B4C">
        <w:rPr>
          <w:lang w:val="sv-SE"/>
        </w:rPr>
        <w:t>cherfarenhet</w:t>
      </w:r>
    </w:p>
    <w:p w14:paraId="2D559CD9" w14:textId="339BA345" w:rsidR="00DD680F" w:rsidRPr="006A0B4C" w:rsidRDefault="00036C97" w:rsidP="00C05F1D">
      <w:pPr>
        <w:pStyle w:val="KnowledgePageTwo"/>
      </w:pPr>
      <w:r>
        <w:t>Bild &amp; video</w:t>
      </w:r>
    </w:p>
    <w:p w14:paraId="7E805874" w14:textId="77777777" w:rsidR="00C05F1D" w:rsidRPr="006A0B4C" w:rsidRDefault="00C05F1D" w:rsidP="00C05F1D">
      <w:pPr>
        <w:pStyle w:val="Heading4"/>
        <w:rPr>
          <w:lang w:val="sv-SE"/>
        </w:rPr>
      </w:pPr>
      <w:r w:rsidRPr="006A0B4C">
        <w:rPr>
          <w:lang w:val="sv-SE"/>
        </w:rPr>
        <w:t>Utvecklingsspråk och ramverk</w:t>
      </w:r>
    </w:p>
    <w:p w14:paraId="352AEB8E" w14:textId="780AABA1" w:rsidR="006B69A8" w:rsidRPr="001F1DAF" w:rsidRDefault="00036C97" w:rsidP="00C05F1D">
      <w:pPr>
        <w:pStyle w:val="KnowledgePageTwo"/>
        <w:rPr>
          <w:lang w:val="en-US"/>
        </w:rPr>
      </w:pPr>
      <w:r w:rsidRPr="001F1DAF">
        <w:rPr>
          <w:lang w:val="en-US"/>
        </w:rPr>
        <w:t>Python</w:t>
      </w:r>
      <w:r w:rsidR="001F1DAF" w:rsidRPr="001F1DAF">
        <w:rPr>
          <w:lang w:val="en-US"/>
        </w:rPr>
        <w:t xml:space="preserve"> (Beautiful Soup, Splinter/</w:t>
      </w:r>
      <w:r w:rsidR="00B87833" w:rsidRPr="001F1DAF">
        <w:rPr>
          <w:lang w:val="en-US"/>
        </w:rPr>
        <w:t>Selenium, Mechanize, Mozilla Cookie Jar</w:t>
      </w:r>
      <w:r w:rsidR="002121DF">
        <w:rPr>
          <w:lang w:val="en-US"/>
        </w:rPr>
        <w:t>, a</w:t>
      </w:r>
      <w:r w:rsidR="00D17593">
        <w:rPr>
          <w:lang w:val="en-US"/>
        </w:rPr>
        <w:t>rgparse</w:t>
      </w:r>
      <w:r w:rsidR="002121DF">
        <w:rPr>
          <w:lang w:val="en-US"/>
        </w:rPr>
        <w:t xml:space="preserve">, </w:t>
      </w:r>
      <w:r w:rsidR="002121DF" w:rsidRPr="002121DF">
        <w:rPr>
          <w:lang w:val="en-US"/>
        </w:rPr>
        <w:t>configparser</w:t>
      </w:r>
      <w:r w:rsidR="00B87833" w:rsidRPr="001F1DAF">
        <w:rPr>
          <w:lang w:val="en-US"/>
        </w:rPr>
        <w:t>)</w:t>
      </w:r>
      <w:r w:rsidRPr="001F1DAF">
        <w:rPr>
          <w:lang w:val="en-US"/>
        </w:rPr>
        <w:t xml:space="preserve">, </w:t>
      </w:r>
      <w:r w:rsidR="00C05F1D" w:rsidRPr="001F1DAF">
        <w:rPr>
          <w:lang w:val="en-US"/>
        </w:rPr>
        <w:t>J</w:t>
      </w:r>
      <w:r w:rsidR="00B87833" w:rsidRPr="001F1DAF">
        <w:rPr>
          <w:lang w:val="en-US"/>
        </w:rPr>
        <w:t>ava,</w:t>
      </w:r>
      <w:r w:rsidR="00C05F1D" w:rsidRPr="001F1DAF">
        <w:rPr>
          <w:lang w:val="en-US"/>
        </w:rPr>
        <w:t xml:space="preserve"> </w:t>
      </w:r>
      <w:r w:rsidRPr="001F1DAF">
        <w:rPr>
          <w:lang w:val="en-US"/>
        </w:rPr>
        <w:t>OpenJDK (Swing, AWT</w:t>
      </w:r>
      <w:r w:rsidR="00F949F2">
        <w:rPr>
          <w:lang w:val="en-US"/>
        </w:rPr>
        <w:t xml:space="preserve">, Threading, </w:t>
      </w:r>
      <w:r w:rsidR="00F949F2">
        <w:rPr>
          <w:lang w:val="en-US"/>
        </w:rPr>
        <w:t>Event handlers</w:t>
      </w:r>
      <w:r w:rsidR="00BE1E14">
        <w:rPr>
          <w:lang w:val="en-US"/>
        </w:rPr>
        <w:t>), C</w:t>
      </w:r>
      <w:r w:rsidR="001F1DAF">
        <w:rPr>
          <w:lang w:val="en-US"/>
        </w:rPr>
        <w:t xml:space="preserve"> (</w:t>
      </w:r>
      <w:r w:rsidR="00BE1E14">
        <w:rPr>
          <w:lang w:val="en-US"/>
        </w:rPr>
        <w:t>Makefile, L</w:t>
      </w:r>
      <w:r w:rsidR="00BE1E14" w:rsidRPr="00BE1E14">
        <w:rPr>
          <w:lang w:val="en-US"/>
        </w:rPr>
        <w:t>ow-level disk-access</w:t>
      </w:r>
      <w:r w:rsidR="001F1DAF">
        <w:rPr>
          <w:lang w:val="en-US"/>
        </w:rPr>
        <w:t>)</w:t>
      </w:r>
      <w:r w:rsidRPr="001F1DAF">
        <w:rPr>
          <w:lang w:val="en-US"/>
        </w:rPr>
        <w:t xml:space="preserve">, </w:t>
      </w:r>
      <w:r w:rsidR="00BE1E14" w:rsidRPr="001F1DAF">
        <w:rPr>
          <w:lang w:val="en-US"/>
        </w:rPr>
        <w:t>C++</w:t>
      </w:r>
      <w:r w:rsidR="00BE1E14">
        <w:rPr>
          <w:lang w:val="en-US"/>
        </w:rPr>
        <w:t xml:space="preserve"> (</w:t>
      </w:r>
      <w:r w:rsidR="00BE1E14">
        <w:rPr>
          <w:lang w:val="en-US"/>
        </w:rPr>
        <w:t>Boost</w:t>
      </w:r>
      <w:r w:rsidR="00BE1E14">
        <w:rPr>
          <w:lang w:val="en-US"/>
        </w:rPr>
        <w:t xml:space="preserve">), </w:t>
      </w:r>
      <w:r w:rsidR="00D1072D">
        <w:rPr>
          <w:lang w:val="en-US"/>
        </w:rPr>
        <w:t>Perl, regex,</w:t>
      </w:r>
      <w:r w:rsidR="00B0746B">
        <w:rPr>
          <w:lang w:val="en-US"/>
        </w:rPr>
        <w:t xml:space="preserve"> Matlab (image and video compression),</w:t>
      </w:r>
      <w:r w:rsidR="00D1072D">
        <w:rPr>
          <w:lang w:val="en-US"/>
        </w:rPr>
        <w:t xml:space="preserve"> </w:t>
      </w:r>
      <w:r w:rsidRPr="001F1DAF">
        <w:rPr>
          <w:lang w:val="en-US"/>
        </w:rPr>
        <w:t>VBScript, HTML/DHTML</w:t>
      </w:r>
    </w:p>
    <w:p w14:paraId="4A9B65FA" w14:textId="1AF7D80E" w:rsidR="006B69A8" w:rsidRDefault="006B69A8" w:rsidP="006B69A8">
      <w:pPr>
        <w:pStyle w:val="Heading4"/>
        <w:rPr>
          <w:lang w:val="sv-SE" w:eastAsia="en-US"/>
        </w:rPr>
      </w:pPr>
      <w:r w:rsidRPr="006A0B4C">
        <w:rPr>
          <w:lang w:val="sv-SE" w:eastAsia="en-US"/>
        </w:rPr>
        <w:t>Webb- och Mobilutveckling</w:t>
      </w:r>
    </w:p>
    <w:p w14:paraId="31284E27" w14:textId="253F6F97" w:rsidR="006B69A8" w:rsidRPr="006A0B4C" w:rsidRDefault="00F40CD7" w:rsidP="00A65B6E">
      <w:pPr>
        <w:pStyle w:val="KnowledgePageTwo"/>
        <w:rPr>
          <w:lang w:eastAsia="en-US"/>
        </w:rPr>
      </w:pPr>
      <w:r>
        <w:rPr>
          <w:lang w:eastAsia="en-US"/>
        </w:rPr>
        <w:t>CSS, HTML</w:t>
      </w:r>
      <w:r w:rsidR="00B87833">
        <w:rPr>
          <w:lang w:eastAsia="en-US"/>
        </w:rPr>
        <w:t xml:space="preserve">, </w:t>
      </w:r>
      <w:r w:rsidR="00387429">
        <w:rPr>
          <w:lang w:eastAsia="en-US"/>
        </w:rPr>
        <w:t xml:space="preserve">REST </w:t>
      </w:r>
      <w:r w:rsidR="00B87833">
        <w:rPr>
          <w:lang w:eastAsia="en-US"/>
        </w:rPr>
        <w:t>API</w:t>
      </w:r>
    </w:p>
    <w:p w14:paraId="50F8698A" w14:textId="6B73DCEC" w:rsidR="00C05F1D" w:rsidRPr="003C6CBF" w:rsidRDefault="00C05F1D" w:rsidP="00C05F1D">
      <w:pPr>
        <w:pStyle w:val="Heading4"/>
      </w:pPr>
      <w:r w:rsidRPr="003C6CBF">
        <w:t>arkitektur</w:t>
      </w:r>
      <w:r w:rsidR="006B69A8" w:rsidRPr="003C6CBF">
        <w:t xml:space="preserve"> &amp; Design</w:t>
      </w:r>
    </w:p>
    <w:p w14:paraId="64F5AB06" w14:textId="1D0210C7" w:rsidR="00C05F1D" w:rsidRPr="003D4812" w:rsidRDefault="00B87833" w:rsidP="00C05F1D">
      <w:pPr>
        <w:pStyle w:val="KnowledgePageTwo"/>
        <w:rPr>
          <w:lang w:val="en-US"/>
        </w:rPr>
      </w:pPr>
      <w:r>
        <w:rPr>
          <w:lang w:val="en-US"/>
        </w:rPr>
        <w:t>UML</w:t>
      </w:r>
    </w:p>
    <w:p w14:paraId="3FAEE17E" w14:textId="43B5A3F1" w:rsidR="00C05F1D" w:rsidRPr="00DD680F" w:rsidRDefault="006B69A8" w:rsidP="00C05F1D">
      <w:pPr>
        <w:pStyle w:val="Heading4"/>
      </w:pPr>
      <w:r w:rsidRPr="00DD680F">
        <w:t>metodik</w:t>
      </w:r>
    </w:p>
    <w:p w14:paraId="330D7039" w14:textId="6FEEDA53" w:rsidR="00C05F1D" w:rsidRPr="00DD680F" w:rsidRDefault="00387429" w:rsidP="00C05F1D">
      <w:pPr>
        <w:pStyle w:val="KnowledgePageTwo"/>
        <w:rPr>
          <w:lang w:val="en-US"/>
        </w:rPr>
      </w:pPr>
      <w:r>
        <w:rPr>
          <w:lang w:val="en-US"/>
        </w:rPr>
        <w:t>SCRUM, E</w:t>
      </w:r>
      <w:r w:rsidR="00C05F1D" w:rsidRPr="00DD680F">
        <w:rPr>
          <w:lang w:val="en-US"/>
        </w:rPr>
        <w:t xml:space="preserve">xtreme </w:t>
      </w:r>
      <w:r w:rsidR="00A03BFF" w:rsidRPr="00DD680F">
        <w:rPr>
          <w:lang w:val="en-US"/>
        </w:rPr>
        <w:t>programming</w:t>
      </w:r>
    </w:p>
    <w:p w14:paraId="2596FF32" w14:textId="77777777" w:rsidR="00C05F1D" w:rsidRPr="00DD680F" w:rsidRDefault="00C05F1D" w:rsidP="00C05F1D">
      <w:pPr>
        <w:pStyle w:val="Heading4"/>
      </w:pPr>
      <w:r w:rsidRPr="00DD680F">
        <w:lastRenderedPageBreak/>
        <w:t>Configuration management</w:t>
      </w:r>
    </w:p>
    <w:p w14:paraId="2CC8D564" w14:textId="1093964B" w:rsidR="00C05F1D" w:rsidRPr="00DD680F" w:rsidRDefault="00F949F2" w:rsidP="00C05F1D">
      <w:pPr>
        <w:pStyle w:val="KnowledgePageTwo"/>
        <w:rPr>
          <w:lang w:val="en-US"/>
        </w:rPr>
      </w:pPr>
      <w:r>
        <w:rPr>
          <w:lang w:val="en-US"/>
        </w:rPr>
        <w:t>Git (Github, submodules, smudge filters)</w:t>
      </w:r>
      <w:r w:rsidR="005F0955">
        <w:rPr>
          <w:lang w:val="en-US"/>
        </w:rPr>
        <w:t xml:space="preserve"> Subversion, CVS</w:t>
      </w:r>
    </w:p>
    <w:p w14:paraId="2FAF27F5" w14:textId="77777777" w:rsidR="00C05F1D" w:rsidRPr="003C6CBF" w:rsidRDefault="00C05F1D" w:rsidP="00C05F1D">
      <w:pPr>
        <w:pStyle w:val="Heading4"/>
      </w:pPr>
      <w:r w:rsidRPr="003C6CBF">
        <w:t>Databaser</w:t>
      </w:r>
    </w:p>
    <w:p w14:paraId="6D9CB88B" w14:textId="6F895254" w:rsidR="00C05F1D" w:rsidRPr="003C6CBF" w:rsidRDefault="00991AD1" w:rsidP="00C05F1D">
      <w:pPr>
        <w:pStyle w:val="KnowledgePageTwo"/>
        <w:rPr>
          <w:szCs w:val="18"/>
          <w:lang w:val="en-US"/>
        </w:rPr>
      </w:pPr>
      <w:r w:rsidRPr="003C6CBF">
        <w:rPr>
          <w:lang w:val="en-US"/>
        </w:rPr>
        <w:t>MySQL</w:t>
      </w:r>
      <w:r w:rsidR="00F949F2">
        <w:rPr>
          <w:lang w:val="en-US"/>
        </w:rPr>
        <w:t xml:space="preserve">, </w:t>
      </w:r>
      <w:r w:rsidR="00F949F2">
        <w:rPr>
          <w:lang w:val="en-US"/>
        </w:rPr>
        <w:t>Apache</w:t>
      </w:r>
    </w:p>
    <w:p w14:paraId="3060A4D5" w14:textId="77777777" w:rsidR="00C05F1D" w:rsidRPr="003C6CBF" w:rsidRDefault="00C05F1D" w:rsidP="00C05F1D">
      <w:pPr>
        <w:pStyle w:val="Heading4"/>
      </w:pPr>
      <w:r w:rsidRPr="003C6CBF">
        <w:t>Test</w:t>
      </w:r>
    </w:p>
    <w:p w14:paraId="06A04E6F" w14:textId="02112452" w:rsidR="00C05F1D" w:rsidRPr="00C369E7" w:rsidRDefault="00991AD1" w:rsidP="00C05F1D">
      <w:pPr>
        <w:pStyle w:val="KnowledgePageTwo"/>
        <w:rPr>
          <w:lang w:val="en-US"/>
        </w:rPr>
      </w:pPr>
      <w:r w:rsidRPr="00C369E7">
        <w:rPr>
          <w:lang w:val="en-US"/>
        </w:rPr>
        <w:t>A</w:t>
      </w:r>
      <w:r w:rsidR="00C05F1D" w:rsidRPr="00C369E7">
        <w:rPr>
          <w:lang w:val="en-US"/>
        </w:rPr>
        <w:t>cceptanstest,</w:t>
      </w:r>
      <w:r w:rsidR="001F1DAF">
        <w:rPr>
          <w:lang w:val="en-US"/>
        </w:rPr>
        <w:t xml:space="preserve"> Test-first,</w:t>
      </w:r>
      <w:r w:rsidR="00C05F1D" w:rsidRPr="00C369E7">
        <w:rPr>
          <w:lang w:val="en-US"/>
        </w:rPr>
        <w:t xml:space="preserve"> JUnit</w:t>
      </w:r>
      <w:r w:rsidR="00C369E7" w:rsidRPr="00C369E7">
        <w:rPr>
          <w:lang w:val="en-US"/>
        </w:rPr>
        <w:t>, Continuous integration</w:t>
      </w:r>
      <w:r w:rsidR="00387429">
        <w:rPr>
          <w:lang w:val="en-US"/>
        </w:rPr>
        <w:t>, Travis CI</w:t>
      </w:r>
    </w:p>
    <w:p w14:paraId="4EED9DA3" w14:textId="77777777" w:rsidR="00C05F1D" w:rsidRPr="003D4812" w:rsidRDefault="00C05F1D" w:rsidP="00C05F1D">
      <w:pPr>
        <w:pStyle w:val="Heading4"/>
      </w:pPr>
      <w:r w:rsidRPr="003D4812">
        <w:t>Produkter/Miljöer</w:t>
      </w:r>
    </w:p>
    <w:p w14:paraId="0CC56197" w14:textId="255BAD7E" w:rsidR="00C05F1D" w:rsidRPr="00A873A5" w:rsidRDefault="00C369E7" w:rsidP="00C05F1D">
      <w:pPr>
        <w:pStyle w:val="KnowledgePageTwo"/>
        <w:rPr>
          <w:lang w:val="en-US"/>
        </w:rPr>
      </w:pPr>
      <w:r>
        <w:rPr>
          <w:lang w:val="en-US"/>
        </w:rPr>
        <w:t xml:space="preserve">Microsoft, Windows </w:t>
      </w:r>
      <w:r w:rsidR="00C05F1D" w:rsidRPr="00A873A5">
        <w:rPr>
          <w:lang w:val="en-US"/>
        </w:rPr>
        <w:t>95/</w:t>
      </w:r>
      <w:r>
        <w:rPr>
          <w:lang w:val="en-US"/>
        </w:rPr>
        <w:t>98/ME</w:t>
      </w:r>
      <w:r w:rsidR="00C05F1D" w:rsidRPr="00A873A5">
        <w:rPr>
          <w:lang w:val="en-US"/>
        </w:rPr>
        <w:t>/XP</w:t>
      </w:r>
      <w:r w:rsidR="00FE36EC">
        <w:rPr>
          <w:lang w:val="en-US"/>
        </w:rPr>
        <w:t>/7</w:t>
      </w:r>
      <w:r w:rsidR="00C05F1D" w:rsidRPr="00A873A5">
        <w:rPr>
          <w:lang w:val="en-US"/>
        </w:rPr>
        <w:t xml:space="preserve">, </w:t>
      </w:r>
      <w:r>
        <w:rPr>
          <w:lang w:val="en-US"/>
        </w:rPr>
        <w:t>Ubuntu</w:t>
      </w:r>
      <w:r w:rsidR="00C05F1D" w:rsidRPr="00A873A5">
        <w:rPr>
          <w:lang w:val="en-US"/>
        </w:rPr>
        <w:t xml:space="preserve">, </w:t>
      </w:r>
      <w:r>
        <w:rPr>
          <w:lang w:val="en-US"/>
        </w:rPr>
        <w:t>Red Hat</w:t>
      </w:r>
      <w:r w:rsidR="00387429">
        <w:rPr>
          <w:lang w:val="en-US"/>
        </w:rPr>
        <w:t xml:space="preserve"> Linux</w:t>
      </w:r>
      <w:r>
        <w:rPr>
          <w:lang w:val="en-US"/>
        </w:rPr>
        <w:t xml:space="preserve">, </w:t>
      </w:r>
      <w:r w:rsidRPr="00C369E7">
        <w:rPr>
          <w:lang w:val="en-US"/>
        </w:rPr>
        <w:t>GIMP</w:t>
      </w:r>
      <w:r w:rsidR="00C05F1D" w:rsidRPr="00A873A5">
        <w:rPr>
          <w:lang w:val="en-US"/>
        </w:rPr>
        <w:t xml:space="preserve">, </w:t>
      </w:r>
      <w:r>
        <w:rPr>
          <w:lang w:val="en-US"/>
        </w:rPr>
        <w:t xml:space="preserve">Flowblade, </w:t>
      </w:r>
      <w:r w:rsidR="005A6783">
        <w:rPr>
          <w:szCs w:val="18"/>
          <w:lang w:val="en-US"/>
        </w:rPr>
        <w:t>Eclipse</w:t>
      </w:r>
      <w:r w:rsidR="00BE1E14">
        <w:rPr>
          <w:szCs w:val="18"/>
          <w:lang w:val="en-US"/>
        </w:rPr>
        <w:t>, OpenLava</w:t>
      </w:r>
    </w:p>
    <w:p w14:paraId="0B3D9C80" w14:textId="77777777" w:rsidR="00C05F1D" w:rsidRPr="00DD680F" w:rsidRDefault="00C05F1D" w:rsidP="00C05F1D">
      <w:pPr>
        <w:pStyle w:val="Heading4"/>
      </w:pPr>
      <w:r w:rsidRPr="00DD680F">
        <w:t>Övrigt</w:t>
      </w:r>
    </w:p>
    <w:p w14:paraId="55A98848" w14:textId="31C4FB5C" w:rsidR="00C05F1D" w:rsidRPr="00DD680F" w:rsidRDefault="00F949F2" w:rsidP="00C05F1D">
      <w:pPr>
        <w:pStyle w:val="KnowledgePageTwo"/>
        <w:rPr>
          <w:rFonts w:cs="Arial"/>
          <w:lang w:val="en-US"/>
        </w:rPr>
      </w:pPr>
      <w:r>
        <w:rPr>
          <w:rFonts w:cs="Arial"/>
          <w:lang w:val="en-US"/>
        </w:rPr>
        <w:t>OOP, SSH, SSL,</w:t>
      </w:r>
      <w:r w:rsidR="00BE1E14">
        <w:rPr>
          <w:rFonts w:cs="Arial"/>
          <w:lang w:val="en-US"/>
        </w:rPr>
        <w:t xml:space="preserve"> certificates,</w:t>
      </w:r>
      <w:r>
        <w:rPr>
          <w:rFonts w:cs="Arial"/>
          <w:lang w:val="en-US"/>
        </w:rPr>
        <w:t xml:space="preserve"> </w:t>
      </w:r>
      <w:r w:rsidR="005A6783">
        <w:rPr>
          <w:rFonts w:cs="Arial"/>
          <w:lang w:val="en-US"/>
        </w:rPr>
        <w:t xml:space="preserve">FTP, </w:t>
      </w:r>
      <w:r>
        <w:rPr>
          <w:rFonts w:cs="Arial"/>
          <w:lang w:val="en-US"/>
        </w:rPr>
        <w:t>Shell script, Batch script, TCP sockets</w:t>
      </w:r>
      <w:r>
        <w:rPr>
          <w:rFonts w:cs="Arial"/>
          <w:lang w:val="en-US"/>
        </w:rPr>
        <w:t xml:space="preserve">, </w:t>
      </w:r>
      <w:r w:rsidR="00BE1E14">
        <w:rPr>
          <w:rFonts w:cs="Arial"/>
          <w:lang w:val="en-US"/>
        </w:rPr>
        <w:t>Samba sharing</w:t>
      </w:r>
      <w:r w:rsidR="00387429">
        <w:rPr>
          <w:lang w:val="en-US"/>
        </w:rPr>
        <w:t xml:space="preserve">, Graphic design, </w:t>
      </w:r>
      <w:r w:rsidR="00BE1E14">
        <w:rPr>
          <w:lang w:val="en-US"/>
        </w:rPr>
        <w:t>I</w:t>
      </w:r>
      <w:r w:rsidR="00C05F1D" w:rsidRPr="00DD680F">
        <w:rPr>
          <w:lang w:val="en-US"/>
        </w:rPr>
        <w:t>mage editing</w:t>
      </w:r>
      <w:r w:rsidR="00C05F1D" w:rsidRPr="00DD680F">
        <w:rPr>
          <w:rFonts w:cs="Arial"/>
          <w:lang w:val="en-US"/>
        </w:rPr>
        <w:t xml:space="preserve">, </w:t>
      </w:r>
      <w:r w:rsidR="00BE1E14">
        <w:rPr>
          <w:rFonts w:cs="Arial"/>
          <w:lang w:val="en-US"/>
        </w:rPr>
        <w:t xml:space="preserve">ffmpeg, </w:t>
      </w:r>
      <w:r w:rsidR="00B0746B">
        <w:rPr>
          <w:rFonts w:cs="Arial"/>
          <w:lang w:val="en-US"/>
        </w:rPr>
        <w:t xml:space="preserve">MIDI, </w:t>
      </w:r>
      <w:r w:rsidR="00BE1E14">
        <w:rPr>
          <w:rFonts w:cs="Arial"/>
          <w:lang w:val="en-US"/>
        </w:rPr>
        <w:t>Excel</w:t>
      </w:r>
      <w:r w:rsidR="00BE1E14">
        <w:rPr>
          <w:rFonts w:cs="Arial"/>
          <w:lang w:val="en-US"/>
        </w:rPr>
        <w:t>, Language analysis</w:t>
      </w:r>
      <w:bookmarkStart w:id="7" w:name="_GoBack"/>
      <w:bookmarkEnd w:id="7"/>
    </w:p>
    <w:p w14:paraId="63DE0B52" w14:textId="77777777" w:rsidR="00C05F1D" w:rsidRPr="006A0B4C" w:rsidRDefault="00C05F1D" w:rsidP="00C05F1D">
      <w:pPr>
        <w:pStyle w:val="Heading4"/>
        <w:rPr>
          <w:rFonts w:cs="Arial"/>
          <w:lang w:val="sv-SE"/>
        </w:rPr>
      </w:pPr>
      <w:commentRangeStart w:id="8"/>
      <w:r w:rsidRPr="006A0B4C">
        <w:rPr>
          <w:lang w:val="sv-SE"/>
        </w:rPr>
        <w:t>Specialkunskaper</w:t>
      </w:r>
      <w:commentRangeEnd w:id="8"/>
      <w:r w:rsidR="002F2112" w:rsidRPr="006A0B4C">
        <w:rPr>
          <w:rStyle w:val="CommentReference"/>
          <w:rFonts w:asciiTheme="minorHAnsi" w:hAnsiTheme="minorHAnsi"/>
          <w:b w:val="0"/>
          <w:bCs w:val="0"/>
          <w:color w:val="auto"/>
          <w:lang w:val="sv-SE"/>
        </w:rPr>
        <w:commentReference w:id="8"/>
      </w:r>
    </w:p>
    <w:p w14:paraId="12EAE527" w14:textId="2C7D9619" w:rsidR="00873E20" w:rsidRPr="006A0B4C" w:rsidRDefault="00387429" w:rsidP="00C05F1D">
      <w:pPr>
        <w:pStyle w:val="KnowledgePageTwo"/>
        <w:sectPr w:rsidR="00873E20" w:rsidRPr="006A0B4C" w:rsidSect="00C62F24">
          <w:type w:val="continuous"/>
          <w:pgSz w:w="11906" w:h="16838"/>
          <w:pgMar w:top="1418" w:right="1701" w:bottom="1276" w:left="1701" w:header="709" w:footer="873" w:gutter="0"/>
          <w:cols w:num="2" w:space="708"/>
          <w:docGrid w:linePitch="360"/>
        </w:sectPr>
      </w:pPr>
      <w:r>
        <w:t>Djup k</w:t>
      </w:r>
      <w:r w:rsidR="00C05F1D" w:rsidRPr="006A0B4C">
        <w:t xml:space="preserve">unskap inom utveckling i </w:t>
      </w:r>
      <w:r>
        <w:t>Python</w:t>
      </w:r>
      <w:r w:rsidR="00C05F1D" w:rsidRPr="006A0B4C">
        <w:t>,</w:t>
      </w:r>
      <w:r>
        <w:t xml:space="preserve"> webcrawlers.</w:t>
      </w:r>
      <w:r w:rsidR="001F1DAF">
        <w:t xml:space="preserve"> Videokomprimering, mediaformat och</w:t>
      </w:r>
      <w:r>
        <w:t xml:space="preserve"> bitströmmar</w:t>
      </w:r>
      <w:r w:rsidR="001F1DAF">
        <w:t>.</w:t>
      </w:r>
    </w:p>
    <w:p w14:paraId="3515CC3F" w14:textId="3AB1C259" w:rsidR="00D258C6" w:rsidRPr="006A0B4C" w:rsidRDefault="00D258C6" w:rsidP="00D258C6">
      <w:pPr>
        <w:pStyle w:val="Heading4"/>
        <w:rPr>
          <w:color w:val="BFBFBF" w:themeColor="background1" w:themeShade="BF"/>
          <w:lang w:val="sv-SE"/>
        </w:rPr>
      </w:pPr>
      <w:r w:rsidRPr="006A0B4C">
        <w:rPr>
          <w:color w:val="BFBFBF" w:themeColor="background1" w:themeShade="BF"/>
          <w:lang w:val="sv-SE"/>
        </w:rPr>
        <w:lastRenderedPageBreak/>
        <w:t>________________________________________________________________________________</w:t>
      </w:r>
    </w:p>
    <w:p w14:paraId="3D17DFBF" w14:textId="2A5F2C71" w:rsidR="00873E20" w:rsidRPr="006A0B4C" w:rsidRDefault="006B69A8" w:rsidP="006B69A8">
      <w:pPr>
        <w:pStyle w:val="Heading1"/>
        <w:rPr>
          <w:lang w:val="sv-SE"/>
        </w:rPr>
        <w:sectPr w:rsidR="00873E20" w:rsidRPr="006A0B4C" w:rsidSect="00873E20">
          <w:type w:val="continuous"/>
          <w:pgSz w:w="11906" w:h="16838"/>
          <w:pgMar w:top="1418" w:right="1701" w:bottom="1276" w:left="1701" w:header="709" w:footer="873" w:gutter="0"/>
          <w:cols w:space="708"/>
          <w:docGrid w:linePitch="360"/>
        </w:sectPr>
      </w:pPr>
      <w:r w:rsidRPr="006A0B4C">
        <w:rPr>
          <w:lang w:val="sv-SE"/>
        </w:rPr>
        <w:t>Övrigt</w:t>
      </w:r>
    </w:p>
    <w:p w14:paraId="370957B4" w14:textId="44FD1B94" w:rsidR="00873E20" w:rsidRPr="006A0B4C" w:rsidRDefault="00873E20" w:rsidP="00873E20">
      <w:pPr>
        <w:pStyle w:val="Heading4"/>
        <w:rPr>
          <w:lang w:val="sv-SE"/>
        </w:rPr>
      </w:pPr>
      <w:commentRangeStart w:id="9"/>
      <w:r w:rsidRPr="006A0B4C">
        <w:rPr>
          <w:lang w:val="sv-SE"/>
        </w:rPr>
        <w:lastRenderedPageBreak/>
        <w:t>Utbildning</w:t>
      </w:r>
      <w:commentRangeEnd w:id="9"/>
      <w:r w:rsidR="002F2112" w:rsidRPr="006A0B4C">
        <w:rPr>
          <w:rStyle w:val="CommentReference"/>
          <w:rFonts w:asciiTheme="minorHAnsi" w:hAnsiTheme="minorHAnsi"/>
          <w:b w:val="0"/>
          <w:bCs w:val="0"/>
          <w:color w:val="auto"/>
          <w:lang w:val="sv-SE"/>
        </w:rPr>
        <w:commentReference w:id="9"/>
      </w:r>
    </w:p>
    <w:p w14:paraId="11B4E697" w14:textId="7BB2DD47" w:rsidR="003D4812" w:rsidRDefault="00873E20" w:rsidP="00281731">
      <w:pPr>
        <w:pStyle w:val="KnowledgePageTwo"/>
      </w:pPr>
      <w:r w:rsidRPr="001817CF">
        <w:t>Civilingenjö</w:t>
      </w:r>
      <w:r w:rsidR="001817CF" w:rsidRPr="001817CF">
        <w:t>r</w:t>
      </w:r>
      <w:r w:rsidR="00281731">
        <w:t xml:space="preserve"> i datateknik</w:t>
      </w:r>
      <w:r w:rsidR="001817CF" w:rsidRPr="001817CF">
        <w:t>,</w:t>
      </w:r>
      <w:r w:rsidR="00281731">
        <w:t xml:space="preserve"> L</w:t>
      </w:r>
      <w:r w:rsidRPr="001817CF">
        <w:t>TH</w:t>
      </w:r>
    </w:p>
    <w:p w14:paraId="0F93DB2E" w14:textId="364C35A6" w:rsidR="00C11B6B" w:rsidRDefault="00C11B6B" w:rsidP="00281731">
      <w:pPr>
        <w:pStyle w:val="KnowledgePageTwo"/>
      </w:pPr>
      <w:r>
        <w:t>Utbytesstudier vid University of Illinois, USA</w:t>
      </w:r>
    </w:p>
    <w:p w14:paraId="2F2506A9" w14:textId="77777777" w:rsidR="00873E20" w:rsidRPr="006A0B4C" w:rsidRDefault="00873E20" w:rsidP="00873E20">
      <w:pPr>
        <w:pStyle w:val="Heading4"/>
        <w:rPr>
          <w:lang w:val="sv-SE"/>
        </w:rPr>
      </w:pPr>
      <w:r w:rsidRPr="006A0B4C">
        <w:rPr>
          <w:lang w:val="sv-SE"/>
        </w:rPr>
        <w:lastRenderedPageBreak/>
        <w:t>Språk</w:t>
      </w:r>
    </w:p>
    <w:p w14:paraId="3A7D57CA" w14:textId="77777777" w:rsidR="00873E20" w:rsidRPr="006A0B4C" w:rsidRDefault="00873E20" w:rsidP="001817CF">
      <w:pPr>
        <w:pStyle w:val="KnowledgePageTwo"/>
      </w:pPr>
      <w:r w:rsidRPr="006A0B4C">
        <w:t>Svenska</w:t>
      </w:r>
    </w:p>
    <w:p w14:paraId="192FF23D" w14:textId="74DF097F" w:rsidR="00873E20" w:rsidRPr="006A0B4C" w:rsidRDefault="00281731" w:rsidP="001817CF">
      <w:pPr>
        <w:pStyle w:val="KnowledgePageTwo"/>
        <w:sectPr w:rsidR="00873E20" w:rsidRPr="006A0B4C" w:rsidSect="00873E20">
          <w:type w:val="continuous"/>
          <w:pgSz w:w="11906" w:h="16838"/>
          <w:pgMar w:top="1418" w:right="1701" w:bottom="1276" w:left="1701" w:header="709" w:footer="873" w:gutter="0"/>
          <w:cols w:num="2" w:space="708"/>
          <w:docGrid w:linePitch="360"/>
        </w:sectPr>
      </w:pPr>
      <w:r>
        <w:t>Engelska</w:t>
      </w:r>
      <w:r w:rsidR="00873E20" w:rsidRPr="006A0B4C">
        <w:t xml:space="preserve"> </w:t>
      </w:r>
    </w:p>
    <w:p w14:paraId="3FCE98F7" w14:textId="57EF7A34" w:rsidR="004D76AE" w:rsidRPr="006A0B4C" w:rsidRDefault="004D76AE" w:rsidP="00873E20">
      <w:pPr>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s>
        <w:spacing w:after="200" w:line="276" w:lineRule="auto"/>
      </w:pPr>
      <w:r w:rsidRPr="006A0B4C">
        <w:lastRenderedPageBreak/>
        <w:br w:type="page"/>
      </w:r>
    </w:p>
    <w:p w14:paraId="35008013" w14:textId="77777777" w:rsidR="00BD2882" w:rsidRPr="006A0B4C" w:rsidRDefault="00BD2882" w:rsidP="00D9732C">
      <w:pPr>
        <w:spacing w:after="80"/>
        <w:sectPr w:rsidR="00BD2882" w:rsidRPr="006A0B4C" w:rsidSect="00873E20">
          <w:type w:val="continuous"/>
          <w:pgSz w:w="11906" w:h="16838"/>
          <w:pgMar w:top="1418" w:right="1701" w:bottom="1276" w:left="1701" w:header="709" w:footer="873" w:gutter="0"/>
          <w:cols w:space="708"/>
          <w:docGrid w:linePitch="360"/>
        </w:sectPr>
      </w:pPr>
    </w:p>
    <w:p w14:paraId="0A39E65E" w14:textId="1B2601F0" w:rsidR="00BD2882" w:rsidRPr="006A0B4C" w:rsidRDefault="00BD2882" w:rsidP="00411CD4">
      <w:pPr>
        <w:pStyle w:val="Heading1"/>
        <w:rPr>
          <w:lang w:val="sv-SE"/>
        </w:rPr>
      </w:pPr>
      <w:commentRangeStart w:id="10"/>
      <w:r w:rsidRPr="006A0B4C">
        <w:rPr>
          <w:lang w:val="sv-SE"/>
        </w:rPr>
        <w:lastRenderedPageBreak/>
        <w:t>Urval av kvalifikationer</w:t>
      </w:r>
      <w:commentRangeEnd w:id="10"/>
      <w:r w:rsidR="001E28C2">
        <w:rPr>
          <w:rStyle w:val="CommentReference"/>
          <w:rFonts w:asciiTheme="minorHAnsi" w:hAnsiTheme="minorHAnsi"/>
          <w:b w:val="0"/>
          <w:color w:val="auto"/>
          <w:spacing w:val="0"/>
          <w:lang w:val="sv-SE"/>
        </w:rPr>
        <w:commentReference w:id="10"/>
      </w:r>
    </w:p>
    <w:p w14:paraId="0F6FD852" w14:textId="77777777" w:rsidR="003C6CBF" w:rsidRPr="006A0B4C" w:rsidRDefault="003C6CBF" w:rsidP="003C6CBF">
      <w:pPr>
        <w:pStyle w:val="Heading2"/>
        <w:rPr>
          <w:lang w:val="sv-SE"/>
        </w:rPr>
      </w:pPr>
      <w:r>
        <w:rPr>
          <w:lang w:val="sv-SE"/>
        </w:rPr>
        <w:t>webbutvecklare</w:t>
      </w:r>
    </w:p>
    <w:p w14:paraId="4D0231EB" w14:textId="35BF6314" w:rsidR="00BD2882" w:rsidRPr="006A0B4C" w:rsidRDefault="003C6CBF" w:rsidP="0071380F">
      <w:pPr>
        <w:pStyle w:val="Heading5"/>
      </w:pPr>
      <w:r>
        <w:t>Hobbyprojekt</w:t>
      </w:r>
      <w:r w:rsidR="00A04D6E">
        <w:t xml:space="preserve"> </w:t>
      </w:r>
      <w:commentRangeStart w:id="11"/>
      <w:r w:rsidR="001817CF">
        <w:t>Q</w:t>
      </w:r>
      <w:r w:rsidR="00A04D6E">
        <w:t>4</w:t>
      </w:r>
      <w:r w:rsidR="00BD2882" w:rsidRPr="006A0B4C">
        <w:t xml:space="preserve"> 20</w:t>
      </w:r>
      <w:r w:rsidR="00A04D6E">
        <w:t>1</w:t>
      </w:r>
      <w:commentRangeEnd w:id="11"/>
      <w:r>
        <w:t>5</w:t>
      </w:r>
      <w:r w:rsidR="009B3D3E">
        <w:rPr>
          <w:rStyle w:val="CommentReference"/>
          <w:rFonts w:asciiTheme="minorHAnsi" w:hAnsiTheme="minorHAnsi"/>
          <w:color w:val="auto"/>
        </w:rPr>
        <w:commentReference w:id="11"/>
      </w:r>
    </w:p>
    <w:p w14:paraId="633AC736" w14:textId="590BE2F5" w:rsidR="00635FFB" w:rsidRDefault="00635FFB" w:rsidP="00635FFB">
      <w:pPr>
        <w:jc w:val="both"/>
      </w:pPr>
      <w:r>
        <w:t>Rateyourmusic är en hemsida där användare kan katalogisera, betygsätta, recensera och diskutera musik. Anvä</w:t>
      </w:r>
      <w:r w:rsidR="00A134BD">
        <w:t>ndare kan lägga till nya album</w:t>
      </w:r>
      <w:r>
        <w:t xml:space="preserve"> så länge upgifterna kan styrkas med hänvisning till ett fysiskt exemplar eller en officiell bandhemsida.</w:t>
      </w:r>
    </w:p>
    <w:p w14:paraId="60F9593A" w14:textId="77777777" w:rsidR="00635FFB" w:rsidRDefault="00635FFB" w:rsidP="00635FFB">
      <w:pPr>
        <w:jc w:val="both"/>
      </w:pPr>
      <w:r>
        <w:t>Bandcamp är en streamingsida för musik. Artister och oberoende skivbolag publicerar material som man kan lyssna på gratis i webbläsaren eller köpa och ladda ner.</w:t>
      </w:r>
    </w:p>
    <w:p w14:paraId="49113BC0" w14:textId="1BA1F34D" w:rsidR="00635FFB" w:rsidRDefault="00635FFB" w:rsidP="00635FFB">
      <w:pPr>
        <w:jc w:val="both"/>
      </w:pPr>
      <w:r>
        <w:t>Jag har varit en aktiv användare av dessa tjänster i många år och tröttande på att manuellt flytta över info och fixa med formatering för att lägga t</w:t>
      </w:r>
      <w:r w:rsidR="00A134BD">
        <w:t>ill nya album på Rateyourmusic.</w:t>
      </w:r>
      <w:r w:rsidR="008F114F">
        <w:t xml:space="preserve"> </w:t>
      </w:r>
      <w:r>
        <w:t>Båda sidor saknar API, så jag skrev en webcrawler i Python som extraherar albuminformation från Bandcamps HTML och sedan med Splinter genererar ett broweserfönster som loggar in</w:t>
      </w:r>
      <w:r w:rsidR="00D17593">
        <w:t xml:space="preserve"> på Rateyourmusic och automatiskt navigerar </w:t>
      </w:r>
      <w:r>
        <w:t>fö</w:t>
      </w:r>
      <w:r w:rsidR="00D17593">
        <w:t>r att skapa/uppdatera</w:t>
      </w:r>
      <w:r>
        <w:t xml:space="preserve"> album med utgivningsdatum, genre, låtlista, korrigera</w:t>
      </w:r>
      <w:r w:rsidR="008F114F">
        <w:t>r</w:t>
      </w:r>
      <w:r>
        <w:t xml:space="preserve"> liten och stor bokstav i titlar, samt ladda</w:t>
      </w:r>
      <w:r w:rsidR="008F114F">
        <w:t>r</w:t>
      </w:r>
      <w:r>
        <w:t xml:space="preserve"> upp skivomslag när bättre kvalitet finns att tillgå.</w:t>
      </w:r>
    </w:p>
    <w:p w14:paraId="352E1FC0" w14:textId="77777777" w:rsidR="00635FFB" w:rsidRDefault="00635FFB" w:rsidP="00635FFB">
      <w:pPr>
        <w:jc w:val="both"/>
      </w:pPr>
      <w:r>
        <w:t>Jag använde Chrome developer tools för att hitta rätt HTML-taggar för att på ett generiskt sätt navigera till rätt textrutor, knappar och menyer på hemsidorna.</w:t>
      </w:r>
    </w:p>
    <w:p w14:paraId="0E8E6CB8" w14:textId="431812DD" w:rsidR="003C6CBF" w:rsidRPr="006A0B4C" w:rsidRDefault="00D17593" w:rsidP="00635FFB">
      <w:pPr>
        <w:jc w:val="both"/>
      </w:pPr>
      <w:r>
        <w:t>Programmet kan även hämta</w:t>
      </w:r>
      <w:r w:rsidR="00635FFB">
        <w:t xml:space="preserve"> information från Spotifys API.</w:t>
      </w:r>
    </w:p>
    <w:tbl>
      <w:tblPr>
        <w:tblStyle w:val="TableGrid"/>
        <w:tblW w:w="0" w:type="auto"/>
        <w:tblInd w:w="227" w:type="dxa"/>
        <w:tblCellMar>
          <w:top w:w="227" w:type="dxa"/>
          <w:left w:w="227" w:type="dxa"/>
          <w:bottom w:w="227" w:type="dxa"/>
          <w:right w:w="227" w:type="dxa"/>
        </w:tblCellMar>
        <w:tblLook w:val="0600" w:firstRow="0" w:lastRow="0" w:firstColumn="0" w:lastColumn="0" w:noHBand="1" w:noVBand="1"/>
      </w:tblPr>
      <w:tblGrid>
        <w:gridCol w:w="7993"/>
      </w:tblGrid>
      <w:tr w:rsidR="00BD2882" w:rsidRPr="00F40CD7" w14:paraId="02271A2E" w14:textId="77777777" w:rsidTr="00B41AC9">
        <w:tc>
          <w:tcPr>
            <w:tcW w:w="8163" w:type="dxa"/>
            <w:tcBorders>
              <w:top w:val="nil"/>
              <w:left w:val="nil"/>
              <w:bottom w:val="nil"/>
              <w:right w:val="nil"/>
            </w:tcBorders>
            <w:shd w:val="clear" w:color="auto" w:fill="F2F2F2" w:themeFill="background1" w:themeFillShade="F2"/>
          </w:tcPr>
          <w:p w14:paraId="4344004A" w14:textId="05ED5A53" w:rsidR="00BD2882" w:rsidRPr="008F114F" w:rsidRDefault="00BD2882" w:rsidP="0008354A">
            <w:pPr>
              <w:pStyle w:val="Kvalification"/>
              <w:tabs>
                <w:tab w:val="clear" w:pos="8504"/>
                <w:tab w:val="left" w:pos="8222"/>
              </w:tabs>
              <w:rPr>
                <w:lang w:val="en-US"/>
              </w:rPr>
            </w:pPr>
            <w:commentRangeStart w:id="12"/>
            <w:r w:rsidRPr="008F114F">
              <w:rPr>
                <w:b/>
                <w:bCs/>
                <w:caps/>
                <w:lang w:val="en-US"/>
              </w:rPr>
              <w:t>Tekniker</w:t>
            </w:r>
            <w:r w:rsidR="00B41AC9" w:rsidRPr="008F114F">
              <w:rPr>
                <w:b/>
                <w:bCs/>
                <w:caps/>
                <w:lang w:val="en-US"/>
              </w:rPr>
              <w:t>:</w:t>
            </w:r>
            <w:r w:rsidRPr="008F114F">
              <w:rPr>
                <w:lang w:val="en-US"/>
              </w:rPr>
              <w:t xml:space="preserve"> </w:t>
            </w:r>
            <w:r w:rsidR="008F114F" w:rsidRPr="008F114F">
              <w:rPr>
                <w:lang w:val="en-US"/>
              </w:rPr>
              <w:t>Python, BeatifulSou</w:t>
            </w:r>
            <w:r w:rsidR="00920C84">
              <w:rPr>
                <w:lang w:val="en-US"/>
              </w:rPr>
              <w:t>p, Spotipy, Splinter/Selenium, A</w:t>
            </w:r>
            <w:r w:rsidR="008F114F" w:rsidRPr="008F114F">
              <w:rPr>
                <w:lang w:val="en-US"/>
              </w:rPr>
              <w:t>rgparse, Perl, Git</w:t>
            </w:r>
          </w:p>
          <w:p w14:paraId="22CBDE97" w14:textId="00B2CDC2" w:rsidR="00BD2882" w:rsidRPr="008F114F" w:rsidRDefault="00BD2882" w:rsidP="008F114F">
            <w:pPr>
              <w:pStyle w:val="Kvalification"/>
              <w:tabs>
                <w:tab w:val="clear" w:pos="8504"/>
                <w:tab w:val="left" w:pos="8222"/>
              </w:tabs>
              <w:rPr>
                <w:lang w:val="en-US"/>
              </w:rPr>
            </w:pPr>
            <w:r w:rsidRPr="008F114F">
              <w:rPr>
                <w:b/>
                <w:bCs/>
                <w:caps/>
                <w:lang w:val="en-US"/>
              </w:rPr>
              <w:t>Miljöer</w:t>
            </w:r>
            <w:r w:rsidR="007A4042" w:rsidRPr="008F114F">
              <w:rPr>
                <w:b/>
                <w:bCs/>
                <w:caps/>
                <w:lang w:val="en-US"/>
              </w:rPr>
              <w:t>:</w:t>
            </w:r>
            <w:r w:rsidRPr="008F114F">
              <w:rPr>
                <w:lang w:val="en-US"/>
              </w:rPr>
              <w:t xml:space="preserve"> </w:t>
            </w:r>
            <w:r w:rsidR="008F114F" w:rsidRPr="008F114F">
              <w:rPr>
                <w:lang w:val="en-US"/>
              </w:rPr>
              <w:t>Ubuntu 14.04, Vim, Google Chrome Developer Tools</w:t>
            </w:r>
            <w:r w:rsidR="00A04D6E" w:rsidRPr="008F114F">
              <w:rPr>
                <w:lang w:val="en-US"/>
              </w:rPr>
              <w:t xml:space="preserve">   </w:t>
            </w:r>
            <w:commentRangeEnd w:id="12"/>
            <w:r w:rsidR="00027F9F" w:rsidRPr="006A0B4C">
              <w:rPr>
                <w:rStyle w:val="CommentReference"/>
                <w:rFonts w:asciiTheme="minorHAnsi" w:hAnsiTheme="minorHAnsi"/>
                <w:color w:val="auto"/>
              </w:rPr>
              <w:commentReference w:id="12"/>
            </w:r>
          </w:p>
        </w:tc>
      </w:tr>
    </w:tbl>
    <w:p w14:paraId="246D551F" w14:textId="4661D5A2" w:rsidR="00B41AC9" w:rsidRPr="006A0B4C" w:rsidRDefault="00DC6D52" w:rsidP="00503AD5">
      <w:pPr>
        <w:pStyle w:val="Heading2"/>
        <w:rPr>
          <w:lang w:val="sv-SE"/>
        </w:rPr>
      </w:pPr>
      <w:r>
        <w:rPr>
          <w:lang w:val="sv-SE"/>
        </w:rPr>
        <w:t>Systemutvecklare, forskare</w:t>
      </w:r>
    </w:p>
    <w:p w14:paraId="11673ACA" w14:textId="77A31AD1" w:rsidR="00B41AC9" w:rsidRPr="006A0B4C" w:rsidRDefault="00DC6D52" w:rsidP="00B41AC9">
      <w:pPr>
        <w:pStyle w:val="Heading5"/>
      </w:pPr>
      <w:r>
        <w:t>Ericsson Q3 2015 – Q1 2016</w:t>
      </w:r>
    </w:p>
    <w:p w14:paraId="6B4ED63B" w14:textId="77777777" w:rsidR="00B776AD" w:rsidRDefault="00DC6D52" w:rsidP="00DC6D52">
      <w:r>
        <w:t xml:space="preserve">Jag har </w:t>
      </w:r>
      <w:r w:rsidR="00D17593">
        <w:t>gjorde mitt examensarbete hos Ericsson om</w:t>
      </w:r>
      <w:r>
        <w:t xml:space="preserve"> videokomprimering </w:t>
      </w:r>
      <w:r w:rsidR="00D17593">
        <w:t>i H.265-standarden</w:t>
      </w:r>
      <w:r w:rsidR="00B776AD">
        <w:t>.</w:t>
      </w:r>
    </w:p>
    <w:p w14:paraId="55E3BC13" w14:textId="38A085B1" w:rsidR="00B776AD" w:rsidRDefault="00DC6D52" w:rsidP="00DC6D52">
      <w:r>
        <w:t>Jag skrev en testmiljö</w:t>
      </w:r>
      <w:r w:rsidR="00B776AD">
        <w:t xml:space="preserve"> i Python</w:t>
      </w:r>
      <w:r>
        <w:t xml:space="preserve"> för att ta fram mätadata för experiment nedskalningar av 1080p</w:t>
      </w:r>
      <w:r w:rsidR="00D17593">
        <w:t>-videor</w:t>
      </w:r>
      <w:r w:rsidR="00B776AD">
        <w:t xml:space="preserve">. </w:t>
      </w:r>
      <w:r w:rsidR="00D17593">
        <w:t>Jag mätte</w:t>
      </w:r>
      <w:r>
        <w:t xml:space="preserve"> bitrate och bildkvalite (MSE) för simulerad</w:t>
      </w:r>
      <w:r w:rsidR="00D17593">
        <w:t>e</w:t>
      </w:r>
      <w:r>
        <w:t xml:space="preserve"> uplink</w:t>
      </w:r>
      <w:r w:rsidR="00D17593">
        <w:t>s</w:t>
      </w:r>
      <w:r>
        <w:t xml:space="preserve"> och downlink</w:t>
      </w:r>
      <w:r w:rsidR="00D17593">
        <w:t>s</w:t>
      </w:r>
      <w:r>
        <w:t xml:space="preserve"> för 120 testfall </w:t>
      </w:r>
      <w:r w:rsidR="00D17593">
        <w:t>parallelt genom delegera jobb till ett Linux-kluster.</w:t>
      </w:r>
      <w:r w:rsidR="00B776AD">
        <w:t xml:space="preserve"> Ansynkrona fillås används för att stoppa processer från att försöka skriva till samma bitström, och ett shell-skript analyserar loggfiler för att upptäcka fel.</w:t>
      </w:r>
    </w:p>
    <w:p w14:paraId="66476B9E" w14:textId="265BC012" w:rsidR="00DC6D52" w:rsidRDefault="00DC6D52" w:rsidP="00DC6D52">
      <w:r>
        <w:t>I python kallar jag på</w:t>
      </w:r>
      <w:r w:rsidR="00D17593">
        <w:t xml:space="preserve"> olika binärer i en lång kedja, </w:t>
      </w:r>
      <w:r>
        <w:t>hanterar resultaten och bygger en filhierki för att ta vara på</w:t>
      </w:r>
      <w:r w:rsidR="00D17593">
        <w:t xml:space="preserve"> en stor mängd</w:t>
      </w:r>
      <w:r>
        <w:t xml:space="preserve"> outputfiler. </w:t>
      </w:r>
      <w:r w:rsidR="00D17593">
        <w:t xml:space="preserve">Jag </w:t>
      </w:r>
      <w:r>
        <w:t>extrahera</w:t>
      </w:r>
      <w:r w:rsidR="00D17593">
        <w:t>r</w:t>
      </w:r>
      <w:r>
        <w:t xml:space="preserve"> information om bildstorlek och framerate</w:t>
      </w:r>
      <w:r w:rsidR="00B776AD">
        <w:t xml:space="preserve"> från filnamnen</w:t>
      </w:r>
      <w:r w:rsidR="00D17593">
        <w:t xml:space="preserve"> med regex</w:t>
      </w:r>
      <w:r w:rsidR="00B776AD">
        <w:t xml:space="preserve"> och </w:t>
      </w:r>
      <w:r w:rsidR="00D17593">
        <w:t xml:space="preserve">använder openpyxl för att dynamiskt </w:t>
      </w:r>
      <w:r w:rsidR="00B776AD">
        <w:t>exportera och</w:t>
      </w:r>
      <w:r w:rsidR="00D17593">
        <w:t xml:space="preserve"> presentera information</w:t>
      </w:r>
      <w:r w:rsidR="00B776AD">
        <w:t>en i Excel samt generera grafer. Detta innebär även att jag måste hantera kompatablitet mellan Windows och Linux.</w:t>
      </w:r>
    </w:p>
    <w:p w14:paraId="40471786" w14:textId="637792D6" w:rsidR="00B41AC9" w:rsidRPr="006A0B4C" w:rsidRDefault="00B776AD" w:rsidP="00DC6D52">
      <w:r>
        <w:lastRenderedPageBreak/>
        <w:t xml:space="preserve">Utöver det </w:t>
      </w:r>
      <w:r w:rsidR="00DC6D52">
        <w:t>har</w:t>
      </w:r>
      <w:r>
        <w:t xml:space="preserve"> jag jobbat med källkoden till </w:t>
      </w:r>
      <w:r w:rsidR="00DC6D52">
        <w:t>kodare och avkodare,</w:t>
      </w:r>
      <w:r>
        <w:t xml:space="preserve"> skrivna i C och C++,</w:t>
      </w:r>
      <w:r w:rsidR="00DC6D52">
        <w:t xml:space="preserve"> d</w:t>
      </w:r>
      <w:r>
        <w:t>är jag jobbar nära bitströmmen. Experimenten visar stora vinster i minskad beräkningskomplixitet för i stort sett oförändrad bildkvalitet och bitrate.</w:t>
      </w:r>
    </w:p>
    <w:tbl>
      <w:tblPr>
        <w:tblStyle w:val="TableGrid"/>
        <w:tblW w:w="0" w:type="auto"/>
        <w:tblInd w:w="227" w:type="dxa"/>
        <w:tblCellMar>
          <w:top w:w="227" w:type="dxa"/>
          <w:left w:w="227" w:type="dxa"/>
          <w:bottom w:w="227" w:type="dxa"/>
          <w:right w:w="227" w:type="dxa"/>
        </w:tblCellMar>
        <w:tblLook w:val="0600" w:firstRow="0" w:lastRow="0" w:firstColumn="0" w:lastColumn="0" w:noHBand="1" w:noVBand="1"/>
      </w:tblPr>
      <w:tblGrid>
        <w:gridCol w:w="7993"/>
      </w:tblGrid>
      <w:tr w:rsidR="00B41AC9" w:rsidRPr="00F40CD7" w14:paraId="08C1442C" w14:textId="77777777" w:rsidTr="00423847">
        <w:tc>
          <w:tcPr>
            <w:tcW w:w="8447" w:type="dxa"/>
            <w:tcBorders>
              <w:top w:val="nil"/>
              <w:left w:val="nil"/>
              <w:bottom w:val="nil"/>
              <w:right w:val="nil"/>
            </w:tcBorders>
            <w:shd w:val="clear" w:color="auto" w:fill="F2F2F2" w:themeFill="background1" w:themeFillShade="F2"/>
          </w:tcPr>
          <w:p w14:paraId="025E35BE" w14:textId="34A9F0F4" w:rsidR="00B41AC9" w:rsidRPr="00D1072D" w:rsidRDefault="00B41AC9" w:rsidP="00423847">
            <w:pPr>
              <w:pStyle w:val="Kvalification"/>
              <w:rPr>
                <w:lang w:val="en-US"/>
              </w:rPr>
            </w:pPr>
            <w:r w:rsidRPr="00D1072D">
              <w:rPr>
                <w:b/>
                <w:bCs/>
                <w:lang w:val="en-US"/>
              </w:rPr>
              <w:t>TEKNIKER:</w:t>
            </w:r>
            <w:r w:rsidRPr="00D1072D">
              <w:rPr>
                <w:lang w:val="en-US"/>
              </w:rPr>
              <w:t xml:space="preserve"> </w:t>
            </w:r>
            <w:r w:rsidR="00B776AD" w:rsidRPr="00D1072D">
              <w:rPr>
                <w:lang w:val="en-US"/>
              </w:rPr>
              <w:t>Python</w:t>
            </w:r>
            <w:r w:rsidR="00BD3E54" w:rsidRPr="00D1072D">
              <w:rPr>
                <w:lang w:val="en-US"/>
              </w:rPr>
              <w:t xml:space="preserve">, </w:t>
            </w:r>
            <w:r w:rsidR="00D1072D" w:rsidRPr="00D1072D">
              <w:rPr>
                <w:lang w:val="en-US"/>
              </w:rPr>
              <w:t>C/C++, Boost, Shell sc</w:t>
            </w:r>
            <w:r w:rsidR="00DC6D52" w:rsidRPr="00D1072D">
              <w:rPr>
                <w:lang w:val="en-US"/>
              </w:rPr>
              <w:t>ript, Platform LSF,</w:t>
            </w:r>
            <w:r w:rsidR="00B776AD" w:rsidRPr="00D1072D">
              <w:rPr>
                <w:lang w:val="en-US"/>
              </w:rPr>
              <w:t xml:space="preserve"> </w:t>
            </w:r>
            <w:r w:rsidR="00B776AD" w:rsidRPr="00D1072D">
              <w:rPr>
                <w:lang w:val="en-US"/>
              </w:rPr>
              <w:t>Excel, pyxl</w:t>
            </w:r>
            <w:r w:rsidR="00B776AD" w:rsidRPr="00D1072D">
              <w:rPr>
                <w:lang w:val="en-US"/>
              </w:rPr>
              <w:t>,</w:t>
            </w:r>
            <w:r w:rsidR="00DC6D52" w:rsidRPr="00D1072D">
              <w:rPr>
                <w:lang w:val="en-US"/>
              </w:rPr>
              <w:t xml:space="preserve"> LaTeX, SVN, Git</w:t>
            </w:r>
          </w:p>
          <w:p w14:paraId="73406721" w14:textId="5BC23B7E" w:rsidR="00B41AC9" w:rsidRPr="00DC6D52" w:rsidRDefault="00B41AC9" w:rsidP="00DC6D52">
            <w:pPr>
              <w:pStyle w:val="Kvalification"/>
              <w:rPr>
                <w:lang w:val="en-US"/>
              </w:rPr>
            </w:pPr>
            <w:r w:rsidRPr="00DC6D52">
              <w:rPr>
                <w:b/>
                <w:bCs/>
                <w:lang w:val="en-US"/>
              </w:rPr>
              <w:t>MILJÖER:</w:t>
            </w:r>
            <w:r w:rsidRPr="00DC6D52">
              <w:rPr>
                <w:lang w:val="en-US"/>
              </w:rPr>
              <w:t xml:space="preserve"> </w:t>
            </w:r>
            <w:r w:rsidR="00DC6D52">
              <w:rPr>
                <w:lang w:val="en-US"/>
              </w:rPr>
              <w:t>Windows 7, Red Hat L</w:t>
            </w:r>
            <w:r w:rsidR="00DC6D52" w:rsidRPr="00DC6D52">
              <w:rPr>
                <w:lang w:val="en-US"/>
              </w:rPr>
              <w:t>inux, Ubuntu 14.04, Vi</w:t>
            </w:r>
            <w:r w:rsidR="00DC6D52">
              <w:rPr>
                <w:lang w:val="en-US"/>
              </w:rPr>
              <w:t>sual Studio, Sublime Text, Vim</w:t>
            </w:r>
          </w:p>
        </w:tc>
      </w:tr>
    </w:tbl>
    <w:p w14:paraId="31240997" w14:textId="74364543" w:rsidR="00BD2882" w:rsidRPr="006A0B4C" w:rsidRDefault="00BD2882" w:rsidP="00503AD5">
      <w:pPr>
        <w:pStyle w:val="Heading2"/>
        <w:rPr>
          <w:lang w:val="sv-SE"/>
        </w:rPr>
      </w:pPr>
      <w:r w:rsidRPr="006A0B4C">
        <w:rPr>
          <w:lang w:val="sv-SE"/>
        </w:rPr>
        <w:t>S</w:t>
      </w:r>
      <w:r w:rsidR="00BD3E54">
        <w:rPr>
          <w:lang w:val="sv-SE"/>
        </w:rPr>
        <w:t>pelutvecklare</w:t>
      </w:r>
    </w:p>
    <w:p w14:paraId="4E90A625" w14:textId="74737C11" w:rsidR="00BD2882" w:rsidRPr="006A0B4C" w:rsidRDefault="00BD3E54" w:rsidP="0071380F">
      <w:pPr>
        <w:pStyle w:val="Heading5"/>
      </w:pPr>
      <w:r>
        <w:t>Hobbyprojekt</w:t>
      </w:r>
      <w:r w:rsidR="00BD2882" w:rsidRPr="006A0B4C">
        <w:t xml:space="preserve"> Q</w:t>
      </w:r>
      <w:r>
        <w:t>2</w:t>
      </w:r>
      <w:r w:rsidR="00BD2882" w:rsidRPr="006A0B4C">
        <w:t xml:space="preserve"> 20</w:t>
      </w:r>
      <w:r>
        <w:t>15</w:t>
      </w:r>
    </w:p>
    <w:p w14:paraId="47054450" w14:textId="05B22E30" w:rsidR="00BD3E54" w:rsidRDefault="00BD3E54" w:rsidP="00BD3E54">
      <w:r>
        <w:t>Jag hi</w:t>
      </w:r>
      <w:r w:rsidR="00B776AD">
        <w:t>ttade källkoden till ett enkelt 2D</w:t>
      </w:r>
      <w:r>
        <w:t>-platformare och</w:t>
      </w:r>
      <w:r w:rsidR="00B776AD">
        <w:t xml:space="preserve"> modifierade den för att byta</w:t>
      </w:r>
      <w:r>
        <w:t xml:space="preserve"> ut texturer och bakgrunder.</w:t>
      </w:r>
    </w:p>
    <w:p w14:paraId="445335AC" w14:textId="29BB77A2" w:rsidR="00406B39" w:rsidRPr="006A0B4C" w:rsidRDefault="00BD3E54" w:rsidP="00BD3E54">
      <w:r>
        <w:t>Jag</w:t>
      </w:r>
      <w:r w:rsidR="00B776AD">
        <w:t xml:space="preserve"> använde spritesheets </w:t>
      </w:r>
      <w:r>
        <w:t>från</w:t>
      </w:r>
      <w:r w:rsidR="00B776AD">
        <w:t xml:space="preserve"> Internet, som jag bearbetade i </w:t>
      </w:r>
      <w:r>
        <w:t xml:space="preserve">Imagemagick för att </w:t>
      </w:r>
      <w:r w:rsidR="00D1072D">
        <w:t xml:space="preserve">beskära </w:t>
      </w:r>
      <w:r>
        <w:t>och</w:t>
      </w:r>
      <w:r w:rsidR="00D1072D">
        <w:t xml:space="preserve"> sammanlänka. Jag byggde enk</w:t>
      </w:r>
      <w:r>
        <w:t>l</w:t>
      </w:r>
      <w:r w:rsidR="00D1072D">
        <w:t>a banor</w:t>
      </w:r>
      <w:r>
        <w:t xml:space="preserve"> som fungera</w:t>
      </w:r>
      <w:r w:rsidR="00D1072D">
        <w:t>r</w:t>
      </w:r>
      <w:r>
        <w:t xml:space="preserve"> att </w:t>
      </w:r>
      <w:r w:rsidR="00D1072D">
        <w:t>spela</w:t>
      </w:r>
      <w:r>
        <w:t>.</w:t>
      </w:r>
    </w:p>
    <w:tbl>
      <w:tblPr>
        <w:tblStyle w:val="TableGrid"/>
        <w:tblW w:w="0" w:type="auto"/>
        <w:tblInd w:w="227" w:type="dxa"/>
        <w:tblCellMar>
          <w:top w:w="227" w:type="dxa"/>
          <w:left w:w="227" w:type="dxa"/>
          <w:bottom w:w="227" w:type="dxa"/>
          <w:right w:w="227" w:type="dxa"/>
        </w:tblCellMar>
        <w:tblLook w:val="0600" w:firstRow="0" w:lastRow="0" w:firstColumn="0" w:lastColumn="0" w:noHBand="1" w:noVBand="1"/>
      </w:tblPr>
      <w:tblGrid>
        <w:gridCol w:w="7993"/>
      </w:tblGrid>
      <w:tr w:rsidR="00BD2882" w:rsidRPr="00D1072D" w14:paraId="2126BA72" w14:textId="77777777" w:rsidTr="0008354A">
        <w:tc>
          <w:tcPr>
            <w:tcW w:w="8447" w:type="dxa"/>
            <w:tcBorders>
              <w:top w:val="nil"/>
              <w:left w:val="nil"/>
              <w:bottom w:val="nil"/>
              <w:right w:val="nil"/>
            </w:tcBorders>
            <w:shd w:val="clear" w:color="auto" w:fill="F2F2F2" w:themeFill="background1" w:themeFillShade="F2"/>
          </w:tcPr>
          <w:p w14:paraId="0276E537" w14:textId="2A737E45" w:rsidR="00BD2882" w:rsidRPr="00D1072D" w:rsidRDefault="00BD2882" w:rsidP="007A4042">
            <w:pPr>
              <w:pStyle w:val="Kvalification"/>
              <w:rPr>
                <w:lang w:val="en-US"/>
              </w:rPr>
            </w:pPr>
            <w:r w:rsidRPr="00D1072D">
              <w:rPr>
                <w:b/>
                <w:bCs/>
                <w:lang w:val="en-US"/>
              </w:rPr>
              <w:t>TEKNIKER</w:t>
            </w:r>
            <w:r w:rsidR="005B0FAA" w:rsidRPr="00D1072D">
              <w:rPr>
                <w:b/>
                <w:bCs/>
                <w:lang w:val="en-US"/>
              </w:rPr>
              <w:t>:</w:t>
            </w:r>
            <w:r w:rsidRPr="00D1072D">
              <w:rPr>
                <w:lang w:val="en-US"/>
              </w:rPr>
              <w:t xml:space="preserve"> </w:t>
            </w:r>
            <w:r w:rsidR="00BD3E54" w:rsidRPr="00D1072D">
              <w:rPr>
                <w:lang w:val="en-US"/>
              </w:rPr>
              <w:t xml:space="preserve">Python 2, </w:t>
            </w:r>
            <w:r w:rsidR="009A1574" w:rsidRPr="00D1072D">
              <w:rPr>
                <w:lang w:val="en-US"/>
              </w:rPr>
              <w:t>P</w:t>
            </w:r>
            <w:r w:rsidR="00D1072D" w:rsidRPr="00D1072D">
              <w:rPr>
                <w:lang w:val="en-US"/>
              </w:rPr>
              <w:t xml:space="preserve">ython </w:t>
            </w:r>
            <w:r w:rsidR="009A1574" w:rsidRPr="00D1072D">
              <w:rPr>
                <w:lang w:val="en-US"/>
              </w:rPr>
              <w:t>I</w:t>
            </w:r>
            <w:r w:rsidR="00D1072D" w:rsidRPr="00D1072D">
              <w:rPr>
                <w:lang w:val="en-US"/>
              </w:rPr>
              <w:t xml:space="preserve">mage </w:t>
            </w:r>
            <w:r w:rsidR="009A1574" w:rsidRPr="00D1072D">
              <w:rPr>
                <w:lang w:val="en-US"/>
              </w:rPr>
              <w:t>L</w:t>
            </w:r>
            <w:r w:rsidR="00D1072D" w:rsidRPr="00D1072D">
              <w:rPr>
                <w:lang w:val="en-US"/>
              </w:rPr>
              <w:t>ibrary</w:t>
            </w:r>
            <w:r w:rsidR="009A1574" w:rsidRPr="00D1072D">
              <w:rPr>
                <w:lang w:val="en-US"/>
              </w:rPr>
              <w:t xml:space="preserve">, </w:t>
            </w:r>
            <w:r w:rsidR="00BD3E54" w:rsidRPr="00D1072D">
              <w:rPr>
                <w:lang w:val="en-US"/>
              </w:rPr>
              <w:t xml:space="preserve">Pygame, </w:t>
            </w:r>
            <w:r w:rsidR="00D1072D" w:rsidRPr="00D1072D">
              <w:rPr>
                <w:lang w:val="en-US"/>
              </w:rPr>
              <w:t>Shell sc</w:t>
            </w:r>
            <w:r w:rsidR="009A1574" w:rsidRPr="00D1072D">
              <w:rPr>
                <w:lang w:val="en-US"/>
              </w:rPr>
              <w:t xml:space="preserve">ript, </w:t>
            </w:r>
            <w:r w:rsidR="00BD3E54" w:rsidRPr="00D1072D">
              <w:rPr>
                <w:lang w:val="en-US"/>
              </w:rPr>
              <w:t>Imagemagick</w:t>
            </w:r>
            <w:r w:rsidR="009A1574" w:rsidRPr="00D1072D">
              <w:rPr>
                <w:lang w:val="en-US"/>
              </w:rPr>
              <w:t>, Git</w:t>
            </w:r>
          </w:p>
          <w:p w14:paraId="2644315E" w14:textId="262796E3" w:rsidR="00BD2882" w:rsidRPr="00DD680F" w:rsidRDefault="00BD2882" w:rsidP="00D06264">
            <w:pPr>
              <w:pStyle w:val="Kvalification"/>
              <w:rPr>
                <w:lang w:val="en-US"/>
              </w:rPr>
            </w:pPr>
            <w:r w:rsidRPr="00DD680F">
              <w:rPr>
                <w:b/>
                <w:bCs/>
                <w:lang w:val="en-US"/>
              </w:rPr>
              <w:t>MILJÖER</w:t>
            </w:r>
            <w:r w:rsidR="005B0FAA">
              <w:rPr>
                <w:b/>
                <w:bCs/>
                <w:lang w:val="en-US"/>
              </w:rPr>
              <w:t>:</w:t>
            </w:r>
            <w:r w:rsidRPr="00DD680F">
              <w:rPr>
                <w:lang w:val="en-US"/>
              </w:rPr>
              <w:t xml:space="preserve"> </w:t>
            </w:r>
            <w:r w:rsidR="009A1574" w:rsidRPr="009A1574">
              <w:rPr>
                <w:rStyle w:val="Standardstycketeckensnitt1"/>
                <w:rFonts w:cs="Arial"/>
                <w:szCs w:val="18"/>
                <w:lang w:val="en-US"/>
              </w:rPr>
              <w:t>Ubuntu 14.04, Vim</w:t>
            </w:r>
          </w:p>
        </w:tc>
      </w:tr>
    </w:tbl>
    <w:p w14:paraId="46A12088" w14:textId="4F51B5D8" w:rsidR="00BD2882" w:rsidRPr="006A0B4C" w:rsidRDefault="00591BC6" w:rsidP="00503AD5">
      <w:pPr>
        <w:pStyle w:val="Heading2"/>
        <w:rPr>
          <w:lang w:val="sv-SE"/>
        </w:rPr>
      </w:pPr>
      <w:r>
        <w:rPr>
          <w:lang w:val="sv-SE"/>
        </w:rPr>
        <w:t>Webb</w:t>
      </w:r>
      <w:r w:rsidR="00BD2882" w:rsidRPr="006A0B4C">
        <w:rPr>
          <w:lang w:val="sv-SE"/>
        </w:rPr>
        <w:t>utvecklare</w:t>
      </w:r>
    </w:p>
    <w:p w14:paraId="2E69EA15" w14:textId="13FE2259" w:rsidR="00BD2882" w:rsidRPr="006A0B4C" w:rsidRDefault="00591BC6" w:rsidP="0071380F">
      <w:pPr>
        <w:pStyle w:val="Heading5"/>
      </w:pPr>
      <w:r>
        <w:t>Hobbyprojekt</w:t>
      </w:r>
      <w:r w:rsidR="00231F3D">
        <w:t xml:space="preserve"> </w:t>
      </w:r>
      <w:r w:rsidR="00BD2882" w:rsidRPr="006A0B4C">
        <w:t>Q</w:t>
      </w:r>
      <w:r w:rsidR="00231F3D">
        <w:t>2</w:t>
      </w:r>
      <w:r w:rsidR="00BD2882" w:rsidRPr="006A0B4C">
        <w:t xml:space="preserve"> 20</w:t>
      </w:r>
      <w:r>
        <w:t>15</w:t>
      </w:r>
    </w:p>
    <w:p w14:paraId="6AF87192" w14:textId="77777777" w:rsidR="008A2920" w:rsidRDefault="008A2920" w:rsidP="00591BC6">
      <w:r>
        <w:t>Jag skrev ett enkelt s</w:t>
      </w:r>
      <w:r w:rsidR="00591BC6">
        <w:t>kript för att hitta gömda</w:t>
      </w:r>
      <w:r>
        <w:t xml:space="preserve"> extentor på LTH:s webbservrar. </w:t>
      </w:r>
      <w:r w:rsidR="00591BC6">
        <w:t xml:space="preserve">Jag märkte att genom att manipulera URL:en kunde man hitta filer som inte var länkade </w:t>
      </w:r>
      <w:r>
        <w:t xml:space="preserve">till </w:t>
      </w:r>
      <w:r w:rsidR="00591BC6">
        <w:t>på kurshems</w:t>
      </w:r>
      <w:r>
        <w:t>idorna.</w:t>
      </w:r>
    </w:p>
    <w:p w14:paraId="3045F7F4" w14:textId="00C47CAB" w:rsidR="00BD2882" w:rsidRPr="006A0B4C" w:rsidRDefault="00591BC6" w:rsidP="00591BC6">
      <w:r>
        <w:t xml:space="preserve">Då mapparna på servern inte var indexade kunde jag inte veta hur många gömda filer som fanns, men </w:t>
      </w:r>
      <w:r w:rsidR="008A2920">
        <w:t>eftersom</w:t>
      </w:r>
      <w:r>
        <w:t xml:space="preserve"> addresserna ofta följer </w:t>
      </w:r>
      <w:r w:rsidR="008A2920">
        <w:t xml:space="preserve">samma mönster med </w:t>
      </w:r>
      <w:r>
        <w:t xml:space="preserve">datum och kurskod </w:t>
      </w:r>
      <w:r w:rsidR="008A2920">
        <w:t xml:space="preserve">så </w:t>
      </w:r>
      <w:r>
        <w:t>itererade jag över rimliga tentadatum för</w:t>
      </w:r>
      <w:r w:rsidR="008A2920">
        <w:t xml:space="preserve"> de senaste 10 åren, skickar GET</w:t>
      </w:r>
      <w:r>
        <w:t xml:space="preserve"> requests t</w:t>
      </w:r>
      <w:r w:rsidR="008A2920">
        <w:t>ill servern och laddade</w:t>
      </w:r>
      <w:r>
        <w:t xml:space="preserve"> ner de filer som returnerar statuskod OK.</w:t>
      </w:r>
    </w:p>
    <w:tbl>
      <w:tblPr>
        <w:tblStyle w:val="TableGrid"/>
        <w:tblW w:w="0" w:type="auto"/>
        <w:tblInd w:w="227" w:type="dxa"/>
        <w:tblCellMar>
          <w:top w:w="227" w:type="dxa"/>
          <w:left w:w="227" w:type="dxa"/>
          <w:bottom w:w="227" w:type="dxa"/>
          <w:right w:w="227" w:type="dxa"/>
        </w:tblCellMar>
        <w:tblLook w:val="0600" w:firstRow="0" w:lastRow="0" w:firstColumn="0" w:lastColumn="0" w:noHBand="1" w:noVBand="1"/>
      </w:tblPr>
      <w:tblGrid>
        <w:gridCol w:w="7993"/>
      </w:tblGrid>
      <w:tr w:rsidR="00BD2882" w:rsidRPr="006A0B4C" w14:paraId="2BBD3932" w14:textId="77777777" w:rsidTr="007A4042">
        <w:tc>
          <w:tcPr>
            <w:tcW w:w="8447" w:type="dxa"/>
            <w:tcBorders>
              <w:top w:val="nil"/>
              <w:left w:val="nil"/>
              <w:bottom w:val="nil"/>
              <w:right w:val="nil"/>
            </w:tcBorders>
            <w:shd w:val="clear" w:color="auto" w:fill="F2F2F2" w:themeFill="background1" w:themeFillShade="F2"/>
          </w:tcPr>
          <w:p w14:paraId="0607C3F1" w14:textId="7E45E4CA" w:rsidR="00A93C5D" w:rsidRPr="006A0B4C" w:rsidRDefault="00BD2882" w:rsidP="0050635A">
            <w:pPr>
              <w:pStyle w:val="Kvalification"/>
            </w:pPr>
            <w:r w:rsidRPr="006A0B4C">
              <w:rPr>
                <w:b/>
                <w:bCs/>
              </w:rPr>
              <w:t>TEKNIKER</w:t>
            </w:r>
            <w:r w:rsidR="005B0FAA">
              <w:rPr>
                <w:b/>
                <w:bCs/>
              </w:rPr>
              <w:t>:</w:t>
            </w:r>
            <w:r w:rsidRPr="006A0B4C">
              <w:t xml:space="preserve"> </w:t>
            </w:r>
            <w:r w:rsidR="00AC20A1" w:rsidRPr="00AC20A1">
              <w:t>Python, requests, httplib, Git</w:t>
            </w:r>
          </w:p>
          <w:p w14:paraId="277AC3FB" w14:textId="34A53BD8" w:rsidR="00BD2882" w:rsidRPr="006A0B4C" w:rsidRDefault="00BD2882" w:rsidP="00231F3D">
            <w:pPr>
              <w:pStyle w:val="Kvalification"/>
            </w:pPr>
            <w:r w:rsidRPr="00231F3D">
              <w:rPr>
                <w:b/>
                <w:bCs/>
              </w:rPr>
              <w:t>MILJÖER</w:t>
            </w:r>
            <w:r w:rsidR="005B0FAA">
              <w:rPr>
                <w:b/>
                <w:bCs/>
              </w:rPr>
              <w:t>:</w:t>
            </w:r>
            <w:r w:rsidRPr="00231F3D">
              <w:t xml:space="preserve"> </w:t>
            </w:r>
            <w:r w:rsidR="00AC20A1" w:rsidRPr="00AC20A1">
              <w:t>Ubuntu, Vim</w:t>
            </w:r>
          </w:p>
        </w:tc>
      </w:tr>
    </w:tbl>
    <w:p w14:paraId="04143FFC" w14:textId="77777777" w:rsidR="001970D8" w:rsidRPr="00F40CD7" w:rsidRDefault="001970D8" w:rsidP="00224A33">
      <w:pPr>
        <w:pStyle w:val="ListBullet2"/>
        <w:numPr>
          <w:ilvl w:val="0"/>
          <w:numId w:val="0"/>
        </w:numPr>
      </w:pPr>
    </w:p>
    <w:sectPr w:rsidR="001970D8" w:rsidRPr="00F40CD7" w:rsidSect="00815437">
      <w:type w:val="continuous"/>
      <w:pgSz w:w="11906" w:h="16838"/>
      <w:pgMar w:top="1418" w:right="1701" w:bottom="2268" w:left="1985" w:header="709" w:footer="874"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Boel Sjöstrand" w:date="2012-12-06T08:40:00Z" w:initials="BS">
    <w:p w14:paraId="1B2AAB27" w14:textId="5B444BCF" w:rsidR="002B6D5C" w:rsidRDefault="002B6D5C">
      <w:pPr>
        <w:pStyle w:val="CommentText"/>
      </w:pPr>
      <w:r>
        <w:rPr>
          <w:rStyle w:val="CommentReference"/>
        </w:rPr>
        <w:annotationRef/>
      </w:r>
      <w:r>
        <w:t xml:space="preserve">Sätt en eller flera titlar på dig själv. </w:t>
      </w:r>
    </w:p>
  </w:comment>
  <w:comment w:id="3" w:author="Hanna" w:date="2012-12-06T08:43:00Z" w:initials="H">
    <w:p w14:paraId="48248D9F" w14:textId="01633485" w:rsidR="002B6D5C" w:rsidRPr="004A152E" w:rsidRDefault="002B6D5C" w:rsidP="00577131">
      <w:pPr>
        <w:pStyle w:val="CommentText"/>
      </w:pPr>
      <w:r>
        <w:rPr>
          <w:rStyle w:val="CommentReference"/>
        </w:rPr>
        <w:annotationRef/>
      </w:r>
      <w:r>
        <w:rPr>
          <w:rStyle w:val="CommentReference"/>
        </w:rPr>
        <w:annotationRef/>
      </w:r>
      <w:r>
        <w:rPr>
          <w:rStyle w:val="CommentReference"/>
        </w:rPr>
        <w:t>Här skriver du dina främsta kompetensområden</w:t>
      </w:r>
    </w:p>
    <w:p w14:paraId="1249D2AF" w14:textId="35242ECF" w:rsidR="002B6D5C" w:rsidRDefault="002B6D5C">
      <w:pPr>
        <w:pStyle w:val="CommentText"/>
      </w:pPr>
    </w:p>
  </w:comment>
  <w:comment w:id="4" w:author="Boel Sjöstrand" w:date="2012-12-06T08:44:00Z" w:initials="BS">
    <w:p w14:paraId="1D988BDE" w14:textId="61BEACD7" w:rsidR="002B6D5C" w:rsidRDefault="002B6D5C">
      <w:pPr>
        <w:pStyle w:val="CommentText"/>
      </w:pPr>
      <w:r>
        <w:rPr>
          <w:rStyle w:val="CommentReference"/>
        </w:rPr>
        <w:annotationRef/>
      </w:r>
      <w:r>
        <w:t>Lyft fram de tre erfarenheter du är mest stolt över som karaktäriserar dig lite extra</w:t>
      </w:r>
    </w:p>
  </w:comment>
  <w:comment w:id="5" w:author="Boel Sjöstrand" w:date="2012-12-06T08:44:00Z" w:initials="BS">
    <w:p w14:paraId="781279A7" w14:textId="77D1FCB1" w:rsidR="002B6D5C" w:rsidRDefault="002B6D5C" w:rsidP="00DD680F">
      <w:pPr>
        <w:pStyle w:val="CommentText"/>
      </w:pPr>
      <w:r>
        <w:rPr>
          <w:rStyle w:val="CommentReference"/>
        </w:rPr>
        <w:annotationRef/>
      </w:r>
      <w:r>
        <w:t>Sätt en eller flera titlar på dig själv. (Samma som på första sidan)</w:t>
      </w:r>
    </w:p>
  </w:comment>
  <w:comment w:id="6" w:author="Hanna" w:date="2012-12-06T08:45:00Z" w:initials="H">
    <w:p w14:paraId="4435B855" w14:textId="6B24B10E" w:rsidR="002B6D5C" w:rsidRDefault="002B6D5C">
      <w:pPr>
        <w:pStyle w:val="CommentText"/>
      </w:pPr>
      <w:r>
        <w:rPr>
          <w:rStyle w:val="CommentReference"/>
        </w:rPr>
        <w:annotationRef/>
      </w:r>
      <w:r>
        <w:rPr>
          <w:rStyle w:val="CommentReference"/>
        </w:rPr>
        <w:annotationRef/>
      </w:r>
      <w:r w:rsidRPr="008A38DA">
        <w:t xml:space="preserve">Under denna sektion </w:t>
      </w:r>
      <w:r>
        <w:t xml:space="preserve">och de följande </w:t>
      </w:r>
      <w:r w:rsidRPr="008A38DA">
        <w:t>ska du lista samtliga tekniker du har jobbat med, oavsett hur stor eller liten erfare</w:t>
      </w:r>
      <w:r>
        <w:t>nhet du har inom aktuell teknik. Var inte rädd för att ta med något även om du bara suttit och ”pillat” lite med tekniken. Om du har jobbat med en teknik är det en kunskap, oavsett om du är expert inom ämnet eller ej. Det krävs inte att du fått betalt för att lära dig något, utan kompetens som kommer från eget intresse är lika relevant.</w:t>
      </w:r>
    </w:p>
  </w:comment>
  <w:comment w:id="8" w:author="Hanna" w:date="2012-12-06T08:48:00Z" w:initials="H">
    <w:p w14:paraId="793C07FC" w14:textId="28AFCB5C" w:rsidR="002B6D5C" w:rsidRDefault="002B6D5C">
      <w:pPr>
        <w:pStyle w:val="CommentText"/>
      </w:pPr>
      <w:r>
        <w:rPr>
          <w:rStyle w:val="CommentReference"/>
        </w:rPr>
        <w:annotationRef/>
      </w:r>
      <w:r>
        <w:t>Samma som tidigare sida</w:t>
      </w:r>
    </w:p>
  </w:comment>
  <w:comment w:id="9" w:author="Hanna" w:date="2012-12-04T13:18:00Z" w:initials="H">
    <w:p w14:paraId="2CC4E2A6" w14:textId="12800076" w:rsidR="002B6D5C" w:rsidRDefault="002B6D5C">
      <w:pPr>
        <w:pStyle w:val="CommentText"/>
      </w:pPr>
      <w:r>
        <w:rPr>
          <w:rStyle w:val="CommentReference"/>
        </w:rPr>
        <w:annotationRef/>
      </w:r>
      <w:r w:rsidRPr="008A38DA">
        <w:t>Här ska du skriva alla relevanta utbildningar och certifieringar du tagit</w:t>
      </w:r>
    </w:p>
  </w:comment>
  <w:comment w:id="10" w:author="Boel Sjöstrand" w:date="2012-12-07T14:36:00Z" w:initials="BS">
    <w:p w14:paraId="4C4B3BF0" w14:textId="77777777" w:rsidR="002B6D5C" w:rsidRDefault="002B6D5C" w:rsidP="001E28C2">
      <w:pPr>
        <w:pStyle w:val="CommentText"/>
      </w:pPr>
      <w:r>
        <w:rPr>
          <w:rStyle w:val="CommentReference"/>
        </w:rPr>
        <w:annotationRef/>
      </w:r>
      <w:r w:rsidRPr="00A0156C">
        <w:t xml:space="preserve">Här under listar du all projekterfarenhet. </w:t>
      </w:r>
      <w:r>
        <w:t xml:space="preserve">Glöm inte bort </w:t>
      </w:r>
      <w:r w:rsidRPr="00CB578E">
        <w:rPr>
          <w:b/>
        </w:rPr>
        <w:t>deltidsanställningar</w:t>
      </w:r>
      <w:r>
        <w:t xml:space="preserve"> och </w:t>
      </w:r>
      <w:r w:rsidRPr="00CB578E">
        <w:rPr>
          <w:b/>
        </w:rPr>
        <w:t>extrajobb</w:t>
      </w:r>
      <w:r>
        <w:t xml:space="preserve">. </w:t>
      </w:r>
    </w:p>
    <w:p w14:paraId="319B6A08" w14:textId="7D47366F" w:rsidR="002B6D5C" w:rsidRDefault="002B6D5C" w:rsidP="001E28C2">
      <w:pPr>
        <w:pStyle w:val="CommentText"/>
      </w:pPr>
      <w:r>
        <w:t>Dela upp längre projekt eller anställningar efter olika projekt du arbetat i och/eller efter olika roller du haft i projektet så att det blir flera poster, då blir din kompetens mer lättläst.</w:t>
      </w:r>
    </w:p>
  </w:comment>
  <w:comment w:id="11" w:author="Boel Sjöstrand" w:date="2012-12-10T14:49:00Z" w:initials="BS">
    <w:p w14:paraId="76DEE439" w14:textId="23C2A32B" w:rsidR="002B6D5C" w:rsidRDefault="002B6D5C">
      <w:pPr>
        <w:pStyle w:val="CommentText"/>
      </w:pPr>
      <w:r>
        <w:rPr>
          <w:rStyle w:val="CommentReference"/>
        </w:rPr>
        <w:annotationRef/>
      </w:r>
      <w:r>
        <w:t>Behåll</w:t>
      </w:r>
      <w:r w:rsidRPr="000C67A1">
        <w:t xml:space="preserve"> formateringen även på när det gäller projektens periodlängd. Detta skall skrivas med kvartalperioder, alltså Q1, Q2, Q3 och Q4. Om projektet är så kort att det endast innefattar ett par veckor skriver du då alltså den period som de</w:t>
      </w:r>
      <w:r>
        <w:t>ssa veckor tillhör, t.ex Q1 2012</w:t>
      </w:r>
    </w:p>
  </w:comment>
  <w:comment w:id="12" w:author="Hanna" w:date="2012-12-04T13:20:00Z" w:initials="H">
    <w:p w14:paraId="2A376C4F" w14:textId="3E3A812E" w:rsidR="002B6D5C" w:rsidRDefault="002B6D5C">
      <w:pPr>
        <w:pStyle w:val="CommentText"/>
      </w:pPr>
      <w:r>
        <w:rPr>
          <w:rStyle w:val="CommentReference"/>
        </w:rPr>
        <w:annotationRef/>
      </w:r>
      <w:r w:rsidRPr="00A3330F">
        <w:t xml:space="preserve">Bredvid rubriken “Tekniker” ska du lista vilka olika tekniker du använt under aktuellt projekt. </w:t>
      </w:r>
      <w:r>
        <w:t>Detta kan vara saker som programmeringsspråk (C++/Java), markup-languages (HTML/XML) och liknande tekniker. Bredvid rubriken ”Miljöer” ska du lista de verktyg som du använt för att utveckla med dessa tekniker. Miljöer kan både vara operativsystem ( Windows/Linux/Unix/MacOS) men även programmeringsmiljöer som Visual Studio, Eclipse, JBoss och så vidare.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2AAB27" w15:done="0"/>
  <w15:commentEx w15:paraId="1249D2AF" w15:done="0"/>
  <w15:commentEx w15:paraId="1D988BDE" w15:done="0"/>
  <w15:commentEx w15:paraId="781279A7" w15:done="0"/>
  <w15:commentEx w15:paraId="4435B855" w15:done="0"/>
  <w15:commentEx w15:paraId="793C07FC" w15:done="0"/>
  <w15:commentEx w15:paraId="2CC4E2A6" w15:done="0"/>
  <w15:commentEx w15:paraId="319B6A08" w15:done="0"/>
  <w15:commentEx w15:paraId="76DEE439" w15:done="0"/>
  <w15:commentEx w15:paraId="2A376C4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F2F171" w14:textId="77777777" w:rsidR="002B6D5C" w:rsidRDefault="002B6D5C" w:rsidP="00214939">
      <w:r>
        <w:separator/>
      </w:r>
    </w:p>
  </w:endnote>
  <w:endnote w:type="continuationSeparator" w:id="0">
    <w:p w14:paraId="55515E04" w14:textId="77777777" w:rsidR="002B6D5C" w:rsidRDefault="002B6D5C" w:rsidP="002149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ヒラギノ角ゴ Pro W3">
    <w:altName w:val="Times New Roman"/>
    <w:charset w:val="00"/>
    <w:family w:val="roman"/>
    <w:pitch w:val="default"/>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PT Serif">
    <w:altName w:val="Times New Roman"/>
    <w:charset w:val="00"/>
    <w:family w:val="roman"/>
    <w:pitch w:val="variable"/>
    <w:sig w:usb0="A00002EF" w:usb1="5000204B" w:usb2="00000000" w:usb3="00000000" w:csb0="00000097" w:csb1="00000000"/>
  </w:font>
  <w:font w:name="TeXGyreAdventor">
    <w:altName w:val="Arial"/>
    <w:panose1 w:val="00000000000000000000"/>
    <w:charset w:val="00"/>
    <w:family w:val="modern"/>
    <w:notTrueType/>
    <w:pitch w:val="variable"/>
    <w:sig w:usb0="20000287" w:usb1="00000000" w:usb2="00000000" w:usb3="00000000" w:csb0="00000197" w:csb1="00000000"/>
  </w:font>
  <w:font w:name="PT Sans">
    <w:altName w:val="Corbel"/>
    <w:charset w:val="00"/>
    <w:family w:val="swiss"/>
    <w:pitch w:val="variable"/>
    <w:sig w:usb0="A00002EF" w:usb1="5000204B" w:usb2="00000000" w:usb3="00000000" w:csb0="00000097" w:csb1="00000000"/>
  </w:font>
  <w:font w:name="GranjonLTStd">
    <w:altName w:val="Granjon LT Std"/>
    <w:panose1 w:val="00000000000000000000"/>
    <w:charset w:val="4D"/>
    <w:family w:val="auto"/>
    <w:notTrueType/>
    <w:pitch w:val="default"/>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32D27C" w14:textId="77777777" w:rsidR="002B6D5C" w:rsidRDefault="002B6D5C" w:rsidP="00C27E8F">
    <w:pP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3EEDBA" w14:textId="77777777" w:rsidR="002B6D5C" w:rsidRDefault="002B6D5C" w:rsidP="0050635A">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2AAE4" w14:textId="77777777" w:rsidR="002B6D5C" w:rsidRDefault="002B6D5C" w:rsidP="0050635A">
    <w:pPr>
      <w:ind w:right="360"/>
    </w:pPr>
    <w:r>
      <w:rPr>
        <w:noProof/>
      </w:rPr>
      <w:drawing>
        <wp:anchor distT="0" distB="0" distL="114300" distR="114300" simplePos="0" relativeHeight="251661312" behindDoc="0" locked="0" layoutInCell="1" allowOverlap="1" wp14:anchorId="57DBF86A" wp14:editId="2CD5D852">
          <wp:simplePos x="0" y="0"/>
          <wp:positionH relativeFrom="page">
            <wp:posOffset>6223635</wp:posOffset>
          </wp:positionH>
          <wp:positionV relativeFrom="page">
            <wp:posOffset>10164445</wp:posOffset>
          </wp:positionV>
          <wp:extent cx="767715" cy="1911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7715" cy="191135"/>
                  </a:xfrm>
                  <a:prstGeom prst="rect">
                    <a:avLst/>
                  </a:prstGeom>
                  <a:noFill/>
                  <a:ln>
                    <a:noFill/>
                  </a:ln>
                </pic:spPr>
              </pic:pic>
            </a:graphicData>
          </a:graphic>
        </wp:anchor>
      </w:drawing>
    </w:r>
    <w:r>
      <w:rPr>
        <w:noProof/>
      </w:rPr>
      <mc:AlternateContent>
        <mc:Choice Requires="wps">
          <w:drawing>
            <wp:anchor distT="0" distB="0" distL="114300" distR="114300" simplePos="0" relativeHeight="251666432" behindDoc="0" locked="0" layoutInCell="0" allowOverlap="1" wp14:anchorId="22D88527" wp14:editId="6778E7F5">
              <wp:simplePos x="0" y="0"/>
              <wp:positionH relativeFrom="page">
                <wp:posOffset>7296150</wp:posOffset>
              </wp:positionH>
              <wp:positionV relativeFrom="page">
                <wp:posOffset>10027285</wp:posOffset>
              </wp:positionV>
              <wp:extent cx="274320" cy="669925"/>
              <wp:effectExtent l="0" t="0" r="0" b="0"/>
              <wp:wrapNone/>
              <wp:docPr id="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669925"/>
                      </a:xfrm>
                      <a:prstGeom prst="rect">
                        <a:avLst/>
                      </a:prstGeom>
                      <a:solidFill>
                        <a:srgbClr val="CC99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5E4497" id="Rectangle 7" o:spid="_x0000_s1026" style="position:absolute;margin-left:574.5pt;margin-top:789.55pt;width:21.6pt;height:52.7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" o:allowincell="f" fillcolor="#c93" stroked="f">
              <w10:wrap anchorx="page" anchory="page"/>
            </v:rect>
          </w:pict>
        </mc:Fallback>
      </mc:AlternateContent>
    </w:r>
    <w:r>
      <w:rPr>
        <w:noProof/>
      </w:rPr>
      <mc:AlternateContent>
        <mc:Choice Requires="wps">
          <w:drawing>
            <wp:anchor distT="0" distB="0" distL="114300" distR="114300" simplePos="0" relativeHeight="251663360" behindDoc="1" locked="0" layoutInCell="1" allowOverlap="1" wp14:anchorId="24678416" wp14:editId="324310EA">
              <wp:simplePos x="0" y="0"/>
              <wp:positionH relativeFrom="page">
                <wp:posOffset>1270</wp:posOffset>
              </wp:positionH>
              <wp:positionV relativeFrom="page">
                <wp:posOffset>10027285</wp:posOffset>
              </wp:positionV>
              <wp:extent cx="7569200" cy="669925"/>
              <wp:effectExtent l="0" t="0" r="0" b="0"/>
              <wp:wrapNone/>
              <wp:docPr id="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69200" cy="669925"/>
                      </a:xfrm>
                      <a:prstGeom prst="rect">
                        <a:avLst/>
                      </a:prstGeom>
                      <a:solidFill>
                        <a:srgbClr val="251648"/>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275031A8" w14:textId="0C169406" w:rsidR="002B6D5C" w:rsidRPr="00DC572D" w:rsidRDefault="002B6D5C" w:rsidP="009A174E">
                          <w:pPr>
                            <w:ind w:left="1560"/>
                            <w:rPr>
                              <w:rFonts w:ascii="Calibri" w:hAnsi="Calibri" w:cs="Calibri"/>
                              <w:b/>
                            </w:rPr>
                          </w:pPr>
                          <w:r w:rsidRPr="00DC572D">
                            <w:rPr>
                              <w:rFonts w:ascii="Calibri" w:hAnsi="Calibri" w:cs="Calibri"/>
                              <w:b/>
                            </w:rPr>
                            <w:t xml:space="preserve"> </w:t>
                          </w:r>
                          <w:r w:rsidRPr="00DC572D">
                            <w:rPr>
                              <w:rFonts w:ascii="Calibri" w:hAnsi="Calibri" w:cs="Calibri"/>
                              <w:b/>
                            </w:rPr>
                            <w:fldChar w:fldCharType="begin"/>
                          </w:r>
                          <w:r w:rsidRPr="00DC572D">
                            <w:rPr>
                              <w:rFonts w:ascii="Calibri" w:hAnsi="Calibri" w:cs="Calibri"/>
                              <w:b/>
                            </w:rPr>
                            <w:instrText xml:space="preserve"> PAGE   \* MERGEFORMAT </w:instrText>
                          </w:r>
                          <w:r w:rsidRPr="00DC572D">
                            <w:rPr>
                              <w:rFonts w:ascii="Calibri" w:hAnsi="Calibri" w:cs="Calibri"/>
                              <w:b/>
                            </w:rPr>
                            <w:fldChar w:fldCharType="separate"/>
                          </w:r>
                          <w:r w:rsidR="00B0746B">
                            <w:rPr>
                              <w:rFonts w:ascii="Calibri" w:hAnsi="Calibri" w:cs="Calibri"/>
                              <w:b/>
                              <w:noProof/>
                            </w:rPr>
                            <w:t>2</w:t>
                          </w:r>
                          <w:r w:rsidRPr="00DC572D">
                            <w:rPr>
                              <w:rFonts w:ascii="Calibri" w:hAnsi="Calibri" w:cs="Calibri"/>
                              <w:b/>
                            </w:rPr>
                            <w:fldChar w:fldCharType="end"/>
                          </w:r>
                          <w:r w:rsidRPr="00DC572D">
                            <w:rPr>
                              <w:rFonts w:ascii="Calibri" w:hAnsi="Calibri" w:cs="Calibri"/>
                              <w:b/>
                            </w:rPr>
                            <w:t xml:space="preserve"> </w:t>
                          </w:r>
                        </w:p>
                      </w:txbxContent>
                    </wps:txbx>
                    <wps:bodyPr rot="0" vert="horz" wrap="square" lIns="101600" tIns="101600" rIns="101600" bIns="1016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678416" id="Rectangle 8" o:spid="_x0000_s1027" style="position:absolute;margin-left:.1pt;margin-top:789.55pt;width:596pt;height:52.7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" fillcolor="#251648" stroked="f" strokeweight="1pt">
              <v:path arrowok="t"/>
              <v:textbox inset="8pt,8pt,8pt,8pt">
                <w:txbxContent>
                  <w:p w14:paraId="275031A8" w14:textId="0C169406" w:rsidR="002B6D5C" w:rsidRPr="00DC572D" w:rsidRDefault="002B6D5C" w:rsidP="009A174E">
                    <w:pPr>
                      <w:ind w:left="1560"/>
                      <w:rPr>
                        <w:rFonts w:ascii="Calibri" w:hAnsi="Calibri" w:cs="Calibri"/>
                        <w:b/>
                      </w:rPr>
                    </w:pPr>
                    <w:r w:rsidRPr="00DC572D">
                      <w:rPr>
                        <w:rFonts w:ascii="Calibri" w:hAnsi="Calibri" w:cs="Calibri"/>
                        <w:b/>
                      </w:rPr>
                      <w:t xml:space="preserve"> </w:t>
                    </w:r>
                    <w:r w:rsidRPr="00DC572D">
                      <w:rPr>
                        <w:rFonts w:ascii="Calibri" w:hAnsi="Calibri" w:cs="Calibri"/>
                        <w:b/>
                      </w:rPr>
                      <w:fldChar w:fldCharType="begin"/>
                    </w:r>
                    <w:r w:rsidRPr="00DC572D">
                      <w:rPr>
                        <w:rFonts w:ascii="Calibri" w:hAnsi="Calibri" w:cs="Calibri"/>
                        <w:b/>
                      </w:rPr>
                      <w:instrText xml:space="preserve"> PAGE   \* MERGEFORMAT </w:instrText>
                    </w:r>
                    <w:r w:rsidRPr="00DC572D">
                      <w:rPr>
                        <w:rFonts w:ascii="Calibri" w:hAnsi="Calibri" w:cs="Calibri"/>
                        <w:b/>
                      </w:rPr>
                      <w:fldChar w:fldCharType="separate"/>
                    </w:r>
                    <w:r w:rsidR="00B0746B">
                      <w:rPr>
                        <w:rFonts w:ascii="Calibri" w:hAnsi="Calibri" w:cs="Calibri"/>
                        <w:b/>
                        <w:noProof/>
                      </w:rPr>
                      <w:t>2</w:t>
                    </w:r>
                    <w:r w:rsidRPr="00DC572D">
                      <w:rPr>
                        <w:rFonts w:ascii="Calibri" w:hAnsi="Calibri" w:cs="Calibri"/>
                        <w:b/>
                      </w:rPr>
                      <w:fldChar w:fldCharType="end"/>
                    </w:r>
                    <w:r w:rsidRPr="00DC572D">
                      <w:rPr>
                        <w:rFonts w:ascii="Calibri" w:hAnsi="Calibri" w:cs="Calibri"/>
                        <w:b/>
                      </w:rPr>
                      <w:t xml:space="preserve"> </w:t>
                    </w:r>
                  </w:p>
                </w:txbxContent>
              </v:textbox>
              <w10:wrap anchorx="page" anchory="page"/>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CE919F" w14:textId="77777777" w:rsidR="002B6D5C" w:rsidRPr="005A2556" w:rsidRDefault="002B6D5C" w:rsidP="00214939"/>
  <w:p w14:paraId="1DB5732E" w14:textId="77777777" w:rsidR="002B6D5C" w:rsidRPr="005A2556" w:rsidRDefault="002B6D5C" w:rsidP="00214939">
    <w:pPr>
      <w:rPr>
        <w:rFonts w:cs="Lucida Sans Unicode"/>
        <w:sz w:val="18"/>
        <w:szCs w:val="18"/>
      </w:rPr>
    </w:pPr>
    <w:r>
      <w:rPr>
        <w:noProof/>
      </w:rPr>
      <mc:AlternateContent>
        <mc:Choice Requires="wps">
          <w:drawing>
            <wp:anchor distT="0" distB="0" distL="114300" distR="114300" simplePos="0" relativeHeight="251660288" behindDoc="1" locked="0" layoutInCell="1" allowOverlap="1" wp14:anchorId="51ECC171" wp14:editId="02C5DD21">
              <wp:simplePos x="0" y="0"/>
              <wp:positionH relativeFrom="page">
                <wp:posOffset>0</wp:posOffset>
              </wp:positionH>
              <wp:positionV relativeFrom="page">
                <wp:posOffset>10026015</wp:posOffset>
              </wp:positionV>
              <wp:extent cx="7569200" cy="669925"/>
              <wp:effectExtent l="0" t="0" r="0" b="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69200" cy="669925"/>
                      </a:xfrm>
                      <a:prstGeom prst="rect">
                        <a:avLst/>
                      </a:prstGeom>
                      <a:solidFill>
                        <a:srgbClr val="251648"/>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38CA5FF3" w14:textId="77777777" w:rsidR="002B6D5C" w:rsidRPr="00C97BFB" w:rsidRDefault="002B6D5C" w:rsidP="00214939"/>
                      </w:txbxContent>
                    </wps:txbx>
                    <wps:bodyPr rot="0" vert="horz" wrap="square" lIns="101600" tIns="101600" rIns="101600" bIns="1016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ECC171" id="_x0000_s1028" style="position:absolute;margin-left:0;margin-top:789.45pt;width:596pt;height:52.7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" fillcolor="#251648" stroked="f" strokeweight="1pt">
              <v:path arrowok="t"/>
              <v:textbox inset="8pt,8pt,8pt,8pt">
                <w:txbxContent>
                  <w:p w14:paraId="38CA5FF3" w14:textId="77777777" w:rsidR="002B6D5C" w:rsidRPr="00C97BFB" w:rsidRDefault="002B6D5C" w:rsidP="00214939"/>
                </w:txbxContent>
              </v:textbox>
              <w10:wrap anchorx="page" anchory="page"/>
            </v:rect>
          </w:pict>
        </mc:Fallback>
      </mc:AlternateContent>
    </w:r>
  </w:p>
  <w:p w14:paraId="7E1DFCD5" w14:textId="77777777" w:rsidR="002B6D5C" w:rsidRPr="004776AA" w:rsidRDefault="002B6D5C" w:rsidP="00214939">
    <w:pPr>
      <w:rPr>
        <w:lang w:val="en-US"/>
      </w:rPr>
    </w:pPr>
    <w:r>
      <w:rPr>
        <w:noProof/>
      </w:rPr>
      <mc:AlternateContent>
        <mc:Choice Requires="wps">
          <w:drawing>
            <wp:anchor distT="0" distB="0" distL="114300" distR="114300" simplePos="0" relativeHeight="251665408" behindDoc="0" locked="0" layoutInCell="0" allowOverlap="1" wp14:anchorId="7BC0DCA1" wp14:editId="30DCFBAF">
              <wp:simplePos x="0" y="0"/>
              <wp:positionH relativeFrom="page">
                <wp:posOffset>7296150</wp:posOffset>
              </wp:positionH>
              <wp:positionV relativeFrom="page">
                <wp:posOffset>10026015</wp:posOffset>
              </wp:positionV>
              <wp:extent cx="273050" cy="669925"/>
              <wp:effectExtent l="0" t="0" r="0" b="0"/>
              <wp:wrapNone/>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3050" cy="669925"/>
                      </a:xfrm>
                      <a:prstGeom prst="rect">
                        <a:avLst/>
                      </a:prstGeom>
                      <a:solidFill>
                        <a:srgbClr val="CC99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B8DA72" id="Rectangle 6" o:spid="_x0000_s1026" style="position:absolute;margin-left:574.5pt;margin-top:789.45pt;width:21.5pt;height:52.7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" o:allowincell="f" fillcolor="#c93" stroked="f">
              <w10:wrap anchorx="page" anchory="page"/>
            </v:rect>
          </w:pict>
        </mc:Fallback>
      </mc:AlternateContent>
    </w:r>
  </w:p>
  <w:p w14:paraId="5F7967B2" w14:textId="77777777" w:rsidR="002B6D5C" w:rsidRPr="005A2556" w:rsidRDefault="002B6D5C" w:rsidP="00214939">
    <w:r>
      <w:rPr>
        <w:noProof/>
      </w:rPr>
      <w:drawing>
        <wp:anchor distT="0" distB="0" distL="114300" distR="114300" simplePos="0" relativeHeight="251657216" behindDoc="0" locked="0" layoutInCell="1" allowOverlap="1" wp14:anchorId="28B04869" wp14:editId="0DD6A3D6">
          <wp:simplePos x="0" y="0"/>
          <wp:positionH relativeFrom="page">
            <wp:posOffset>6256020</wp:posOffset>
          </wp:positionH>
          <wp:positionV relativeFrom="page">
            <wp:posOffset>10132695</wp:posOffset>
          </wp:positionV>
          <wp:extent cx="767715" cy="191135"/>
          <wp:effectExtent l="0" t="0" r="0" b="0"/>
          <wp:wrapNone/>
          <wp:docPr id="5"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7715" cy="191135"/>
                  </a:xfrm>
                  <a:prstGeom prst="rect">
                    <a:avLst/>
                  </a:prstGeom>
                  <a:noFill/>
                  <a:ln>
                    <a:noFill/>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F0F091" w14:textId="77777777" w:rsidR="002B6D5C" w:rsidRDefault="002B6D5C" w:rsidP="00214939">
      <w:r>
        <w:separator/>
      </w:r>
    </w:p>
  </w:footnote>
  <w:footnote w:type="continuationSeparator" w:id="0">
    <w:p w14:paraId="5185A546" w14:textId="77777777" w:rsidR="002B6D5C" w:rsidRDefault="002B6D5C" w:rsidP="002149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E71D4"/>
    <w:multiLevelType w:val="multilevel"/>
    <w:tmpl w:val="51F228D6"/>
    <w:styleLink w:val="Headings"/>
    <w:lvl w:ilvl="0">
      <w:start w:val="1"/>
      <w:numFmt w:val="decimal"/>
      <w:lvlText w:val="%1"/>
      <w:lvlJc w:val="left"/>
      <w:pPr>
        <w:ind w:left="432" w:hanging="432"/>
      </w:pPr>
      <w:rPr>
        <w:rFonts w:hint="default"/>
      </w:rPr>
    </w:lvl>
    <w:lvl w:ilvl="1">
      <w:start w:val="1"/>
      <w:numFmt w:val="decimal"/>
      <w:suff w:val="space"/>
      <w:lvlText w:val="%1.%2"/>
      <w:lvlJc w:val="left"/>
      <w:pPr>
        <w:ind w:left="431" w:hanging="431"/>
      </w:pPr>
      <w:rPr>
        <w:rFonts w:hint="default"/>
      </w:rPr>
    </w:lvl>
    <w:lvl w:ilvl="2">
      <w:start w:val="1"/>
      <w:numFmt w:val="decimal"/>
      <w:pStyle w:val="Heading3"/>
      <w:lvlText w:val="%1.%2.%3"/>
      <w:lvlJc w:val="left"/>
      <w:pPr>
        <w:ind w:left="431" w:hanging="431"/>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0CBC3A60"/>
    <w:multiLevelType w:val="hybridMultilevel"/>
    <w:tmpl w:val="5CCA03F6"/>
    <w:lvl w:ilvl="0" w:tplc="C2EEB784">
      <w:start w:val="1"/>
      <w:numFmt w:val="bullet"/>
      <w:lvlText w:val=""/>
      <w:lvlJc w:val="left"/>
      <w:pPr>
        <w:ind w:left="720" w:hanging="360"/>
      </w:pPr>
      <w:rPr>
        <w:rFonts w:ascii="Wingdings" w:hAnsi="Wingdings" w:hint="default"/>
        <w:color w:val="CC9933" w:themeColor="accent2"/>
        <w:sz w:val="12"/>
        <w:szCs w:val="1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F46B9A"/>
    <w:multiLevelType w:val="multilevel"/>
    <w:tmpl w:val="7D5A5194"/>
    <w:numStyleLink w:val="ListBullets"/>
  </w:abstractNum>
  <w:abstractNum w:abstractNumId="3">
    <w:nsid w:val="20CD09EF"/>
    <w:multiLevelType w:val="multilevel"/>
    <w:tmpl w:val="7D5A5194"/>
    <w:styleLink w:val="ListBullets"/>
    <w:lvl w:ilvl="0">
      <w:start w:val="1"/>
      <w:numFmt w:val="bullet"/>
      <w:pStyle w:val="ListBullet"/>
      <w:lvlText w:val=""/>
      <w:lvlJc w:val="left"/>
      <w:pPr>
        <w:ind w:left="360" w:hanging="360"/>
      </w:pPr>
      <w:rPr>
        <w:rFonts w:ascii="Wingdings" w:hAnsi="Wingdings" w:hint="default"/>
        <w:color w:val="CC9933" w:themeColor="accent2"/>
        <w:sz w:val="24"/>
      </w:rPr>
    </w:lvl>
    <w:lvl w:ilvl="1">
      <w:start w:val="1"/>
      <w:numFmt w:val="bullet"/>
      <w:pStyle w:val="ListBullet2"/>
      <w:lvlText w:val=""/>
      <w:lvlJc w:val="left"/>
      <w:pPr>
        <w:ind w:left="720" w:hanging="360"/>
      </w:pPr>
      <w:rPr>
        <w:rFonts w:ascii="Wingdings" w:hAnsi="Wingdings" w:hint="default"/>
        <w:color w:val="37165D" w:themeColor="accent1"/>
        <w:sz w:val="24"/>
      </w:rPr>
    </w:lvl>
    <w:lvl w:ilvl="2">
      <w:start w:val="1"/>
      <w:numFmt w:val="bullet"/>
      <w:pStyle w:val="ListBullet3"/>
      <w:lvlText w:val=""/>
      <w:lvlJc w:val="left"/>
      <w:pPr>
        <w:ind w:left="1080" w:hanging="360"/>
      </w:pPr>
      <w:rPr>
        <w:rFonts w:ascii="Wingdings" w:hAnsi="Wingdings" w:hint="default"/>
        <w:color w:val="808080" w:themeColor="background1" w:themeShade="80"/>
        <w:sz w:val="24"/>
      </w:rPr>
    </w:lvl>
    <w:lvl w:ilvl="3">
      <w:start w:val="1"/>
      <w:numFmt w:val="none"/>
      <w:pStyle w:val="ListBullet4"/>
      <w:lvlText w:val="-"/>
      <w:lvlJc w:val="left"/>
      <w:pPr>
        <w:ind w:left="1440" w:hanging="360"/>
      </w:pPr>
      <w:rPr>
        <w:rFonts w:hint="default"/>
        <w:b/>
        <w:i w:val="0"/>
        <w:color w:val="37165D" w:themeColor="accent1"/>
        <w:sz w:val="22"/>
      </w:rPr>
    </w:lvl>
    <w:lvl w:ilvl="4">
      <w:start w:val="1"/>
      <w:numFmt w:val="bullet"/>
      <w:pStyle w:val="ListBullet5"/>
      <w:lvlText w:val=""/>
      <w:lvlJc w:val="left"/>
      <w:pPr>
        <w:ind w:left="1800" w:hanging="360"/>
      </w:pPr>
      <w:rPr>
        <w:rFonts w:ascii="Wingdings" w:hAnsi="Wingdings" w:hint="default"/>
        <w:color w:val="37165D" w:themeColor="accent1"/>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3E77C86"/>
    <w:multiLevelType w:val="hybridMultilevel"/>
    <w:tmpl w:val="D818ADE6"/>
    <w:lvl w:ilvl="0" w:tplc="63F2D278">
      <w:start w:val="1"/>
      <w:numFmt w:val="bullet"/>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D8067C"/>
    <w:multiLevelType w:val="multilevel"/>
    <w:tmpl w:val="51F228D6"/>
    <w:numStyleLink w:val="Headings"/>
  </w:abstractNum>
  <w:abstractNum w:abstractNumId="6">
    <w:nsid w:val="26AE0A51"/>
    <w:multiLevelType w:val="multilevel"/>
    <w:tmpl w:val="88D82690"/>
    <w:lvl w:ilvl="0">
      <w:start w:val="1"/>
      <w:numFmt w:val="decimal"/>
      <w:pStyle w:val="ListNumber"/>
      <w:suff w:val="space"/>
      <w:lvlText w:val="%1."/>
      <w:lvlJc w:val="left"/>
      <w:pPr>
        <w:ind w:left="284" w:hanging="284"/>
      </w:pPr>
      <w:rPr>
        <w:rFonts w:hint="default"/>
      </w:rPr>
    </w:lvl>
    <w:lvl w:ilvl="1">
      <w:start w:val="1"/>
      <w:numFmt w:val="lowerLetter"/>
      <w:suff w:val="space"/>
      <w:lvlText w:val="%2."/>
      <w:lvlJc w:val="left"/>
      <w:pPr>
        <w:ind w:left="568" w:hanging="284"/>
      </w:pPr>
      <w:rPr>
        <w:rFonts w:hint="default"/>
      </w:rPr>
    </w:lvl>
    <w:lvl w:ilvl="2">
      <w:start w:val="1"/>
      <w:numFmt w:val="lowerRoman"/>
      <w:suff w:val="space"/>
      <w:lvlText w:val="%3."/>
      <w:lvlJc w:val="right"/>
      <w:pPr>
        <w:ind w:left="852" w:hanging="284"/>
      </w:pPr>
      <w:rPr>
        <w:rFonts w:hint="default"/>
      </w:rPr>
    </w:lvl>
    <w:lvl w:ilvl="3">
      <w:start w:val="1"/>
      <w:numFmt w:val="decimal"/>
      <w:suff w:val="space"/>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righ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right"/>
      <w:pPr>
        <w:ind w:left="2556" w:hanging="284"/>
      </w:pPr>
      <w:rPr>
        <w:rFonts w:hint="default"/>
      </w:rPr>
    </w:lvl>
  </w:abstractNum>
  <w:abstractNum w:abstractNumId="7">
    <w:nsid w:val="35000394"/>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50241AC"/>
    <w:multiLevelType w:val="hybridMultilevel"/>
    <w:tmpl w:val="263E8B7E"/>
    <w:lvl w:ilvl="0" w:tplc="63F2D278">
      <w:start w:val="1"/>
      <w:numFmt w:val="bullet"/>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2A5A17"/>
    <w:multiLevelType w:val="hybridMultilevel"/>
    <w:tmpl w:val="C8BEAFCA"/>
    <w:lvl w:ilvl="0" w:tplc="C2EEB784">
      <w:start w:val="1"/>
      <w:numFmt w:val="bullet"/>
      <w:lvlText w:val=""/>
      <w:lvlJc w:val="left"/>
      <w:pPr>
        <w:ind w:left="720" w:hanging="360"/>
      </w:pPr>
      <w:rPr>
        <w:rFonts w:ascii="Wingdings" w:hAnsi="Wingdings" w:hint="default"/>
        <w:color w:val="CC9933" w:themeColor="accent2"/>
        <w:sz w:val="12"/>
        <w:szCs w:val="1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C665DF"/>
    <w:multiLevelType w:val="multilevel"/>
    <w:tmpl w:val="E904CE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775C579F"/>
    <w:multiLevelType w:val="hybridMultilevel"/>
    <w:tmpl w:val="2074856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7F176218"/>
    <w:multiLevelType w:val="multilevel"/>
    <w:tmpl w:val="9D2C421E"/>
    <w:lvl w:ilvl="0">
      <w:start w:val="1"/>
      <w:numFmt w:val="bullet"/>
      <w:pStyle w:val="ListParagraph"/>
      <w:lvlText w:val=""/>
      <w:lvlJc w:val="left"/>
      <w:pPr>
        <w:ind w:left="360" w:hanging="360"/>
      </w:pPr>
      <w:rPr>
        <w:rFonts w:ascii="Wingdings" w:hAnsi="Wingdings" w:hint="default"/>
        <w:color w:val="CC9933" w:themeColor="accent2"/>
      </w:rPr>
    </w:lvl>
    <w:lvl w:ilvl="1">
      <w:start w:val="1"/>
      <w:numFmt w:val="bullet"/>
      <w:suff w:val="space"/>
      <w:lvlText w:val=""/>
      <w:lvlJc w:val="left"/>
      <w:pPr>
        <w:ind w:left="568" w:hanging="284"/>
      </w:pPr>
      <w:rPr>
        <w:rFonts w:ascii="Wingdings" w:hAnsi="Wingdings" w:hint="default"/>
        <w:color w:val="260B4F"/>
      </w:rPr>
    </w:lvl>
    <w:lvl w:ilvl="2">
      <w:start w:val="1"/>
      <w:numFmt w:val="bullet"/>
      <w:suff w:val="space"/>
      <w:lvlText w:val=""/>
      <w:lvlJc w:val="left"/>
      <w:pPr>
        <w:ind w:left="852" w:hanging="284"/>
      </w:pPr>
      <w:rPr>
        <w:rFonts w:ascii="Wingdings" w:hAnsi="Wingdings" w:hint="default"/>
        <w:color w:val="CC9933"/>
      </w:rPr>
    </w:lvl>
    <w:lvl w:ilvl="3">
      <w:start w:val="1"/>
      <w:numFmt w:val="bullet"/>
      <w:suff w:val="space"/>
      <w:lvlText w:val=""/>
      <w:lvlJc w:val="left"/>
      <w:pPr>
        <w:ind w:left="1136" w:hanging="284"/>
      </w:pPr>
      <w:rPr>
        <w:rFonts w:ascii="Wingdings" w:hAnsi="Wingdings" w:hint="default"/>
        <w:color w:val="CC9933"/>
      </w:rPr>
    </w:lvl>
    <w:lvl w:ilvl="4">
      <w:start w:val="1"/>
      <w:numFmt w:val="bullet"/>
      <w:lvlText w:val="o"/>
      <w:lvlJc w:val="left"/>
      <w:pPr>
        <w:ind w:left="1420" w:hanging="284"/>
      </w:pPr>
      <w:rPr>
        <w:rFonts w:ascii="Courier New" w:hAnsi="Courier New"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Symbol" w:hAnsi="Symbol" w:hint="default"/>
      </w:rPr>
    </w:lvl>
    <w:lvl w:ilvl="7">
      <w:start w:val="1"/>
      <w:numFmt w:val="bullet"/>
      <w:lvlText w:val="o"/>
      <w:lvlJc w:val="left"/>
      <w:pPr>
        <w:ind w:left="2272" w:hanging="284"/>
      </w:pPr>
      <w:rPr>
        <w:rFonts w:ascii="Courier New" w:hAnsi="Courier New" w:cs="Courier New" w:hint="default"/>
      </w:rPr>
    </w:lvl>
    <w:lvl w:ilvl="8">
      <w:start w:val="1"/>
      <w:numFmt w:val="bullet"/>
      <w:lvlText w:val=""/>
      <w:lvlJc w:val="left"/>
      <w:pPr>
        <w:ind w:left="2556" w:hanging="284"/>
      </w:pPr>
      <w:rPr>
        <w:rFonts w:ascii="Wingdings" w:hAnsi="Wingdings" w:hint="default"/>
      </w:rPr>
    </w:lvl>
  </w:abstractNum>
  <w:num w:numId="1">
    <w:abstractNumId w:val="10"/>
  </w:num>
  <w:num w:numId="2">
    <w:abstractNumId w:val="6"/>
  </w:num>
  <w:num w:numId="3">
    <w:abstractNumId w:val="7"/>
  </w:num>
  <w:num w:numId="4">
    <w:abstractNumId w:val="0"/>
  </w:num>
  <w:num w:numId="5">
    <w:abstractNumId w:val="5"/>
  </w:num>
  <w:num w:numId="6">
    <w:abstractNumId w:val="3"/>
  </w:num>
  <w:num w:numId="7">
    <w:abstractNumId w:val="2"/>
  </w:num>
  <w:num w:numId="8">
    <w:abstractNumId w:val="10"/>
  </w:num>
  <w:num w:numId="9">
    <w:abstractNumId w:val="12"/>
  </w:num>
  <w:num w:numId="10">
    <w:abstractNumId w:val="4"/>
  </w:num>
  <w:num w:numId="11">
    <w:abstractNumId w:val="8"/>
  </w:num>
  <w:num w:numId="12">
    <w:abstractNumId w:val="9"/>
  </w:num>
  <w:num w:numId="13">
    <w:abstractNumId w:val="1"/>
  </w:num>
  <w:num w:numId="14">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mailMerge>
    <w:mainDocumentType w:val="formLetters"/>
    <w:dataType w:val="textFile"/>
    <w:activeRecord w:val="-1"/>
  </w:mailMerge>
  <w:defaultTabStop w:val="1701"/>
  <w:hyphenationZone w:val="425"/>
  <w:defaultTableStyle w:val="NetlightTableStyle"/>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385"/>
    <w:rsid w:val="000023C2"/>
    <w:rsid w:val="00027F9F"/>
    <w:rsid w:val="00036C97"/>
    <w:rsid w:val="00066553"/>
    <w:rsid w:val="0007175A"/>
    <w:rsid w:val="0008354A"/>
    <w:rsid w:val="00086FB1"/>
    <w:rsid w:val="00094BC0"/>
    <w:rsid w:val="000A11BB"/>
    <w:rsid w:val="000A121D"/>
    <w:rsid w:val="000A5841"/>
    <w:rsid w:val="000C0C25"/>
    <w:rsid w:val="000C7CFC"/>
    <w:rsid w:val="00114572"/>
    <w:rsid w:val="00114795"/>
    <w:rsid w:val="00134109"/>
    <w:rsid w:val="00142B75"/>
    <w:rsid w:val="001521F6"/>
    <w:rsid w:val="00165B26"/>
    <w:rsid w:val="0017527A"/>
    <w:rsid w:val="001817CF"/>
    <w:rsid w:val="00186188"/>
    <w:rsid w:val="001927F2"/>
    <w:rsid w:val="001970D8"/>
    <w:rsid w:val="001B038B"/>
    <w:rsid w:val="001B2DBC"/>
    <w:rsid w:val="001E28C2"/>
    <w:rsid w:val="001F1DAF"/>
    <w:rsid w:val="002121DF"/>
    <w:rsid w:val="00214939"/>
    <w:rsid w:val="00224A33"/>
    <w:rsid w:val="00231F3D"/>
    <w:rsid w:val="002331E0"/>
    <w:rsid w:val="00242021"/>
    <w:rsid w:val="002549B2"/>
    <w:rsid w:val="00267430"/>
    <w:rsid w:val="0026797D"/>
    <w:rsid w:val="00281731"/>
    <w:rsid w:val="002A7347"/>
    <w:rsid w:val="002B0415"/>
    <w:rsid w:val="002B6D5C"/>
    <w:rsid w:val="002C45EF"/>
    <w:rsid w:val="002D5715"/>
    <w:rsid w:val="002D6B3B"/>
    <w:rsid w:val="002D6DA5"/>
    <w:rsid w:val="002D76DA"/>
    <w:rsid w:val="002F2112"/>
    <w:rsid w:val="003046FA"/>
    <w:rsid w:val="00341F9C"/>
    <w:rsid w:val="00347D34"/>
    <w:rsid w:val="00387429"/>
    <w:rsid w:val="00391657"/>
    <w:rsid w:val="003A1340"/>
    <w:rsid w:val="003B0227"/>
    <w:rsid w:val="003B6274"/>
    <w:rsid w:val="003C6CBF"/>
    <w:rsid w:val="003D384D"/>
    <w:rsid w:val="003D4812"/>
    <w:rsid w:val="00402F08"/>
    <w:rsid w:val="0040315C"/>
    <w:rsid w:val="00406B39"/>
    <w:rsid w:val="00411CD4"/>
    <w:rsid w:val="00415BA0"/>
    <w:rsid w:val="0041738E"/>
    <w:rsid w:val="004201DF"/>
    <w:rsid w:val="00423847"/>
    <w:rsid w:val="00436F45"/>
    <w:rsid w:val="00476C52"/>
    <w:rsid w:val="004776AA"/>
    <w:rsid w:val="0048059E"/>
    <w:rsid w:val="00497136"/>
    <w:rsid w:val="004A0905"/>
    <w:rsid w:val="004A535E"/>
    <w:rsid w:val="004D76AE"/>
    <w:rsid w:val="00503AD5"/>
    <w:rsid w:val="0050635A"/>
    <w:rsid w:val="00514A0A"/>
    <w:rsid w:val="0052729C"/>
    <w:rsid w:val="005758F5"/>
    <w:rsid w:val="00577131"/>
    <w:rsid w:val="00586078"/>
    <w:rsid w:val="00591BC6"/>
    <w:rsid w:val="00591CC5"/>
    <w:rsid w:val="00597322"/>
    <w:rsid w:val="005A6783"/>
    <w:rsid w:val="005B0FAA"/>
    <w:rsid w:val="005B44AB"/>
    <w:rsid w:val="005D30EA"/>
    <w:rsid w:val="005E0FD7"/>
    <w:rsid w:val="005E2BAC"/>
    <w:rsid w:val="005F0955"/>
    <w:rsid w:val="005F2FA3"/>
    <w:rsid w:val="00635FFB"/>
    <w:rsid w:val="00637D56"/>
    <w:rsid w:val="0069482D"/>
    <w:rsid w:val="006949AC"/>
    <w:rsid w:val="006A0B4C"/>
    <w:rsid w:val="006A39F8"/>
    <w:rsid w:val="006B0AF0"/>
    <w:rsid w:val="006B69A8"/>
    <w:rsid w:val="006C1F94"/>
    <w:rsid w:val="006E3463"/>
    <w:rsid w:val="006E6D8E"/>
    <w:rsid w:val="006F5414"/>
    <w:rsid w:val="00707F34"/>
    <w:rsid w:val="0071380F"/>
    <w:rsid w:val="00725FCA"/>
    <w:rsid w:val="007407C1"/>
    <w:rsid w:val="007435AA"/>
    <w:rsid w:val="00754831"/>
    <w:rsid w:val="00784B59"/>
    <w:rsid w:val="00797EB0"/>
    <w:rsid w:val="007A4042"/>
    <w:rsid w:val="007B4515"/>
    <w:rsid w:val="007E3C5E"/>
    <w:rsid w:val="00801B7F"/>
    <w:rsid w:val="00815437"/>
    <w:rsid w:val="00825F7D"/>
    <w:rsid w:val="008626D5"/>
    <w:rsid w:val="00873E20"/>
    <w:rsid w:val="00873E91"/>
    <w:rsid w:val="00881E71"/>
    <w:rsid w:val="008A2920"/>
    <w:rsid w:val="008A4928"/>
    <w:rsid w:val="008B70BD"/>
    <w:rsid w:val="008C16B0"/>
    <w:rsid w:val="008C3102"/>
    <w:rsid w:val="008D72F5"/>
    <w:rsid w:val="008E4517"/>
    <w:rsid w:val="008E7735"/>
    <w:rsid w:val="008F0AB7"/>
    <w:rsid w:val="008F114F"/>
    <w:rsid w:val="008F38B8"/>
    <w:rsid w:val="009120E2"/>
    <w:rsid w:val="0091437F"/>
    <w:rsid w:val="00920C84"/>
    <w:rsid w:val="009546BC"/>
    <w:rsid w:val="00960D22"/>
    <w:rsid w:val="009703ED"/>
    <w:rsid w:val="0097624B"/>
    <w:rsid w:val="00980961"/>
    <w:rsid w:val="00985094"/>
    <w:rsid w:val="00991AD1"/>
    <w:rsid w:val="009A1574"/>
    <w:rsid w:val="009A174E"/>
    <w:rsid w:val="009A7824"/>
    <w:rsid w:val="009B0748"/>
    <w:rsid w:val="009B3D3E"/>
    <w:rsid w:val="009B46F3"/>
    <w:rsid w:val="009C018B"/>
    <w:rsid w:val="009F6425"/>
    <w:rsid w:val="00A03BFF"/>
    <w:rsid w:val="00A03DC6"/>
    <w:rsid w:val="00A04D6E"/>
    <w:rsid w:val="00A12D53"/>
    <w:rsid w:val="00A134BD"/>
    <w:rsid w:val="00A26C34"/>
    <w:rsid w:val="00A32FF3"/>
    <w:rsid w:val="00A45A0F"/>
    <w:rsid w:val="00A63BFB"/>
    <w:rsid w:val="00A65B6E"/>
    <w:rsid w:val="00A810E0"/>
    <w:rsid w:val="00A873A5"/>
    <w:rsid w:val="00A93C5D"/>
    <w:rsid w:val="00AC20A1"/>
    <w:rsid w:val="00AE7535"/>
    <w:rsid w:val="00B0524D"/>
    <w:rsid w:val="00B0746B"/>
    <w:rsid w:val="00B13697"/>
    <w:rsid w:val="00B357E8"/>
    <w:rsid w:val="00B41AC9"/>
    <w:rsid w:val="00B56312"/>
    <w:rsid w:val="00B65FBF"/>
    <w:rsid w:val="00B747E5"/>
    <w:rsid w:val="00B776AD"/>
    <w:rsid w:val="00B87833"/>
    <w:rsid w:val="00B91E2C"/>
    <w:rsid w:val="00BA3FF9"/>
    <w:rsid w:val="00BD0076"/>
    <w:rsid w:val="00BD2882"/>
    <w:rsid w:val="00BD3E54"/>
    <w:rsid w:val="00BD3F8C"/>
    <w:rsid w:val="00BD62BA"/>
    <w:rsid w:val="00BE0585"/>
    <w:rsid w:val="00BE1E14"/>
    <w:rsid w:val="00C01435"/>
    <w:rsid w:val="00C05F1D"/>
    <w:rsid w:val="00C110E2"/>
    <w:rsid w:val="00C11B6B"/>
    <w:rsid w:val="00C219BC"/>
    <w:rsid w:val="00C23288"/>
    <w:rsid w:val="00C276EC"/>
    <w:rsid w:val="00C27E8F"/>
    <w:rsid w:val="00C3602E"/>
    <w:rsid w:val="00C369E7"/>
    <w:rsid w:val="00C42A54"/>
    <w:rsid w:val="00C431AE"/>
    <w:rsid w:val="00C454CF"/>
    <w:rsid w:val="00C46092"/>
    <w:rsid w:val="00C60881"/>
    <w:rsid w:val="00C61FC2"/>
    <w:rsid w:val="00C62F24"/>
    <w:rsid w:val="00C75D62"/>
    <w:rsid w:val="00CA0E71"/>
    <w:rsid w:val="00CA3433"/>
    <w:rsid w:val="00CB0042"/>
    <w:rsid w:val="00CB578E"/>
    <w:rsid w:val="00CE224F"/>
    <w:rsid w:val="00CE541B"/>
    <w:rsid w:val="00D06264"/>
    <w:rsid w:val="00D1072D"/>
    <w:rsid w:val="00D17593"/>
    <w:rsid w:val="00D24B3F"/>
    <w:rsid w:val="00D258C6"/>
    <w:rsid w:val="00D25F3A"/>
    <w:rsid w:val="00D30946"/>
    <w:rsid w:val="00D50CD2"/>
    <w:rsid w:val="00D5425C"/>
    <w:rsid w:val="00D71313"/>
    <w:rsid w:val="00D74AB7"/>
    <w:rsid w:val="00D914E7"/>
    <w:rsid w:val="00D91EE8"/>
    <w:rsid w:val="00D9732C"/>
    <w:rsid w:val="00DA6586"/>
    <w:rsid w:val="00DB485F"/>
    <w:rsid w:val="00DC572D"/>
    <w:rsid w:val="00DC6D52"/>
    <w:rsid w:val="00DC79EE"/>
    <w:rsid w:val="00DD680F"/>
    <w:rsid w:val="00DD7A3A"/>
    <w:rsid w:val="00DF13EC"/>
    <w:rsid w:val="00E12291"/>
    <w:rsid w:val="00E62D1D"/>
    <w:rsid w:val="00E658D6"/>
    <w:rsid w:val="00E748E2"/>
    <w:rsid w:val="00E80385"/>
    <w:rsid w:val="00E8456E"/>
    <w:rsid w:val="00E86B63"/>
    <w:rsid w:val="00E939A6"/>
    <w:rsid w:val="00EA3F84"/>
    <w:rsid w:val="00EA6C26"/>
    <w:rsid w:val="00EE2D95"/>
    <w:rsid w:val="00EE4BB9"/>
    <w:rsid w:val="00F25BCE"/>
    <w:rsid w:val="00F27DD7"/>
    <w:rsid w:val="00F40CD7"/>
    <w:rsid w:val="00F5285C"/>
    <w:rsid w:val="00F949F2"/>
    <w:rsid w:val="00FB2F56"/>
    <w:rsid w:val="00FC47B6"/>
    <w:rsid w:val="00FD0B2C"/>
    <w:rsid w:val="00FD685E"/>
    <w:rsid w:val="00FE36E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15CA2A24"/>
  <w15:docId w15:val="{C4CCEAA5-DFBD-4DBC-B0D4-39F232FDA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602E"/>
    <w:pPr>
      <w:keepN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120" w:line="264" w:lineRule="auto"/>
    </w:pPr>
    <w:rPr>
      <w:rFonts w:eastAsia="ヒラギノ角ゴ Pro W3" w:cs="Times New Roman"/>
      <w:sz w:val="20"/>
      <w:szCs w:val="20"/>
      <w:lang w:eastAsia="sv-SE"/>
    </w:rPr>
  </w:style>
  <w:style w:type="paragraph" w:styleId="Heading1">
    <w:name w:val="heading 1"/>
    <w:basedOn w:val="Title"/>
    <w:next w:val="Normal"/>
    <w:link w:val="Heading1Char"/>
    <w:uiPriority w:val="9"/>
    <w:qFormat/>
    <w:rsid w:val="00C3602E"/>
    <w:pPr>
      <w:spacing w:before="360"/>
      <w:outlineLvl w:val="0"/>
    </w:pPr>
    <w:rPr>
      <w:sz w:val="44"/>
      <w:szCs w:val="56"/>
    </w:rPr>
  </w:style>
  <w:style w:type="paragraph" w:styleId="Heading2">
    <w:name w:val="heading 2"/>
    <w:next w:val="Normal"/>
    <w:link w:val="Heading2Char"/>
    <w:uiPriority w:val="9"/>
    <w:unhideWhenUsed/>
    <w:qFormat/>
    <w:rsid w:val="00EA6C26"/>
    <w:pPr>
      <w:keepNext/>
      <w:keepLines/>
      <w:tabs>
        <w:tab w:val="left" w:pos="851"/>
      </w:tabs>
      <w:spacing w:before="480" w:after="120" w:line="240" w:lineRule="auto"/>
      <w:outlineLvl w:val="1"/>
    </w:pPr>
    <w:rPr>
      <w:rFonts w:ascii="Century Gothic" w:eastAsia="ヒラギノ角ゴ Pro W3" w:hAnsi="Century Gothic" w:cs="Times New Roman"/>
      <w:b/>
      <w:bCs/>
      <w:caps/>
      <w:color w:val="37165D" w:themeColor="accent1"/>
      <w:spacing w:val="-11"/>
      <w:sz w:val="28"/>
      <w:szCs w:val="24"/>
      <w:lang w:val="en-US" w:eastAsia="sv-SE"/>
    </w:rPr>
  </w:style>
  <w:style w:type="paragraph" w:styleId="Heading3">
    <w:name w:val="heading 3"/>
    <w:basedOn w:val="Normal"/>
    <w:next w:val="Normal"/>
    <w:link w:val="Heading3Char"/>
    <w:uiPriority w:val="9"/>
    <w:unhideWhenUsed/>
    <w:rsid w:val="0050635A"/>
    <w:pPr>
      <w:numPr>
        <w:ilvl w:val="2"/>
        <w:numId w:val="5"/>
      </w:numPr>
      <w:tabs>
        <w:tab w:val="clear" w:pos="709"/>
        <w:tab w:val="left" w:pos="851"/>
      </w:tabs>
      <w:spacing w:before="320" w:after="60" w:line="240" w:lineRule="auto"/>
      <w:ind w:right="278"/>
      <w:outlineLvl w:val="2"/>
    </w:pPr>
    <w:rPr>
      <w:rFonts w:ascii="Century Gothic" w:hAnsi="Century Gothic"/>
      <w:b/>
      <w:caps/>
      <w:color w:val="37165D" w:themeColor="accent1"/>
      <w:sz w:val="28"/>
      <w:szCs w:val="32"/>
      <w:lang w:val="en-US"/>
    </w:rPr>
  </w:style>
  <w:style w:type="paragraph" w:styleId="Heading4">
    <w:name w:val="heading 4"/>
    <w:aliases w:val="Sub Heading"/>
    <w:basedOn w:val="Normal"/>
    <w:next w:val="Normal"/>
    <w:link w:val="Heading4Char"/>
    <w:uiPriority w:val="9"/>
    <w:unhideWhenUsed/>
    <w:qFormat/>
    <w:rsid w:val="00B91E2C"/>
    <w:pPr>
      <w:spacing w:before="120" w:after="80" w:line="240" w:lineRule="auto"/>
      <w:ind w:right="278"/>
      <w:contextualSpacing/>
      <w:outlineLvl w:val="3"/>
    </w:pPr>
    <w:rPr>
      <w:rFonts w:ascii="Century Gothic" w:hAnsi="Century Gothic"/>
      <w:b/>
      <w:bCs/>
      <w:caps/>
      <w:color w:val="37165D" w:themeColor="accent1"/>
      <w:lang w:val="en-US"/>
    </w:rPr>
  </w:style>
  <w:style w:type="paragraph" w:styleId="Heading5">
    <w:name w:val="heading 5"/>
    <w:aliases w:val="Where and When"/>
    <w:basedOn w:val="Normal"/>
    <w:next w:val="Normal"/>
    <w:link w:val="Heading5Char"/>
    <w:uiPriority w:val="9"/>
    <w:unhideWhenUsed/>
    <w:qFormat/>
    <w:rsid w:val="006E6D8E"/>
    <w:pPr>
      <w:tabs>
        <w:tab w:val="clear" w:pos="8504"/>
        <w:tab w:val="left" w:pos="8222"/>
      </w:tabs>
      <w:spacing w:line="240" w:lineRule="auto"/>
      <w:outlineLvl w:val="4"/>
    </w:pPr>
    <w:rPr>
      <w:rFonts w:ascii="Calibri" w:hAnsi="Calibri"/>
      <w:color w:val="6D6D6D"/>
      <w:sz w:val="24"/>
      <w:szCs w:val="24"/>
    </w:rPr>
  </w:style>
  <w:style w:type="paragraph" w:styleId="Heading6">
    <w:name w:val="heading 6"/>
    <w:basedOn w:val="Normal"/>
    <w:next w:val="Normal"/>
    <w:link w:val="Heading6Char"/>
    <w:uiPriority w:val="9"/>
    <w:semiHidden/>
    <w:unhideWhenUsed/>
    <w:rsid w:val="00CA0E71"/>
    <w:pPr>
      <w:numPr>
        <w:ilvl w:val="5"/>
        <w:numId w:val="8"/>
      </w:numPr>
      <w:spacing w:before="240" w:after="60"/>
      <w:outlineLvl w:val="5"/>
    </w:pPr>
    <w:rPr>
      <w:rFonts w:eastAsia="Times New Roman"/>
      <w:b/>
      <w:bCs/>
      <w:szCs w:val="22"/>
    </w:rPr>
  </w:style>
  <w:style w:type="paragraph" w:styleId="Heading7">
    <w:name w:val="heading 7"/>
    <w:basedOn w:val="Normal"/>
    <w:next w:val="Normal"/>
    <w:link w:val="Heading7Char"/>
    <w:uiPriority w:val="9"/>
    <w:semiHidden/>
    <w:unhideWhenUsed/>
    <w:qFormat/>
    <w:rsid w:val="0050635A"/>
    <w:pPr>
      <w:numPr>
        <w:ilvl w:val="6"/>
        <w:numId w:val="8"/>
      </w:numPr>
      <w:spacing w:before="240" w:after="60"/>
      <w:outlineLvl w:val="6"/>
    </w:pPr>
    <w:rPr>
      <w:rFonts w:ascii="PT Serif" w:eastAsia="Times New Roman" w:hAnsi="PT Serif"/>
      <w:color w:val="111111"/>
      <w:sz w:val="24"/>
      <w:szCs w:val="24"/>
    </w:rPr>
  </w:style>
  <w:style w:type="paragraph" w:styleId="Heading8">
    <w:name w:val="heading 8"/>
    <w:basedOn w:val="Normal"/>
    <w:next w:val="Normal"/>
    <w:link w:val="Heading8Char"/>
    <w:uiPriority w:val="9"/>
    <w:semiHidden/>
    <w:unhideWhenUsed/>
    <w:qFormat/>
    <w:rsid w:val="0050635A"/>
    <w:pPr>
      <w:numPr>
        <w:ilvl w:val="7"/>
        <w:numId w:val="8"/>
      </w:numPr>
      <w:spacing w:before="240" w:after="60"/>
      <w:outlineLvl w:val="7"/>
    </w:pPr>
    <w:rPr>
      <w:rFonts w:ascii="PT Serif" w:eastAsia="Times New Roman" w:hAnsi="PT Serif"/>
      <w:i/>
      <w:iCs/>
      <w:color w:val="111111"/>
      <w:sz w:val="24"/>
      <w:szCs w:val="24"/>
    </w:rPr>
  </w:style>
  <w:style w:type="paragraph" w:styleId="Heading9">
    <w:name w:val="heading 9"/>
    <w:basedOn w:val="Normal"/>
    <w:next w:val="Normal"/>
    <w:link w:val="Heading9Char"/>
    <w:uiPriority w:val="9"/>
    <w:semiHidden/>
    <w:unhideWhenUsed/>
    <w:qFormat/>
    <w:rsid w:val="0050635A"/>
    <w:pPr>
      <w:numPr>
        <w:ilvl w:val="8"/>
        <w:numId w:val="1"/>
      </w:numPr>
      <w:spacing w:before="240" w:after="60"/>
      <w:outlineLvl w:val="8"/>
    </w:pPr>
    <w:rPr>
      <w:rFonts w:ascii="TeXGyreAdventor" w:eastAsia="Times New Roman" w:hAnsi="TeXGyreAdventor"/>
      <w:color w:val="111111"/>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02E"/>
    <w:rPr>
      <w:rFonts w:ascii="Century Gothic" w:eastAsia="ヒラギノ角ゴ Pro W3" w:hAnsi="Century Gothic" w:cs="Times New Roman"/>
      <w:b/>
      <w:color w:val="37165D" w:themeColor="accent1"/>
      <w:spacing w:val="-17"/>
      <w:sz w:val="44"/>
      <w:szCs w:val="56"/>
      <w:lang w:val="en-US" w:eastAsia="sv-SE"/>
    </w:rPr>
  </w:style>
  <w:style w:type="character" w:customStyle="1" w:styleId="Heading2Char">
    <w:name w:val="Heading 2 Char"/>
    <w:basedOn w:val="DefaultParagraphFont"/>
    <w:link w:val="Heading2"/>
    <w:uiPriority w:val="9"/>
    <w:rsid w:val="00EA6C26"/>
    <w:rPr>
      <w:rFonts w:ascii="Century Gothic" w:eastAsia="ヒラギノ角ゴ Pro W3" w:hAnsi="Century Gothic" w:cs="Times New Roman"/>
      <w:b/>
      <w:bCs/>
      <w:caps/>
      <w:color w:val="37165D" w:themeColor="accent1"/>
      <w:spacing w:val="-11"/>
      <w:sz w:val="28"/>
      <w:szCs w:val="24"/>
      <w:lang w:val="en-US" w:eastAsia="sv-SE"/>
    </w:rPr>
  </w:style>
  <w:style w:type="character" w:customStyle="1" w:styleId="Heading3Char">
    <w:name w:val="Heading 3 Char"/>
    <w:basedOn w:val="DefaultParagraphFont"/>
    <w:link w:val="Heading3"/>
    <w:uiPriority w:val="9"/>
    <w:rsid w:val="0050635A"/>
    <w:rPr>
      <w:rFonts w:ascii="Century Gothic" w:eastAsia="ヒラギノ角ゴ Pro W3" w:hAnsi="Century Gothic" w:cs="Times New Roman"/>
      <w:b/>
      <w:caps/>
      <w:color w:val="37165D" w:themeColor="accent1"/>
      <w:sz w:val="28"/>
      <w:szCs w:val="32"/>
      <w:lang w:val="en-US" w:eastAsia="sv-SE"/>
    </w:rPr>
  </w:style>
  <w:style w:type="character" w:customStyle="1" w:styleId="Heading4Char">
    <w:name w:val="Heading 4 Char"/>
    <w:aliases w:val="Sub Heading Char"/>
    <w:basedOn w:val="DefaultParagraphFont"/>
    <w:link w:val="Heading4"/>
    <w:uiPriority w:val="9"/>
    <w:rsid w:val="00B91E2C"/>
    <w:rPr>
      <w:rFonts w:ascii="Century Gothic" w:eastAsia="ヒラギノ角ゴ Pro W3" w:hAnsi="Century Gothic" w:cs="Times New Roman"/>
      <w:b/>
      <w:bCs/>
      <w:caps/>
      <w:color w:val="37165D" w:themeColor="accent1"/>
      <w:sz w:val="20"/>
      <w:szCs w:val="20"/>
      <w:lang w:val="en-US" w:eastAsia="sv-SE"/>
    </w:rPr>
  </w:style>
  <w:style w:type="character" w:customStyle="1" w:styleId="Heading5Char">
    <w:name w:val="Heading 5 Char"/>
    <w:aliases w:val="Where and When Char"/>
    <w:basedOn w:val="DefaultParagraphFont"/>
    <w:link w:val="Heading5"/>
    <w:uiPriority w:val="9"/>
    <w:rsid w:val="006E6D8E"/>
    <w:rPr>
      <w:rFonts w:ascii="Calibri" w:eastAsia="ヒラギノ角ゴ Pro W3" w:hAnsi="Calibri" w:cs="Times New Roman"/>
      <w:color w:val="6D6D6D"/>
      <w:sz w:val="24"/>
      <w:szCs w:val="24"/>
      <w:lang w:eastAsia="sv-SE"/>
    </w:rPr>
  </w:style>
  <w:style w:type="character" w:customStyle="1" w:styleId="Heading6Char">
    <w:name w:val="Heading 6 Char"/>
    <w:basedOn w:val="DefaultParagraphFont"/>
    <w:link w:val="Heading6"/>
    <w:uiPriority w:val="9"/>
    <w:semiHidden/>
    <w:rsid w:val="00CA0E71"/>
    <w:rPr>
      <w:rFonts w:eastAsia="Times New Roman" w:cs="Times New Roman"/>
      <w:b/>
      <w:bCs/>
      <w:lang w:eastAsia="sv-SE"/>
    </w:rPr>
  </w:style>
  <w:style w:type="character" w:customStyle="1" w:styleId="Heading7Char">
    <w:name w:val="Heading 7 Char"/>
    <w:basedOn w:val="DefaultParagraphFont"/>
    <w:link w:val="Heading7"/>
    <w:uiPriority w:val="9"/>
    <w:semiHidden/>
    <w:rsid w:val="0050635A"/>
    <w:rPr>
      <w:rFonts w:ascii="PT Serif" w:eastAsia="Times New Roman" w:hAnsi="PT Serif" w:cs="Times New Roman"/>
      <w:color w:val="111111"/>
      <w:sz w:val="24"/>
      <w:szCs w:val="24"/>
      <w:lang w:eastAsia="sv-SE"/>
    </w:rPr>
  </w:style>
  <w:style w:type="character" w:customStyle="1" w:styleId="Heading8Char">
    <w:name w:val="Heading 8 Char"/>
    <w:basedOn w:val="DefaultParagraphFont"/>
    <w:link w:val="Heading8"/>
    <w:uiPriority w:val="9"/>
    <w:semiHidden/>
    <w:rsid w:val="0050635A"/>
    <w:rPr>
      <w:rFonts w:ascii="PT Serif" w:eastAsia="Times New Roman" w:hAnsi="PT Serif" w:cs="Times New Roman"/>
      <w:i/>
      <w:iCs/>
      <w:color w:val="111111"/>
      <w:sz w:val="24"/>
      <w:szCs w:val="24"/>
      <w:lang w:eastAsia="sv-SE"/>
    </w:rPr>
  </w:style>
  <w:style w:type="character" w:customStyle="1" w:styleId="Heading9Char">
    <w:name w:val="Heading 9 Char"/>
    <w:basedOn w:val="DefaultParagraphFont"/>
    <w:link w:val="Heading9"/>
    <w:uiPriority w:val="9"/>
    <w:semiHidden/>
    <w:rsid w:val="0050635A"/>
    <w:rPr>
      <w:rFonts w:ascii="TeXGyreAdventor" w:eastAsia="Times New Roman" w:hAnsi="TeXGyreAdventor" w:cs="Times New Roman"/>
      <w:color w:val="111111"/>
      <w:lang w:eastAsia="sv-SE"/>
    </w:rPr>
  </w:style>
  <w:style w:type="paragraph" w:styleId="Title">
    <w:name w:val="Title"/>
    <w:aliases w:val="Name Cover Page"/>
    <w:basedOn w:val="Normal"/>
    <w:next w:val="Normal"/>
    <w:link w:val="TitleChar"/>
    <w:qFormat/>
    <w:rsid w:val="00C3602E"/>
    <w:pPr>
      <w:spacing w:before="480" w:after="0" w:line="240" w:lineRule="auto"/>
    </w:pPr>
    <w:rPr>
      <w:rFonts w:ascii="Century Gothic" w:hAnsi="Century Gothic"/>
      <w:b/>
      <w:color w:val="37165D" w:themeColor="accent1"/>
      <w:spacing w:val="-17"/>
      <w:sz w:val="48"/>
      <w:szCs w:val="84"/>
      <w:lang w:val="en-US"/>
    </w:rPr>
  </w:style>
  <w:style w:type="character" w:customStyle="1" w:styleId="TitleChar">
    <w:name w:val="Title Char"/>
    <w:aliases w:val="Name Cover Page Char"/>
    <w:basedOn w:val="DefaultParagraphFont"/>
    <w:link w:val="Title"/>
    <w:rsid w:val="00C3602E"/>
    <w:rPr>
      <w:rFonts w:ascii="Century Gothic" w:eastAsia="ヒラギノ角ゴ Pro W3" w:hAnsi="Century Gothic" w:cs="Times New Roman"/>
      <w:b/>
      <w:color w:val="37165D" w:themeColor="accent1"/>
      <w:spacing w:val="-17"/>
      <w:sz w:val="48"/>
      <w:szCs w:val="84"/>
      <w:lang w:val="en-US" w:eastAsia="sv-SE"/>
    </w:rPr>
  </w:style>
  <w:style w:type="paragraph" w:customStyle="1" w:styleId="SpecialSkills">
    <w:name w:val="Special Skills"/>
    <w:qFormat/>
    <w:rsid w:val="00C01435"/>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300" w:line="226" w:lineRule="auto"/>
      <w:contextualSpacing/>
    </w:pPr>
    <w:rPr>
      <w:rFonts w:ascii="Calibri" w:eastAsia="ヒラギノ角ゴ Pro W3" w:hAnsi="Calibri" w:cs="Times New Roman"/>
      <w:caps/>
      <w:color w:val="37165D" w:themeColor="accent1"/>
      <w:spacing w:val="-6"/>
      <w:sz w:val="20"/>
      <w:lang w:val="en-US" w:eastAsia="sv-SE"/>
    </w:rPr>
  </w:style>
  <w:style w:type="paragraph" w:styleId="Subtitle">
    <w:name w:val="Subtitle"/>
    <w:basedOn w:val="SpecialSkills"/>
    <w:next w:val="Normal"/>
    <w:link w:val="SubtitleChar"/>
    <w:uiPriority w:val="11"/>
    <w:rsid w:val="0050635A"/>
    <w:rPr>
      <w:rFonts w:ascii="PT Sans" w:hAnsi="PT Sans"/>
    </w:rPr>
  </w:style>
  <w:style w:type="character" w:customStyle="1" w:styleId="SubtitleChar">
    <w:name w:val="Subtitle Char"/>
    <w:basedOn w:val="DefaultParagraphFont"/>
    <w:link w:val="Subtitle"/>
    <w:uiPriority w:val="11"/>
    <w:rsid w:val="0050635A"/>
    <w:rPr>
      <w:rFonts w:ascii="PT Sans" w:eastAsia="ヒラギノ角ゴ Pro W3" w:hAnsi="PT Sans" w:cs="Times New Roman"/>
      <w:color w:val="6D6D6D"/>
      <w:spacing w:val="-6"/>
      <w:sz w:val="24"/>
      <w:szCs w:val="24"/>
      <w:lang w:val="en-US" w:eastAsia="sv-SE"/>
    </w:rPr>
  </w:style>
  <w:style w:type="paragraph" w:styleId="TOC1">
    <w:name w:val="toc 1"/>
    <w:basedOn w:val="Normal"/>
    <w:next w:val="Normal"/>
    <w:autoRedefine/>
    <w:uiPriority w:val="39"/>
    <w:unhideWhenUsed/>
    <w:rsid w:val="0050635A"/>
    <w:pPr>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 w:val="left" w:pos="400"/>
        <w:tab w:val="right" w:leader="dot" w:pos="9062"/>
      </w:tabs>
      <w:spacing w:before="360" w:after="100"/>
      <w:ind w:right="278"/>
    </w:pPr>
    <w:rPr>
      <w:noProof/>
      <w:sz w:val="24"/>
    </w:rPr>
  </w:style>
  <w:style w:type="paragraph" w:styleId="TOC2">
    <w:name w:val="toc 2"/>
    <w:basedOn w:val="Normal"/>
    <w:next w:val="Normal"/>
    <w:autoRedefine/>
    <w:uiPriority w:val="39"/>
    <w:unhideWhenUsed/>
    <w:rsid w:val="0050635A"/>
    <w:pPr>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 w:val="right" w:leader="dot" w:pos="9062"/>
      </w:tabs>
      <w:spacing w:after="0"/>
      <w:ind w:left="340" w:right="278"/>
    </w:pPr>
    <w:rPr>
      <w:noProof/>
      <w:sz w:val="24"/>
    </w:rPr>
  </w:style>
  <w:style w:type="character" w:styleId="Hyperlink">
    <w:name w:val="Hyperlink"/>
    <w:basedOn w:val="DefaultParagraphFont"/>
    <w:uiPriority w:val="99"/>
    <w:unhideWhenUsed/>
    <w:rsid w:val="00CA0E71"/>
    <w:rPr>
      <w:color w:val="CC9933"/>
      <w:u w:val="single"/>
    </w:rPr>
  </w:style>
  <w:style w:type="paragraph" w:styleId="TOCHeading">
    <w:name w:val="TOC Heading"/>
    <w:basedOn w:val="Heading1"/>
    <w:next w:val="Normal"/>
    <w:uiPriority w:val="39"/>
    <w:unhideWhenUsed/>
    <w:rsid w:val="0050635A"/>
    <w:pPr>
      <w:keepLines/>
      <w:spacing w:before="480" w:line="276" w:lineRule="auto"/>
      <w:outlineLvl w:val="9"/>
    </w:pPr>
    <w:rPr>
      <w:rFonts w:eastAsia="Times New Roman"/>
      <w:bCs/>
      <w:spacing w:val="0"/>
      <w:sz w:val="48"/>
      <w:szCs w:val="28"/>
      <w:lang w:eastAsia="en-US"/>
    </w:rPr>
  </w:style>
  <w:style w:type="paragraph" w:styleId="Header">
    <w:name w:val="header"/>
    <w:basedOn w:val="Normal"/>
    <w:link w:val="HeaderChar"/>
    <w:uiPriority w:val="99"/>
    <w:unhideWhenUsed/>
    <w:rsid w:val="0071380F"/>
    <w:pPr>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 w:val="center" w:pos="4320"/>
        <w:tab w:val="right" w:pos="8640"/>
      </w:tabs>
      <w:spacing w:after="0" w:line="240" w:lineRule="auto"/>
    </w:pPr>
  </w:style>
  <w:style w:type="character" w:customStyle="1" w:styleId="HeaderChar">
    <w:name w:val="Header Char"/>
    <w:basedOn w:val="DefaultParagraphFont"/>
    <w:link w:val="Header"/>
    <w:uiPriority w:val="99"/>
    <w:rsid w:val="0071380F"/>
    <w:rPr>
      <w:rFonts w:eastAsia="ヒラギノ角ゴ Pro W3" w:cs="Times New Roman"/>
      <w:sz w:val="20"/>
      <w:szCs w:val="20"/>
      <w:lang w:eastAsia="sv-SE"/>
    </w:rPr>
  </w:style>
  <w:style w:type="paragraph" w:styleId="Footer">
    <w:name w:val="footer"/>
    <w:basedOn w:val="Normal"/>
    <w:link w:val="FooterChar"/>
    <w:uiPriority w:val="99"/>
    <w:semiHidden/>
    <w:unhideWhenUsed/>
    <w:qFormat/>
    <w:rsid w:val="00C27E8F"/>
    <w:pPr>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 w:val="center" w:pos="4320"/>
        <w:tab w:val="right" w:pos="8640"/>
      </w:tabs>
      <w:spacing w:after="0" w:line="240" w:lineRule="auto"/>
    </w:pPr>
  </w:style>
  <w:style w:type="character" w:customStyle="1" w:styleId="FooterChar">
    <w:name w:val="Footer Char"/>
    <w:basedOn w:val="DefaultParagraphFont"/>
    <w:link w:val="Footer"/>
    <w:uiPriority w:val="99"/>
    <w:semiHidden/>
    <w:rsid w:val="00C27E8F"/>
    <w:rPr>
      <w:rFonts w:eastAsia="ヒラギノ角ゴ Pro W3" w:cs="Times New Roman"/>
      <w:sz w:val="20"/>
      <w:szCs w:val="20"/>
      <w:lang w:eastAsia="sv-SE"/>
    </w:rPr>
  </w:style>
  <w:style w:type="character" w:styleId="IntenseEmphasis">
    <w:name w:val="Intense Emphasis"/>
    <w:basedOn w:val="DefaultParagraphFont"/>
    <w:uiPriority w:val="21"/>
    <w:rsid w:val="0050635A"/>
    <w:rPr>
      <w:bCs/>
      <w:i/>
      <w:iCs/>
      <w:color w:val="CC9933"/>
    </w:rPr>
  </w:style>
  <w:style w:type="paragraph" w:styleId="ListParagraph">
    <w:name w:val="List Paragraph"/>
    <w:basedOn w:val="Normal"/>
    <w:uiPriority w:val="34"/>
    <w:rsid w:val="0050635A"/>
    <w:pPr>
      <w:numPr>
        <w:numId w:val="9"/>
      </w:numPr>
      <w:contextualSpacing/>
    </w:pPr>
    <w:rPr>
      <w:rFonts w:ascii="Constantia" w:hAnsi="Constantia"/>
    </w:rPr>
  </w:style>
  <w:style w:type="paragraph" w:styleId="ListNumber">
    <w:name w:val="List Number"/>
    <w:basedOn w:val="Normal"/>
    <w:uiPriority w:val="99"/>
    <w:unhideWhenUsed/>
    <w:rsid w:val="00CA0E71"/>
    <w:pPr>
      <w:numPr>
        <w:numId w:val="2"/>
      </w:numPr>
      <w:contextualSpacing/>
    </w:pPr>
  </w:style>
  <w:style w:type="character" w:styleId="SubtleEmphasis">
    <w:name w:val="Subtle Emphasis"/>
    <w:basedOn w:val="DefaultParagraphFont"/>
    <w:uiPriority w:val="19"/>
    <w:rsid w:val="0050635A"/>
    <w:rPr>
      <w:rFonts w:ascii="Calibri" w:hAnsi="Calibri"/>
      <w:iCs/>
      <w:color w:val="808080"/>
    </w:rPr>
  </w:style>
  <w:style w:type="character" w:styleId="SubtleReference">
    <w:name w:val="Subtle Reference"/>
    <w:uiPriority w:val="31"/>
    <w:rsid w:val="0050635A"/>
    <w:rPr>
      <w:color w:val="6D6D6D"/>
    </w:rPr>
  </w:style>
  <w:style w:type="table" w:styleId="TableGrid">
    <w:name w:val="Table Grid"/>
    <w:basedOn w:val="TableNormal"/>
    <w:uiPriority w:val="59"/>
    <w:rsid w:val="00D50CD2"/>
    <w:pPr>
      <w:spacing w:after="0" w:line="240" w:lineRule="auto"/>
    </w:pPr>
    <w:rPr>
      <w:rFonts w:ascii="PT Sans" w:hAnsi="PT San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NetlightTableStyle">
    <w:name w:val="Netlight Table Style"/>
    <w:basedOn w:val="TableNormal"/>
    <w:uiPriority w:val="99"/>
    <w:rsid w:val="008C3102"/>
    <w:pPr>
      <w:spacing w:after="0" w:line="240" w:lineRule="auto"/>
      <w:contextualSpacing/>
    </w:pPr>
    <w:rPr>
      <w:rFonts w:ascii="Calibri" w:hAnsi="Calibri"/>
      <w:sz w:val="20"/>
    </w:rPr>
    <w:tblPr>
      <w:tblStyleRowBandSize w:val="1"/>
      <w:tblInd w:w="0" w:type="dxa"/>
      <w:tblBorders>
        <w:insideV w:val="single" w:sz="12" w:space="0" w:color="FFFFFF" w:themeColor="background1"/>
      </w:tblBorders>
      <w:tblCellMar>
        <w:top w:w="0" w:type="dxa"/>
        <w:left w:w="108" w:type="dxa"/>
        <w:bottom w:w="0" w:type="dxa"/>
        <w:right w:w="108" w:type="dxa"/>
      </w:tblCellMar>
    </w:tblPr>
    <w:tcPr>
      <w:shd w:val="clear" w:color="auto" w:fill="auto"/>
      <w:tcMar>
        <w:top w:w="28" w:type="dxa"/>
        <w:bottom w:w="28" w:type="dxa"/>
      </w:tcMar>
      <w:vAlign w:val="center"/>
    </w:tcPr>
    <w:tblStylePr w:type="firstRow">
      <w:rPr>
        <w:rFonts w:ascii="Calibri" w:hAnsi="Calibri"/>
        <w:b w:val="0"/>
        <w:caps/>
        <w:smallCaps w:val="0"/>
        <w:strike w:val="0"/>
        <w:dstrike w:val="0"/>
        <w:vanish w:val="0"/>
        <w:color w:val="FFFFFF" w:themeColor="background1"/>
        <w:sz w:val="20"/>
        <w:vertAlign w:val="baseline"/>
      </w:rPr>
      <w:tblPr/>
      <w:tcPr>
        <w:shd w:val="clear" w:color="auto" w:fill="37165D" w:themeFill="text2"/>
      </w:tcPr>
    </w:tblStylePr>
    <w:tblStylePr w:type="lastRow">
      <w:rPr>
        <w:b w:val="0"/>
        <w:color w:val="37165D" w:themeColor="accent1"/>
      </w:rPr>
    </w:tblStylePr>
    <w:tblStylePr w:type="band1Horz">
      <w:tblPr/>
      <w:tcPr>
        <w:shd w:val="clear" w:color="auto" w:fill="F2F2F2" w:themeFill="background1" w:themeFillShade="F2"/>
      </w:tcPr>
    </w:tblStylePr>
    <w:tblStylePr w:type="band2Horz">
      <w:tblPr/>
      <w:tcPr>
        <w:shd w:val="clear" w:color="auto" w:fill="BFBFBF" w:themeFill="background1" w:themeFillShade="BF"/>
      </w:tcPr>
    </w:tblStylePr>
  </w:style>
  <w:style w:type="table" w:styleId="TableContemporary">
    <w:name w:val="Table Contemporary"/>
    <w:basedOn w:val="TableNormal"/>
    <w:uiPriority w:val="99"/>
    <w:semiHidden/>
    <w:unhideWhenUsed/>
    <w:rsid w:val="000A5841"/>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300" w:line="300" w:lineRule="auto"/>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ightShading-Accent3">
    <w:name w:val="Light Shading Accent 3"/>
    <w:basedOn w:val="TableNormal"/>
    <w:uiPriority w:val="60"/>
    <w:rsid w:val="00D50CD2"/>
    <w:pPr>
      <w:spacing w:after="0" w:line="240" w:lineRule="auto"/>
    </w:pPr>
    <w:rPr>
      <w:color w:val="515151" w:themeColor="accent3" w:themeShade="BF"/>
    </w:rPr>
    <w:tblPr>
      <w:tblStyleRowBandSize w:val="1"/>
      <w:tblStyleColBandSize w:val="1"/>
      <w:tblInd w:w="0" w:type="dxa"/>
      <w:tblBorders>
        <w:top w:val="single" w:sz="8" w:space="0" w:color="6D6D6D" w:themeColor="accent3"/>
        <w:bottom w:val="single" w:sz="8" w:space="0" w:color="6D6D6D"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D6D6D" w:themeColor="accent3"/>
          <w:left w:val="nil"/>
          <w:bottom w:val="single" w:sz="8" w:space="0" w:color="6D6D6D" w:themeColor="accent3"/>
          <w:right w:val="nil"/>
          <w:insideH w:val="nil"/>
          <w:insideV w:val="nil"/>
        </w:tcBorders>
      </w:tcPr>
    </w:tblStylePr>
    <w:tblStylePr w:type="lastRow">
      <w:pPr>
        <w:spacing w:before="0" w:after="0" w:line="240" w:lineRule="auto"/>
      </w:pPr>
      <w:rPr>
        <w:b/>
        <w:bCs/>
      </w:rPr>
      <w:tblPr/>
      <w:tcPr>
        <w:tcBorders>
          <w:top w:val="single" w:sz="8" w:space="0" w:color="6D6D6D" w:themeColor="accent3"/>
          <w:left w:val="nil"/>
          <w:bottom w:val="single" w:sz="8" w:space="0" w:color="6D6D6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DADA" w:themeFill="accent3" w:themeFillTint="3F"/>
      </w:tcPr>
    </w:tblStylePr>
    <w:tblStylePr w:type="band1Horz">
      <w:tblPr/>
      <w:tcPr>
        <w:tcBorders>
          <w:left w:val="nil"/>
          <w:right w:val="nil"/>
          <w:insideH w:val="nil"/>
          <w:insideV w:val="nil"/>
        </w:tcBorders>
        <w:shd w:val="clear" w:color="auto" w:fill="DADADA" w:themeFill="accent3" w:themeFillTint="3F"/>
      </w:tcPr>
    </w:tblStylePr>
  </w:style>
  <w:style w:type="table" w:styleId="LightShading-Accent4">
    <w:name w:val="Light Shading Accent 4"/>
    <w:basedOn w:val="TableNormal"/>
    <w:uiPriority w:val="60"/>
    <w:rsid w:val="00D50CD2"/>
    <w:pPr>
      <w:spacing w:after="0" w:line="240" w:lineRule="auto"/>
    </w:pPr>
    <w:rPr>
      <w:color w:val="A1A1A1" w:themeColor="accent4" w:themeShade="BF"/>
    </w:rPr>
    <w:tblPr>
      <w:tblStyleRowBandSize w:val="1"/>
      <w:tblStyleColBandSize w:val="1"/>
      <w:tblInd w:w="0" w:type="dxa"/>
      <w:tblBorders>
        <w:top w:val="single" w:sz="8" w:space="0" w:color="D8D8D8" w:themeColor="accent4"/>
        <w:bottom w:val="single" w:sz="8" w:space="0" w:color="D8D8D8"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8D8D8" w:themeColor="accent4"/>
          <w:left w:val="nil"/>
          <w:bottom w:val="single" w:sz="8" w:space="0" w:color="D8D8D8" w:themeColor="accent4"/>
          <w:right w:val="nil"/>
          <w:insideH w:val="nil"/>
          <w:insideV w:val="nil"/>
        </w:tcBorders>
      </w:tcPr>
    </w:tblStylePr>
    <w:tblStylePr w:type="lastRow">
      <w:pPr>
        <w:spacing w:before="0" w:after="0" w:line="240" w:lineRule="auto"/>
      </w:pPr>
      <w:rPr>
        <w:b/>
        <w:bCs/>
      </w:rPr>
      <w:tblPr/>
      <w:tcPr>
        <w:tcBorders>
          <w:top w:val="single" w:sz="8" w:space="0" w:color="D8D8D8" w:themeColor="accent4"/>
          <w:left w:val="nil"/>
          <w:bottom w:val="single" w:sz="8" w:space="0" w:color="D8D8D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F5F5" w:themeFill="accent4" w:themeFillTint="3F"/>
      </w:tcPr>
    </w:tblStylePr>
    <w:tblStylePr w:type="band1Horz">
      <w:tblPr/>
      <w:tcPr>
        <w:tcBorders>
          <w:left w:val="nil"/>
          <w:right w:val="nil"/>
          <w:insideH w:val="nil"/>
          <w:insideV w:val="nil"/>
        </w:tcBorders>
        <w:shd w:val="clear" w:color="auto" w:fill="F5F5F5" w:themeFill="accent4" w:themeFillTint="3F"/>
      </w:tcPr>
    </w:tblStylePr>
  </w:style>
  <w:style w:type="paragraph" w:customStyle="1" w:styleId="BasicParagraph">
    <w:name w:val="[Basic Paragraph]"/>
    <w:basedOn w:val="Normal"/>
    <w:uiPriority w:val="99"/>
    <w:rsid w:val="00B357E8"/>
    <w:pPr>
      <w:widowControl w:val="0"/>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s>
      <w:autoSpaceDE w:val="0"/>
      <w:autoSpaceDN w:val="0"/>
      <w:adjustRightInd w:val="0"/>
      <w:spacing w:after="0" w:line="240" w:lineRule="atLeast"/>
      <w:textAlignment w:val="center"/>
    </w:pPr>
    <w:rPr>
      <w:rFonts w:ascii="GranjonLTStd" w:eastAsiaTheme="minorHAnsi" w:hAnsi="GranjonLTStd" w:cs="GranjonLTStd"/>
      <w:color w:val="000000"/>
      <w:lang w:val="en-US" w:eastAsia="en-US"/>
    </w:rPr>
  </w:style>
  <w:style w:type="numbering" w:styleId="111111">
    <w:name w:val="Outline List 2"/>
    <w:basedOn w:val="NoList"/>
    <w:uiPriority w:val="99"/>
    <w:semiHidden/>
    <w:unhideWhenUsed/>
    <w:rsid w:val="00D25F3A"/>
    <w:pPr>
      <w:numPr>
        <w:numId w:val="3"/>
      </w:numPr>
    </w:pPr>
  </w:style>
  <w:style w:type="numbering" w:customStyle="1" w:styleId="Headings">
    <w:name w:val="Headings"/>
    <w:uiPriority w:val="99"/>
    <w:rsid w:val="009C018B"/>
    <w:pPr>
      <w:numPr>
        <w:numId w:val="4"/>
      </w:numPr>
    </w:pPr>
  </w:style>
  <w:style w:type="paragraph" w:styleId="TOC3">
    <w:name w:val="toc 3"/>
    <w:basedOn w:val="Normal"/>
    <w:next w:val="Normal"/>
    <w:autoRedefine/>
    <w:uiPriority w:val="39"/>
    <w:unhideWhenUsed/>
    <w:rsid w:val="0050635A"/>
    <w:pPr>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 w:val="left" w:pos="1100"/>
        <w:tab w:val="right" w:pos="8494"/>
      </w:tabs>
      <w:spacing w:after="100"/>
      <w:ind w:left="400"/>
    </w:pPr>
    <w:rPr>
      <w:noProof/>
    </w:rPr>
  </w:style>
  <w:style w:type="paragraph" w:styleId="IntenseQuote">
    <w:name w:val="Intense Quote"/>
    <w:basedOn w:val="Normal"/>
    <w:next w:val="Normal"/>
    <w:link w:val="IntenseQuoteChar"/>
    <w:uiPriority w:val="30"/>
    <w:rsid w:val="0050635A"/>
    <w:pPr>
      <w:pBdr>
        <w:bottom w:val="single" w:sz="4" w:space="4" w:color="37165D" w:themeColor="accent1"/>
      </w:pBdr>
      <w:spacing w:before="200" w:after="280"/>
      <w:ind w:left="936" w:right="936"/>
    </w:pPr>
    <w:rPr>
      <w:b/>
      <w:bCs/>
      <w:i/>
      <w:iCs/>
      <w:color w:val="37165D" w:themeColor="accent1"/>
    </w:rPr>
  </w:style>
  <w:style w:type="character" w:customStyle="1" w:styleId="IntenseQuoteChar">
    <w:name w:val="Intense Quote Char"/>
    <w:basedOn w:val="DefaultParagraphFont"/>
    <w:link w:val="IntenseQuote"/>
    <w:uiPriority w:val="30"/>
    <w:rsid w:val="0050635A"/>
    <w:rPr>
      <w:rFonts w:eastAsia="ヒラギノ角ゴ Pro W3" w:cs="Times New Roman"/>
      <w:b/>
      <w:bCs/>
      <w:i/>
      <w:iCs/>
      <w:color w:val="37165D" w:themeColor="accent1"/>
      <w:sz w:val="20"/>
      <w:szCs w:val="20"/>
      <w:lang w:eastAsia="sv-SE"/>
    </w:rPr>
  </w:style>
  <w:style w:type="numbering" w:customStyle="1" w:styleId="ListBullets">
    <w:name w:val="ListBullets"/>
    <w:uiPriority w:val="99"/>
    <w:rsid w:val="008D72F5"/>
    <w:pPr>
      <w:numPr>
        <w:numId w:val="6"/>
      </w:numPr>
    </w:pPr>
  </w:style>
  <w:style w:type="paragraph" w:styleId="ListBullet">
    <w:name w:val="List Bullet"/>
    <w:basedOn w:val="Normal"/>
    <w:uiPriority w:val="99"/>
    <w:unhideWhenUsed/>
    <w:rsid w:val="008D72F5"/>
    <w:pPr>
      <w:numPr>
        <w:numId w:val="7"/>
      </w:numPr>
      <w:contextualSpacing/>
    </w:pPr>
  </w:style>
  <w:style w:type="paragraph" w:styleId="ListBullet2">
    <w:name w:val="List Bullet 2"/>
    <w:basedOn w:val="Normal"/>
    <w:uiPriority w:val="99"/>
    <w:unhideWhenUsed/>
    <w:rsid w:val="008D72F5"/>
    <w:pPr>
      <w:numPr>
        <w:ilvl w:val="1"/>
        <w:numId w:val="7"/>
      </w:numPr>
      <w:contextualSpacing/>
    </w:pPr>
  </w:style>
  <w:style w:type="paragraph" w:styleId="ListBullet3">
    <w:name w:val="List Bullet 3"/>
    <w:basedOn w:val="Normal"/>
    <w:uiPriority w:val="99"/>
    <w:unhideWhenUsed/>
    <w:rsid w:val="008D72F5"/>
    <w:pPr>
      <w:numPr>
        <w:ilvl w:val="2"/>
        <w:numId w:val="7"/>
      </w:numPr>
      <w:contextualSpacing/>
    </w:pPr>
  </w:style>
  <w:style w:type="paragraph" w:styleId="ListBullet4">
    <w:name w:val="List Bullet 4"/>
    <w:basedOn w:val="Normal"/>
    <w:uiPriority w:val="99"/>
    <w:semiHidden/>
    <w:unhideWhenUsed/>
    <w:rsid w:val="008D72F5"/>
    <w:pPr>
      <w:numPr>
        <w:ilvl w:val="3"/>
        <w:numId w:val="7"/>
      </w:numPr>
      <w:contextualSpacing/>
    </w:pPr>
  </w:style>
  <w:style w:type="paragraph" w:styleId="ListBullet5">
    <w:name w:val="List Bullet 5"/>
    <w:basedOn w:val="Normal"/>
    <w:uiPriority w:val="99"/>
    <w:semiHidden/>
    <w:unhideWhenUsed/>
    <w:rsid w:val="008D72F5"/>
    <w:pPr>
      <w:numPr>
        <w:ilvl w:val="4"/>
        <w:numId w:val="7"/>
      </w:numPr>
      <w:contextualSpacing/>
    </w:pPr>
  </w:style>
  <w:style w:type="paragraph" w:customStyle="1" w:styleId="TitleCoverPage">
    <w:name w:val="Title Cover Page"/>
    <w:basedOn w:val="Heading3"/>
    <w:qFormat/>
    <w:rsid w:val="00C3602E"/>
    <w:pPr>
      <w:numPr>
        <w:ilvl w:val="0"/>
        <w:numId w:val="0"/>
      </w:numPr>
      <w:tabs>
        <w:tab w:val="clear" w:pos="851"/>
        <w:tab w:val="left" w:pos="709"/>
      </w:tabs>
      <w:spacing w:before="0" w:after="240"/>
      <w:ind w:right="0"/>
    </w:pPr>
    <w:rPr>
      <w:rFonts w:ascii="Calibri" w:hAnsi="Calibri"/>
      <w:b w:val="0"/>
      <w:caps w:val="0"/>
      <w:color w:val="6D6D6D" w:themeColor="background2"/>
      <w:sz w:val="44"/>
      <w:lang w:val="sv-SE"/>
    </w:rPr>
  </w:style>
  <w:style w:type="paragraph" w:customStyle="1" w:styleId="IntroductionCoverpage">
    <w:name w:val="Introduction Cover page"/>
    <w:basedOn w:val="Normal"/>
    <w:qFormat/>
    <w:rsid w:val="006A0B4C"/>
    <w:pPr>
      <w:tabs>
        <w:tab w:val="clear" w:pos="8504"/>
        <w:tab w:val="left" w:pos="8789"/>
      </w:tabs>
      <w:spacing w:after="360" w:line="280" w:lineRule="exact"/>
    </w:pPr>
    <w:rPr>
      <w:rFonts w:ascii="Calibri" w:hAnsi="Calibri"/>
      <w:color w:val="6D6D6D"/>
      <w:spacing w:val="-6"/>
      <w:szCs w:val="24"/>
    </w:rPr>
  </w:style>
  <w:style w:type="paragraph" w:customStyle="1" w:styleId="KnowledgePageTwo">
    <w:name w:val="Knowledge Page Two"/>
    <w:basedOn w:val="Normal"/>
    <w:qFormat/>
    <w:rsid w:val="008C16B0"/>
    <w:pPr>
      <w:keepNext w:val="0"/>
      <w:spacing w:after="0"/>
    </w:pPr>
    <w:rPr>
      <w:rFonts w:ascii="Calibri" w:hAnsi="Calibri"/>
      <w:color w:val="111111"/>
      <w:szCs w:val="22"/>
    </w:rPr>
  </w:style>
  <w:style w:type="character" w:styleId="Strong">
    <w:name w:val="Strong"/>
    <w:basedOn w:val="DefaultParagraphFont"/>
    <w:uiPriority w:val="22"/>
    <w:rsid w:val="00BD2882"/>
    <w:rPr>
      <w:b/>
      <w:bCs/>
    </w:rPr>
  </w:style>
  <w:style w:type="paragraph" w:customStyle="1" w:styleId="TextKvalification">
    <w:name w:val="Text Kvalification"/>
    <w:basedOn w:val="Normal"/>
    <w:qFormat/>
    <w:rsid w:val="0071380F"/>
    <w:pPr>
      <w:keepLines/>
      <w:spacing w:after="240" w:line="240" w:lineRule="auto"/>
    </w:pPr>
    <w:rPr>
      <w:rFonts w:ascii="Constantia" w:hAnsi="Constantia"/>
      <w:color w:val="111111"/>
    </w:rPr>
  </w:style>
  <w:style w:type="paragraph" w:customStyle="1" w:styleId="Kvalification">
    <w:name w:val="Kvalification"/>
    <w:aliases w:val="Technology and environment"/>
    <w:basedOn w:val="Normal"/>
    <w:qFormat/>
    <w:rsid w:val="00BD2882"/>
    <w:pPr>
      <w:spacing w:before="8" w:after="8" w:line="240" w:lineRule="auto"/>
      <w:contextualSpacing/>
    </w:pPr>
    <w:rPr>
      <w:rFonts w:ascii="Calibri" w:hAnsi="Calibri"/>
      <w:color w:val="37165D" w:themeColor="accent1"/>
    </w:rPr>
  </w:style>
  <w:style w:type="paragraph" w:customStyle="1" w:styleId="Titlekvalification">
    <w:name w:val="Title kvalification"/>
    <w:basedOn w:val="Heading4"/>
    <w:autoRedefine/>
    <w:rsid w:val="00503AD5"/>
    <w:pPr>
      <w:spacing w:before="480"/>
    </w:pPr>
    <w:rPr>
      <w:caps w:val="0"/>
      <w:sz w:val="24"/>
      <w:szCs w:val="24"/>
    </w:rPr>
  </w:style>
  <w:style w:type="character" w:styleId="PageNumber">
    <w:name w:val="page number"/>
    <w:basedOn w:val="DefaultParagraphFont"/>
    <w:uiPriority w:val="99"/>
    <w:semiHidden/>
    <w:unhideWhenUsed/>
    <w:rsid w:val="0050635A"/>
  </w:style>
  <w:style w:type="paragraph" w:styleId="BalloonText">
    <w:name w:val="Balloon Text"/>
    <w:basedOn w:val="Normal"/>
    <w:link w:val="BalloonTextChar"/>
    <w:uiPriority w:val="99"/>
    <w:semiHidden/>
    <w:unhideWhenUsed/>
    <w:rsid w:val="00D9732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732C"/>
    <w:rPr>
      <w:rFonts w:ascii="Lucida Grande" w:eastAsia="ヒラギノ角ゴ Pro W3" w:hAnsi="Lucida Grande" w:cs="Lucida Grande"/>
      <w:sz w:val="18"/>
      <w:szCs w:val="18"/>
      <w:lang w:eastAsia="sv-SE"/>
    </w:rPr>
  </w:style>
  <w:style w:type="character" w:styleId="CommentReference">
    <w:name w:val="annotation reference"/>
    <w:basedOn w:val="DefaultParagraphFont"/>
    <w:semiHidden/>
    <w:unhideWhenUsed/>
    <w:rsid w:val="00C05F1D"/>
    <w:rPr>
      <w:sz w:val="16"/>
      <w:szCs w:val="16"/>
    </w:rPr>
  </w:style>
  <w:style w:type="paragraph" w:styleId="CommentText">
    <w:name w:val="annotation text"/>
    <w:basedOn w:val="Normal"/>
    <w:link w:val="CommentTextChar"/>
    <w:unhideWhenUsed/>
    <w:rsid w:val="00C05F1D"/>
    <w:pPr>
      <w:spacing w:line="240" w:lineRule="auto"/>
    </w:pPr>
  </w:style>
  <w:style w:type="character" w:customStyle="1" w:styleId="CommentTextChar">
    <w:name w:val="Comment Text Char"/>
    <w:basedOn w:val="DefaultParagraphFont"/>
    <w:link w:val="CommentText"/>
    <w:rsid w:val="00C05F1D"/>
    <w:rPr>
      <w:rFonts w:eastAsia="ヒラギノ角ゴ Pro W3" w:cs="Times New Roman"/>
      <w:sz w:val="20"/>
      <w:szCs w:val="20"/>
      <w:lang w:eastAsia="sv-SE"/>
    </w:rPr>
  </w:style>
  <w:style w:type="paragraph" w:styleId="CommentSubject">
    <w:name w:val="annotation subject"/>
    <w:basedOn w:val="CommentText"/>
    <w:next w:val="CommentText"/>
    <w:link w:val="CommentSubjectChar"/>
    <w:uiPriority w:val="99"/>
    <w:semiHidden/>
    <w:unhideWhenUsed/>
    <w:rsid w:val="00E658D6"/>
    <w:rPr>
      <w:b/>
      <w:bCs/>
    </w:rPr>
  </w:style>
  <w:style w:type="character" w:customStyle="1" w:styleId="CommentSubjectChar">
    <w:name w:val="Comment Subject Char"/>
    <w:basedOn w:val="CommentTextChar"/>
    <w:link w:val="CommentSubject"/>
    <w:uiPriority w:val="99"/>
    <w:semiHidden/>
    <w:rsid w:val="00E658D6"/>
    <w:rPr>
      <w:rFonts w:eastAsia="ヒラギノ角ゴ Pro W3" w:cs="Times New Roman"/>
      <w:b/>
      <w:bCs/>
      <w:sz w:val="20"/>
      <w:szCs w:val="20"/>
      <w:lang w:eastAsia="sv-SE"/>
    </w:rPr>
  </w:style>
  <w:style w:type="character" w:customStyle="1" w:styleId="WW8Num14z0">
    <w:name w:val="WW8Num14z0"/>
    <w:uiPriority w:val="99"/>
    <w:rsid w:val="001E28C2"/>
    <w:rPr>
      <w:rFonts w:ascii="Symbol" w:hAnsi="Symbol"/>
    </w:rPr>
  </w:style>
  <w:style w:type="paragraph" w:styleId="BodyText">
    <w:name w:val="Body Text"/>
    <w:basedOn w:val="Normal"/>
    <w:link w:val="BodyTextChar"/>
    <w:uiPriority w:val="99"/>
    <w:semiHidden/>
    <w:unhideWhenUsed/>
    <w:rsid w:val="00A04D6E"/>
    <w:pPr>
      <w:keepNext w:val="0"/>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s>
      <w:autoSpaceDE w:val="0"/>
      <w:autoSpaceDN w:val="0"/>
      <w:adjustRightInd w:val="0"/>
      <w:spacing w:before="40" w:after="0" w:line="240" w:lineRule="auto"/>
    </w:pPr>
    <w:rPr>
      <w:rFonts w:ascii="Arial" w:eastAsia="Times New Roman" w:hAnsi="Arial"/>
      <w:color w:val="000000"/>
      <w:sz w:val="18"/>
      <w:szCs w:val="36"/>
      <w:lang w:val="en-GB"/>
    </w:rPr>
  </w:style>
  <w:style w:type="character" w:customStyle="1" w:styleId="BodyTextChar">
    <w:name w:val="Body Text Char"/>
    <w:basedOn w:val="DefaultParagraphFont"/>
    <w:link w:val="BodyText"/>
    <w:uiPriority w:val="99"/>
    <w:semiHidden/>
    <w:rsid w:val="00A04D6E"/>
    <w:rPr>
      <w:rFonts w:ascii="Arial" w:eastAsia="Times New Roman" w:hAnsi="Arial" w:cs="Times New Roman"/>
      <w:color w:val="000000"/>
      <w:sz w:val="18"/>
      <w:szCs w:val="36"/>
      <w:lang w:val="en-GB" w:eastAsia="sv-SE"/>
    </w:rPr>
  </w:style>
  <w:style w:type="paragraph" w:customStyle="1" w:styleId="Standard">
    <w:name w:val="Standard"/>
    <w:rsid w:val="00D06264"/>
    <w:pPr>
      <w:suppressAutoHyphens/>
      <w:autoSpaceDN w:val="0"/>
      <w:spacing w:after="40" w:line="240" w:lineRule="auto"/>
      <w:jc w:val="both"/>
    </w:pPr>
    <w:rPr>
      <w:rFonts w:ascii="Arial" w:eastAsia="Times New Roman" w:hAnsi="Arial" w:cs="Times New Roman"/>
      <w:kern w:val="3"/>
      <w:sz w:val="18"/>
      <w:szCs w:val="20"/>
      <w:lang w:val="en-GB" w:eastAsia="en-GB"/>
    </w:rPr>
  </w:style>
  <w:style w:type="character" w:customStyle="1" w:styleId="Standardstycketeckensnitt1">
    <w:name w:val="Standardstycketeckensnitt1"/>
    <w:rsid w:val="00D06264"/>
  </w:style>
  <w:style w:type="paragraph" w:styleId="BodyText3">
    <w:name w:val="Body Text 3"/>
    <w:basedOn w:val="Normal"/>
    <w:link w:val="BodyText3Char"/>
    <w:uiPriority w:val="99"/>
    <w:semiHidden/>
    <w:unhideWhenUsed/>
    <w:rsid w:val="00231F3D"/>
    <w:rPr>
      <w:sz w:val="16"/>
      <w:szCs w:val="16"/>
    </w:rPr>
  </w:style>
  <w:style w:type="character" w:customStyle="1" w:styleId="BodyText3Char">
    <w:name w:val="Body Text 3 Char"/>
    <w:basedOn w:val="DefaultParagraphFont"/>
    <w:link w:val="BodyText3"/>
    <w:uiPriority w:val="99"/>
    <w:semiHidden/>
    <w:rsid w:val="00231F3D"/>
    <w:rPr>
      <w:rFonts w:eastAsia="ヒラギノ角ゴ Pro W3" w:cs="Times New Roman"/>
      <w:sz w:val="16"/>
      <w:szCs w:val="16"/>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21803">
      <w:bodyDiv w:val="1"/>
      <w:marLeft w:val="0"/>
      <w:marRight w:val="0"/>
      <w:marTop w:val="0"/>
      <w:marBottom w:val="0"/>
      <w:divBdr>
        <w:top w:val="none" w:sz="0" w:space="0" w:color="auto"/>
        <w:left w:val="none" w:sz="0" w:space="0" w:color="auto"/>
        <w:bottom w:val="none" w:sz="0" w:space="0" w:color="auto"/>
        <w:right w:val="none" w:sz="0" w:space="0" w:color="auto"/>
      </w:divBdr>
    </w:div>
    <w:div w:id="84420040">
      <w:bodyDiv w:val="1"/>
      <w:marLeft w:val="0"/>
      <w:marRight w:val="0"/>
      <w:marTop w:val="0"/>
      <w:marBottom w:val="0"/>
      <w:divBdr>
        <w:top w:val="none" w:sz="0" w:space="0" w:color="auto"/>
        <w:left w:val="none" w:sz="0" w:space="0" w:color="auto"/>
        <w:bottom w:val="none" w:sz="0" w:space="0" w:color="auto"/>
        <w:right w:val="none" w:sz="0" w:space="0" w:color="auto"/>
      </w:divBdr>
    </w:div>
    <w:div w:id="459348388">
      <w:bodyDiv w:val="1"/>
      <w:marLeft w:val="0"/>
      <w:marRight w:val="0"/>
      <w:marTop w:val="0"/>
      <w:marBottom w:val="0"/>
      <w:divBdr>
        <w:top w:val="none" w:sz="0" w:space="0" w:color="auto"/>
        <w:left w:val="none" w:sz="0" w:space="0" w:color="auto"/>
        <w:bottom w:val="none" w:sz="0" w:space="0" w:color="auto"/>
        <w:right w:val="none" w:sz="0" w:space="0" w:color="auto"/>
      </w:divBdr>
    </w:div>
    <w:div w:id="482546761">
      <w:bodyDiv w:val="1"/>
      <w:marLeft w:val="0"/>
      <w:marRight w:val="0"/>
      <w:marTop w:val="0"/>
      <w:marBottom w:val="0"/>
      <w:divBdr>
        <w:top w:val="none" w:sz="0" w:space="0" w:color="auto"/>
        <w:left w:val="none" w:sz="0" w:space="0" w:color="auto"/>
        <w:bottom w:val="none" w:sz="0" w:space="0" w:color="auto"/>
        <w:right w:val="none" w:sz="0" w:space="0" w:color="auto"/>
      </w:divBdr>
    </w:div>
    <w:div w:id="540358314">
      <w:bodyDiv w:val="1"/>
      <w:marLeft w:val="0"/>
      <w:marRight w:val="0"/>
      <w:marTop w:val="0"/>
      <w:marBottom w:val="0"/>
      <w:divBdr>
        <w:top w:val="none" w:sz="0" w:space="0" w:color="auto"/>
        <w:left w:val="none" w:sz="0" w:space="0" w:color="auto"/>
        <w:bottom w:val="none" w:sz="0" w:space="0" w:color="auto"/>
        <w:right w:val="none" w:sz="0" w:space="0" w:color="auto"/>
      </w:divBdr>
    </w:div>
    <w:div w:id="613368717">
      <w:bodyDiv w:val="1"/>
      <w:marLeft w:val="0"/>
      <w:marRight w:val="0"/>
      <w:marTop w:val="0"/>
      <w:marBottom w:val="0"/>
      <w:divBdr>
        <w:top w:val="none" w:sz="0" w:space="0" w:color="auto"/>
        <w:left w:val="none" w:sz="0" w:space="0" w:color="auto"/>
        <w:bottom w:val="none" w:sz="0" w:space="0" w:color="auto"/>
        <w:right w:val="none" w:sz="0" w:space="0" w:color="auto"/>
      </w:divBdr>
    </w:div>
    <w:div w:id="1021127206">
      <w:bodyDiv w:val="1"/>
      <w:marLeft w:val="0"/>
      <w:marRight w:val="0"/>
      <w:marTop w:val="0"/>
      <w:marBottom w:val="0"/>
      <w:divBdr>
        <w:top w:val="none" w:sz="0" w:space="0" w:color="auto"/>
        <w:left w:val="none" w:sz="0" w:space="0" w:color="auto"/>
        <w:bottom w:val="none" w:sz="0" w:space="0" w:color="auto"/>
        <w:right w:val="none" w:sz="0" w:space="0" w:color="auto"/>
      </w:divBdr>
    </w:div>
    <w:div w:id="1417749294">
      <w:bodyDiv w:val="1"/>
      <w:marLeft w:val="0"/>
      <w:marRight w:val="0"/>
      <w:marTop w:val="0"/>
      <w:marBottom w:val="0"/>
      <w:divBdr>
        <w:top w:val="none" w:sz="0" w:space="0" w:color="auto"/>
        <w:left w:val="none" w:sz="0" w:space="0" w:color="auto"/>
        <w:bottom w:val="none" w:sz="0" w:space="0" w:color="auto"/>
        <w:right w:val="none" w:sz="0" w:space="0" w:color="auto"/>
      </w:divBdr>
    </w:div>
    <w:div w:id="1559784538">
      <w:bodyDiv w:val="1"/>
      <w:marLeft w:val="0"/>
      <w:marRight w:val="0"/>
      <w:marTop w:val="0"/>
      <w:marBottom w:val="0"/>
      <w:divBdr>
        <w:top w:val="none" w:sz="0" w:space="0" w:color="auto"/>
        <w:left w:val="none" w:sz="0" w:space="0" w:color="auto"/>
        <w:bottom w:val="none" w:sz="0" w:space="0" w:color="auto"/>
        <w:right w:val="none" w:sz="0" w:space="0" w:color="auto"/>
      </w:divBdr>
    </w:div>
    <w:div w:id="1975257658">
      <w:bodyDiv w:val="1"/>
      <w:marLeft w:val="0"/>
      <w:marRight w:val="0"/>
      <w:marTop w:val="0"/>
      <w:marBottom w:val="0"/>
      <w:divBdr>
        <w:top w:val="none" w:sz="0" w:space="0" w:color="auto"/>
        <w:left w:val="none" w:sz="0" w:space="0" w:color="auto"/>
        <w:bottom w:val="none" w:sz="0" w:space="0" w:color="auto"/>
        <w:right w:val="none" w:sz="0" w:space="0" w:color="auto"/>
      </w:divBdr>
    </w:div>
    <w:div w:id="1991211137">
      <w:bodyDiv w:val="1"/>
      <w:marLeft w:val="0"/>
      <w:marRight w:val="0"/>
      <w:marTop w:val="0"/>
      <w:marBottom w:val="0"/>
      <w:divBdr>
        <w:top w:val="none" w:sz="0" w:space="0" w:color="auto"/>
        <w:left w:val="none" w:sz="0" w:space="0" w:color="auto"/>
        <w:bottom w:val="none" w:sz="0" w:space="0" w:color="auto"/>
        <w:right w:val="none" w:sz="0" w:space="0" w:color="auto"/>
      </w:divBdr>
    </w:div>
    <w:div w:id="2129154275">
      <w:bodyDiv w:val="1"/>
      <w:marLeft w:val="0"/>
      <w:marRight w:val="0"/>
      <w:marTop w:val="0"/>
      <w:marBottom w:val="0"/>
      <w:divBdr>
        <w:top w:val="none" w:sz="0" w:space="0" w:color="auto"/>
        <w:left w:val="none" w:sz="0" w:space="0" w:color="auto"/>
        <w:bottom w:val="none" w:sz="0" w:space="0" w:color="auto"/>
        <w:right w:val="none" w:sz="0" w:space="0" w:color="auto"/>
      </w:divBdr>
    </w:div>
    <w:div w:id="2139300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offer\Dropbox\Public\Netlight\branding\mallar%201205\NetlightWord.dotx" TargetMode="External"/></Relationships>
</file>

<file path=word/theme/theme1.xml><?xml version="1.0" encoding="utf-8"?>
<a:theme xmlns:a="http://schemas.openxmlformats.org/drawingml/2006/main" name="Office-tema">
  <a:themeElements>
    <a:clrScheme name="Netlight">
      <a:dk1>
        <a:sysClr val="windowText" lastClr="000000"/>
      </a:dk1>
      <a:lt1>
        <a:sysClr val="window" lastClr="FFFFFF"/>
      </a:lt1>
      <a:dk2>
        <a:srgbClr val="37165D"/>
      </a:dk2>
      <a:lt2>
        <a:srgbClr val="6D6D6D"/>
      </a:lt2>
      <a:accent1>
        <a:srgbClr val="37165D"/>
      </a:accent1>
      <a:accent2>
        <a:srgbClr val="CC9933"/>
      </a:accent2>
      <a:accent3>
        <a:srgbClr val="6D6D6D"/>
      </a:accent3>
      <a:accent4>
        <a:srgbClr val="D8D8D8"/>
      </a:accent4>
      <a:accent5>
        <a:srgbClr val="FFFFFF"/>
      </a:accent5>
      <a:accent6>
        <a:srgbClr val="37165D"/>
      </a:accent6>
      <a:hlink>
        <a:srgbClr val="CC9933"/>
      </a:hlink>
      <a:folHlink>
        <a:srgbClr val="37165D"/>
      </a:folHlink>
    </a:clrScheme>
    <a:fontScheme name="Custom 1">
      <a:majorFont>
        <a:latin typeface="Century Gothic"/>
        <a:ea typeface=""/>
        <a:cs typeface=""/>
      </a:majorFont>
      <a:minorFont>
        <a:latin typeface="Constant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3420C4-2935-46F0-A471-94460A00F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NetlightWord</Template>
  <TotalTime>376</TotalTime>
  <Pages>4</Pages>
  <Words>914</Words>
  <Characters>4845</Characters>
  <Application>Microsoft Office Word</Application>
  <DocSecurity>0</DocSecurity>
  <Lines>40</Lines>
  <Paragraphs>11</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HP</Company>
  <LinksUpToDate>false</LinksUpToDate>
  <CharactersWithSpaces>5748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Harald Nordgren</dc:creator>
  <cp:lastModifiedBy>Harald Nordgren</cp:lastModifiedBy>
  <cp:revision>32</cp:revision>
  <cp:lastPrinted>2012-12-07T13:58:00Z</cp:lastPrinted>
  <dcterms:created xsi:type="dcterms:W3CDTF">2016-01-03T01:00:00Z</dcterms:created>
  <dcterms:modified xsi:type="dcterms:W3CDTF">2016-01-03T09:28:00Z</dcterms:modified>
</cp:coreProperties>
</file>