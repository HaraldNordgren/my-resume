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7520296"/>
    <w:bookmarkStart w:id="1" w:name="_Toc315378595"/>
    <w:bookmarkStart w:id="2" w:name="_GoBack"/>
    <w:bookmarkEnd w:id="2"/>
    <w:p w14:paraId="54695904" w14:textId="4B719F1C" w:rsidR="00E62D1D" w:rsidRPr="006A0B4C" w:rsidRDefault="00E8456E" w:rsidP="002D6DA5">
      <w:pPr>
        <w:pStyle w:val="Title"/>
        <w:ind w:left="-284"/>
        <w:rPr>
          <w:lang w:val="sv-SE"/>
        </w:rPr>
      </w:pPr>
      <w:r w:rsidRPr="006A0B4C">
        <w:rPr>
          <w:noProof/>
          <w:lang w:val="sv-SE"/>
        </w:rPr>
        <mc:AlternateContent>
          <mc:Choice Requires="wps">
            <w:drawing>
              <wp:anchor distT="0" distB="0" distL="114300" distR="114300" simplePos="0" relativeHeight="251659264" behindDoc="0" locked="0" layoutInCell="1" allowOverlap="1" wp14:anchorId="177EB122" wp14:editId="3F1E1287">
                <wp:simplePos x="0" y="0"/>
                <wp:positionH relativeFrom="column">
                  <wp:posOffset>0</wp:posOffset>
                </wp:positionH>
                <wp:positionV relativeFrom="paragraph">
                  <wp:posOffset>457200</wp:posOffset>
                </wp:positionV>
                <wp:extent cx="3314700" cy="914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3147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B85163" w14:textId="77777777" w:rsidR="00E12291" w:rsidRPr="00B80B2B" w:rsidRDefault="00E12291" w:rsidP="00E8456E">
                            <w:pPr>
                              <w:rPr>
                                <w:rFonts w:asciiTheme="majorHAnsi" w:hAnsiTheme="majorHAnsi"/>
                                <w:b/>
                                <w:color w:val="FFFFFF" w:themeColor="background1"/>
                                <w:sz w:val="72"/>
                                <w:szCs w:val="72"/>
                              </w:rPr>
                            </w:pPr>
                            <w:r w:rsidRPr="00B80B2B">
                              <w:rPr>
                                <w:rFonts w:asciiTheme="majorHAnsi" w:hAnsiTheme="majorHAnsi"/>
                                <w:b/>
                                <w:color w:val="FFFFFF" w:themeColor="background1"/>
                                <w:sz w:val="72"/>
                                <w:szCs w:val="72"/>
                              </w:rPr>
                              <w:t>Konsultprofil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7" o:spid="_x0000_s1026" type="#_x0000_t202" style="position:absolute;left:0;text-align:left;margin-left:0;margin-top:36pt;width:261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" filled="f" stroked="f">
                <v:textbox>
                  <w:txbxContent>
                    <w:p w14:paraId="70B85163" w14:textId="77777777" w:rsidR="008626D5" w:rsidRPr="00B80B2B" w:rsidRDefault="008626D5" w:rsidP="00E8456E">
                      <w:pPr>
                        <w:rPr>
                          <w:rFonts w:asciiTheme="majorHAnsi" w:hAnsiTheme="majorHAnsi"/>
                          <w:b/>
                          <w:color w:val="FFFFFF" w:themeColor="background1"/>
                          <w:sz w:val="72"/>
                          <w:szCs w:val="72"/>
                        </w:rPr>
                      </w:pPr>
                      <w:r w:rsidRPr="00B80B2B">
                        <w:rPr>
                          <w:rFonts w:asciiTheme="majorHAnsi" w:hAnsiTheme="majorHAnsi"/>
                          <w:b/>
                          <w:color w:val="FFFFFF" w:themeColor="background1"/>
                          <w:sz w:val="72"/>
                          <w:szCs w:val="72"/>
                        </w:rPr>
                        <w:t>Konsultprofil</w:t>
                      </w:r>
                    </w:p>
                  </w:txbxContent>
                </v:textbox>
              </v:shape>
            </w:pict>
          </mc:Fallback>
        </mc:AlternateContent>
      </w:r>
      <w:r w:rsidR="005E2BAC">
        <w:rPr>
          <w:noProof/>
          <w:lang w:val="sv-SE"/>
        </w:rPr>
        <w:drawing>
          <wp:inline distT="0" distB="0" distL="0" distR="0" wp14:anchorId="60F1D501" wp14:editId="41FD97C3">
            <wp:extent cx="5778204" cy="195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ight-crowd-red.jpg"/>
                    <pic:cNvPicPr/>
                  </pic:nvPicPr>
                  <pic:blipFill rotWithShape="1">
                    <a:blip r:embed="rId9">
                      <a:extLst>
                        <a:ext uri="{28A0092B-C50C-407E-A947-70E740481C1C}">
                          <a14:useLocalDpi xmlns:a14="http://schemas.microsoft.com/office/drawing/2010/main" val="0"/>
                        </a:ext>
                      </a:extLst>
                    </a:blip>
                    <a:srcRect b="4467"/>
                    <a:stretch/>
                  </pic:blipFill>
                  <pic:spPr bwMode="auto">
                    <a:xfrm>
                      <a:off x="0" y="0"/>
                      <a:ext cx="5779135" cy="1956115"/>
                    </a:xfrm>
                    <a:prstGeom prst="rect">
                      <a:avLst/>
                    </a:prstGeom>
                    <a:ln>
                      <a:noFill/>
                    </a:ln>
                    <a:extLst>
                      <a:ext uri="{53640926-AAD7-44D8-BBD7-CCE9431645EC}">
                        <a14:shadowObscured xmlns:a14="http://schemas.microsoft.com/office/drawing/2010/main"/>
                      </a:ext>
                    </a:extLst>
                  </pic:spPr>
                </pic:pic>
              </a:graphicData>
            </a:graphic>
          </wp:inline>
        </w:drawing>
      </w:r>
    </w:p>
    <w:p w14:paraId="309C4B69" w14:textId="5F468567" w:rsidR="00BD2882" w:rsidRPr="006A0B4C" w:rsidRDefault="008E7735" w:rsidP="00E62D1D">
      <w:pPr>
        <w:pStyle w:val="Title"/>
        <w:rPr>
          <w:lang w:val="sv-SE"/>
        </w:rPr>
      </w:pPr>
      <w:r>
        <w:rPr>
          <w:lang w:val="sv-SE"/>
        </w:rPr>
        <w:t>Förnamn Efternamn</w:t>
      </w:r>
    </w:p>
    <w:p w14:paraId="7705D80D" w14:textId="2CFF0404" w:rsidR="00BD2882" w:rsidRPr="006A0B4C" w:rsidRDefault="00DD680F" w:rsidP="00BD2882">
      <w:pPr>
        <w:pStyle w:val="TitleCoverPage"/>
      </w:pPr>
      <w:commentRangeStart w:id="3"/>
      <w:r>
        <w:t>Webb</w:t>
      </w:r>
      <w:commentRangeEnd w:id="3"/>
      <w:r>
        <w:t>-</w:t>
      </w:r>
      <w:r>
        <w:rPr>
          <w:rStyle w:val="CommentReference"/>
          <w:rFonts w:asciiTheme="minorHAnsi" w:hAnsiTheme="minorHAnsi"/>
          <w:color w:val="auto"/>
        </w:rPr>
        <w:commentReference w:id="3"/>
      </w:r>
      <w:r w:rsidR="00347D34">
        <w:t>/</w:t>
      </w:r>
      <w:r w:rsidR="008A4928">
        <w:t>System</w:t>
      </w:r>
      <w:r w:rsidR="00347D34">
        <w:t xml:space="preserve">utvecklare, Scrum </w:t>
      </w:r>
      <w:r>
        <w:t>Master</w:t>
      </w:r>
    </w:p>
    <w:p w14:paraId="363E73EB" w14:textId="3C332879" w:rsidR="00BD2882" w:rsidRPr="006A0B4C" w:rsidRDefault="008A4928" w:rsidP="00134109">
      <w:pPr>
        <w:pStyle w:val="IntroductionCoverpage"/>
        <w:spacing w:after="120"/>
      </w:pPr>
      <w:commentRangeStart w:id="4"/>
      <w:r>
        <w:t>Förnamn</w:t>
      </w:r>
      <w:commentRangeEnd w:id="4"/>
      <w:r w:rsidR="00E658D6" w:rsidRPr="006A0B4C">
        <w:rPr>
          <w:rStyle w:val="CommentReference"/>
          <w:rFonts w:asciiTheme="minorHAnsi" w:hAnsiTheme="minorHAnsi"/>
          <w:color w:val="auto"/>
          <w:spacing w:val="0"/>
        </w:rPr>
        <w:commentReference w:id="4"/>
      </w:r>
      <w:r w:rsidR="009B3D3E">
        <w:t xml:space="preserve">  är en systemutvecklare med </w:t>
      </w:r>
      <w:r w:rsidR="00134109">
        <w:t>erfarenhet av projekt inom applikations- och webbutveckling, främst inom Java</w:t>
      </w:r>
      <w:r w:rsidR="00CB578E">
        <w:t xml:space="preserve"> där hen arbetat med de flesta ramverken. </w:t>
      </w:r>
      <w:r>
        <w:t>Förnamn</w:t>
      </w:r>
      <w:r w:rsidR="00DD680F">
        <w:t xml:space="preserve"> har en särskild spets inom</w:t>
      </w:r>
      <w:r w:rsidR="00BD2882" w:rsidRPr="006A0B4C">
        <w:t xml:space="preserve"> webbutveckling</w:t>
      </w:r>
      <w:r w:rsidR="00DD680F">
        <w:t xml:space="preserve"> i open source-miljöer</w:t>
      </w:r>
      <w:r w:rsidR="00134109">
        <w:t xml:space="preserve"> </w:t>
      </w:r>
      <w:r w:rsidR="005D30EA">
        <w:t>och interaktions</w:t>
      </w:r>
      <w:r w:rsidR="00134109">
        <w:t>design</w:t>
      </w:r>
      <w:r w:rsidR="00DD680F">
        <w:t xml:space="preserve">. </w:t>
      </w:r>
      <w:r w:rsidR="00134109">
        <w:t>Förnamn</w:t>
      </w:r>
      <w:r w:rsidR="00DD680F">
        <w:t xml:space="preserve"> </w:t>
      </w:r>
      <w:r w:rsidR="009B3D3E">
        <w:t>har</w:t>
      </w:r>
      <w:r w:rsidR="00DD680F">
        <w:t xml:space="preserve"> arbetat i stora </w:t>
      </w:r>
      <w:r w:rsidR="00CB578E">
        <w:t xml:space="preserve">affärskritiska </w:t>
      </w:r>
      <w:r w:rsidR="00DD680F">
        <w:t xml:space="preserve">projekt </w:t>
      </w:r>
      <w:r w:rsidR="009B3D3E">
        <w:t>främst inom media och streamingtjänster</w:t>
      </w:r>
      <w:r w:rsidR="00BD2882" w:rsidRPr="006A0B4C">
        <w:t>.</w:t>
      </w:r>
      <w:r w:rsidR="009B3D3E">
        <w:t xml:space="preserve"> Förnamn är certifierad Scrum Master.</w:t>
      </w:r>
      <w:r w:rsidR="00DD680F">
        <w:t xml:space="preserve"> </w:t>
      </w:r>
    </w:p>
    <w:p w14:paraId="14F1C854" w14:textId="42370350" w:rsidR="00BD2882" w:rsidRPr="006A0B4C" w:rsidRDefault="008A4928" w:rsidP="00BD2882">
      <w:pPr>
        <w:pStyle w:val="IntroductionCoverpage"/>
      </w:pPr>
      <w:r>
        <w:t>Förnamn</w:t>
      </w:r>
      <w:r w:rsidR="00DD680F">
        <w:t xml:space="preserve"> uppskattas i sina </w:t>
      </w:r>
      <w:r>
        <w:t>projektteam speciellt för att he</w:t>
      </w:r>
      <w:r w:rsidR="00DD680F">
        <w:t>n</w:t>
      </w:r>
      <w:r w:rsidR="00BD2882" w:rsidRPr="006A0B4C">
        <w:t xml:space="preserve"> </w:t>
      </w:r>
      <w:r w:rsidR="00DD680F">
        <w:t>lyfter hela teamets resultat genom att dela med sig av sin expertis på ett prestigelöst sätt</w:t>
      </w:r>
      <w:r w:rsidR="00BD2882" w:rsidRPr="006A0B4C">
        <w:t>.</w:t>
      </w:r>
      <w:r w:rsidR="00134109">
        <w:t xml:space="preserve"> </w:t>
      </w:r>
    </w:p>
    <w:tbl>
      <w:tblPr>
        <w:tblStyle w:val="NetlightTableStyle"/>
        <w:tblW w:w="0" w:type="auto"/>
        <w:tblInd w:w="284" w:type="dxa"/>
        <w:tblBorders>
          <w:insideV w:val="none" w:sz="0" w:space="0" w:color="auto"/>
        </w:tblBorders>
        <w:shd w:val="clear" w:color="auto" w:fill="F3F3F3"/>
        <w:tblCellMar>
          <w:top w:w="284" w:type="dxa"/>
          <w:left w:w="284" w:type="dxa"/>
          <w:bottom w:w="284" w:type="dxa"/>
          <w:right w:w="284" w:type="dxa"/>
        </w:tblCellMar>
        <w:tblLook w:val="04A0" w:firstRow="1" w:lastRow="0" w:firstColumn="1" w:lastColumn="0" w:noHBand="0" w:noVBand="1"/>
      </w:tblPr>
      <w:tblGrid>
        <w:gridCol w:w="8436"/>
      </w:tblGrid>
      <w:tr w:rsidR="00D258C6" w:rsidRPr="006A0B4C" w14:paraId="47F36C97" w14:textId="77777777" w:rsidTr="00423847">
        <w:trPr>
          <w:cnfStyle w:val="100000000000" w:firstRow="1" w:lastRow="0" w:firstColumn="0" w:lastColumn="0" w:oddVBand="0" w:evenVBand="0" w:oddHBand="0" w:evenHBand="0" w:firstRowFirstColumn="0" w:firstRowLastColumn="0" w:lastRowFirstColumn="0" w:lastRowLastColumn="0"/>
        </w:trPr>
        <w:tc>
          <w:tcPr>
            <w:tcW w:w="8436" w:type="dxa"/>
            <w:shd w:val="clear" w:color="auto" w:fill="F3F3F3"/>
          </w:tcPr>
          <w:p w14:paraId="72B535BB" w14:textId="77777777" w:rsidR="00D258C6" w:rsidRPr="006A0B4C" w:rsidRDefault="00D258C6" w:rsidP="00423847">
            <w:pPr>
              <w:pStyle w:val="Heading4"/>
              <w:outlineLvl w:val="3"/>
              <w:rPr>
                <w:lang w:val="sv-SE"/>
              </w:rPr>
            </w:pPr>
            <w:r w:rsidRPr="006A0B4C">
              <w:rPr>
                <w:lang w:val="sv-SE"/>
              </w:rPr>
              <w:t>SPECIALKUNSKAPER</w:t>
            </w:r>
          </w:p>
          <w:p w14:paraId="606691ED" w14:textId="48890A4F" w:rsidR="00C01435" w:rsidRPr="006A0B4C" w:rsidRDefault="00C01435" w:rsidP="00C01435">
            <w:pPr>
              <w:pStyle w:val="SpecialSkills"/>
              <w:rPr>
                <w:lang w:val="sv-SE"/>
              </w:rPr>
            </w:pPr>
            <w:commentRangeStart w:id="5"/>
            <w:r w:rsidRPr="006A0B4C">
              <w:rPr>
                <w:lang w:val="sv-SE"/>
              </w:rPr>
              <w:t>Djup</w:t>
            </w:r>
            <w:commentRangeEnd w:id="5"/>
            <w:r w:rsidR="00577131" w:rsidRPr="006A0B4C">
              <w:rPr>
                <w:rStyle w:val="CommentReference"/>
                <w:rFonts w:asciiTheme="minorHAnsi" w:hAnsiTheme="minorHAnsi"/>
                <w:color w:val="auto"/>
                <w:spacing w:val="0"/>
                <w:lang w:val="sv-SE"/>
              </w:rPr>
              <w:commentReference w:id="5"/>
            </w:r>
            <w:r w:rsidRPr="006A0B4C">
              <w:rPr>
                <w:lang w:val="sv-SE"/>
              </w:rPr>
              <w:t xml:space="preserve"> kunskap inom utveckling i Java, </w:t>
            </w:r>
            <w:r w:rsidR="002B0415">
              <w:rPr>
                <w:lang w:val="sv-SE"/>
              </w:rPr>
              <w:t>UX-</w:t>
            </w:r>
            <w:r w:rsidRPr="006A0B4C">
              <w:rPr>
                <w:lang w:val="sv-SE"/>
              </w:rPr>
              <w:t>design</w:t>
            </w:r>
            <w:r w:rsidR="00CB578E">
              <w:rPr>
                <w:lang w:val="sv-SE"/>
              </w:rPr>
              <w:t xml:space="preserve"> och s</w:t>
            </w:r>
            <w:r w:rsidRPr="006A0B4C">
              <w:rPr>
                <w:lang w:val="sv-SE"/>
              </w:rPr>
              <w:t>ystemintegration</w:t>
            </w:r>
          </w:p>
          <w:p w14:paraId="7319BD53" w14:textId="751F4BB6" w:rsidR="00D258C6" w:rsidRPr="006A0B4C" w:rsidRDefault="00D258C6" w:rsidP="00FD685E">
            <w:pPr>
              <w:pStyle w:val="Heading4"/>
              <w:outlineLvl w:val="3"/>
              <w:rPr>
                <w:lang w:val="sv-SE"/>
              </w:rPr>
            </w:pPr>
            <w:commentRangeStart w:id="6"/>
            <w:r w:rsidRPr="006A0B4C">
              <w:rPr>
                <w:lang w:val="sv-SE"/>
              </w:rPr>
              <w:t xml:space="preserve">Exempel på erfarenhet </w:t>
            </w:r>
            <w:commentRangeEnd w:id="6"/>
            <w:r w:rsidR="00DD680F">
              <w:rPr>
                <w:rStyle w:val="CommentReference"/>
                <w:rFonts w:asciiTheme="minorHAnsi" w:hAnsiTheme="minorHAnsi"/>
                <w:b w:val="0"/>
                <w:bCs w:val="0"/>
                <w:color w:val="auto"/>
                <w:lang w:val="sv-SE"/>
              </w:rPr>
              <w:commentReference w:id="6"/>
            </w:r>
          </w:p>
          <w:p w14:paraId="3D8109FF" w14:textId="77777777" w:rsidR="00D258C6" w:rsidRPr="006A0B4C" w:rsidRDefault="00D258C6" w:rsidP="00C01435">
            <w:pPr>
              <w:pStyle w:val="SpecialSkills"/>
              <w:numPr>
                <w:ilvl w:val="0"/>
                <w:numId w:val="13"/>
              </w:numPr>
              <w:rPr>
                <w:lang w:val="sv-SE"/>
              </w:rPr>
            </w:pPr>
            <w:r w:rsidRPr="006A0B4C">
              <w:rPr>
                <w:lang w:val="sv-SE"/>
              </w:rPr>
              <w:t>Projektledare för webb/multimediaprojekt</w:t>
            </w:r>
          </w:p>
          <w:p w14:paraId="55E28711" w14:textId="1714FC8D" w:rsidR="00D258C6" w:rsidRDefault="00FD685E" w:rsidP="00FD685E">
            <w:pPr>
              <w:pStyle w:val="SpecialSkills"/>
              <w:numPr>
                <w:ilvl w:val="0"/>
                <w:numId w:val="13"/>
              </w:numPr>
              <w:rPr>
                <w:lang w:val="sv-SE"/>
              </w:rPr>
            </w:pPr>
            <w:r w:rsidRPr="006A0B4C">
              <w:rPr>
                <w:lang w:val="sv-SE"/>
              </w:rPr>
              <w:t xml:space="preserve">Systemutvecklare </w:t>
            </w:r>
            <w:r w:rsidR="006A0B4C" w:rsidRPr="006A0B4C">
              <w:rPr>
                <w:lang w:val="sv-SE"/>
              </w:rPr>
              <w:t xml:space="preserve">för mobila plattformar </w:t>
            </w:r>
          </w:p>
          <w:p w14:paraId="5371987A" w14:textId="6E646C38" w:rsidR="00DD680F" w:rsidRPr="006A0B4C" w:rsidRDefault="00DD680F" w:rsidP="00FD685E">
            <w:pPr>
              <w:pStyle w:val="SpecialSkills"/>
              <w:numPr>
                <w:ilvl w:val="0"/>
                <w:numId w:val="13"/>
              </w:numPr>
              <w:rPr>
                <w:lang w:val="sv-SE"/>
              </w:rPr>
            </w:pPr>
            <w:r>
              <w:rPr>
                <w:lang w:val="sv-SE"/>
              </w:rPr>
              <w:t>Scrum Master för stora utvecklingsteam</w:t>
            </w:r>
          </w:p>
        </w:tc>
      </w:tr>
    </w:tbl>
    <w:p w14:paraId="120D5ED6" w14:textId="77777777" w:rsidR="00BD2882" w:rsidRPr="006A0B4C" w:rsidRDefault="00BD2882" w:rsidP="00BD2882">
      <w:pPr>
        <w:pStyle w:val="IntroductionCoverpage"/>
      </w:pPr>
    </w:p>
    <w:p w14:paraId="25FBE4C7" w14:textId="3A3827F3" w:rsidR="00BD2882" w:rsidRPr="006A0B4C" w:rsidRDefault="006C1F94" w:rsidP="00411CD4">
      <w:pPr>
        <w:pStyle w:val="Heading1"/>
        <w:rPr>
          <w:lang w:val="sv-SE"/>
        </w:rPr>
      </w:pPr>
      <w:r w:rsidRPr="006A0B4C">
        <w:rPr>
          <w:lang w:val="sv-SE"/>
        </w:rPr>
        <w:br w:type="column"/>
      </w:r>
      <w:bookmarkEnd w:id="0"/>
      <w:bookmarkEnd w:id="1"/>
      <w:r w:rsidR="00A65B6E">
        <w:rPr>
          <w:lang w:val="sv-SE"/>
        </w:rPr>
        <w:lastRenderedPageBreak/>
        <w:t>Förnamn Efternamn</w:t>
      </w:r>
    </w:p>
    <w:p w14:paraId="16B3500B" w14:textId="2C517F1F" w:rsidR="00DD680F" w:rsidRPr="006A0B4C" w:rsidRDefault="00DD680F" w:rsidP="00DD680F">
      <w:pPr>
        <w:pStyle w:val="TitleCoverPage"/>
      </w:pPr>
      <w:commentRangeStart w:id="7"/>
      <w:r>
        <w:t>Webb</w:t>
      </w:r>
      <w:commentRangeEnd w:id="7"/>
      <w:r>
        <w:t>-</w:t>
      </w:r>
      <w:r>
        <w:rPr>
          <w:rStyle w:val="CommentReference"/>
          <w:rFonts w:asciiTheme="minorHAnsi" w:hAnsiTheme="minorHAnsi"/>
          <w:color w:val="auto"/>
        </w:rPr>
        <w:commentReference w:id="7"/>
      </w:r>
      <w:r w:rsidR="00A65B6E">
        <w:t>/Java</w:t>
      </w:r>
      <w:r w:rsidR="002B0415">
        <w:t>utvecklare, Scrum</w:t>
      </w:r>
      <w:r>
        <w:t xml:space="preserve"> Master</w:t>
      </w:r>
    </w:p>
    <w:p w14:paraId="63FB2DB0" w14:textId="77777777" w:rsidR="004D76AE" w:rsidRPr="006A0B4C" w:rsidRDefault="004D76AE" w:rsidP="0071380F">
      <w:pPr>
        <w:pStyle w:val="Heading4"/>
        <w:rPr>
          <w:lang w:val="sv-SE"/>
        </w:rPr>
        <w:sectPr w:rsidR="004D76AE" w:rsidRPr="006A0B4C" w:rsidSect="004D76AE">
          <w:footerReference w:type="even" r:id="rId11"/>
          <w:footerReference w:type="default" r:id="rId12"/>
          <w:footerReference w:type="first" r:id="rId13"/>
          <w:type w:val="continuous"/>
          <w:pgSz w:w="11906" w:h="16838"/>
          <w:pgMar w:top="1418" w:right="1701" w:bottom="1560" w:left="1701" w:header="709" w:footer="873" w:gutter="0"/>
          <w:cols w:space="708"/>
          <w:docGrid w:linePitch="360"/>
        </w:sectPr>
      </w:pPr>
    </w:p>
    <w:p w14:paraId="2A0E2B02" w14:textId="77777777" w:rsidR="00C05F1D" w:rsidRPr="006A0B4C" w:rsidRDefault="00C05F1D" w:rsidP="00C05F1D">
      <w:pPr>
        <w:pStyle w:val="Heading4"/>
        <w:rPr>
          <w:lang w:val="sv-SE"/>
        </w:rPr>
      </w:pPr>
      <w:commentRangeStart w:id="8"/>
      <w:r w:rsidRPr="006A0B4C">
        <w:rPr>
          <w:lang w:val="sv-SE"/>
        </w:rPr>
        <w:lastRenderedPageBreak/>
        <w:t>Arbetsområden</w:t>
      </w:r>
      <w:commentRangeEnd w:id="8"/>
      <w:r w:rsidR="00577131" w:rsidRPr="006A0B4C">
        <w:rPr>
          <w:rStyle w:val="CommentReference"/>
          <w:rFonts w:asciiTheme="minorHAnsi" w:hAnsiTheme="minorHAnsi"/>
          <w:b w:val="0"/>
          <w:bCs w:val="0"/>
          <w:color w:val="auto"/>
          <w:lang w:val="sv-SE"/>
        </w:rPr>
        <w:commentReference w:id="8"/>
      </w:r>
    </w:p>
    <w:p w14:paraId="7C94B826" w14:textId="77777777" w:rsidR="00C05F1D" w:rsidRPr="006A0B4C" w:rsidRDefault="00C05F1D" w:rsidP="00C05F1D">
      <w:pPr>
        <w:pStyle w:val="KnowledgePageTwo"/>
      </w:pPr>
      <w:r w:rsidRPr="006A0B4C">
        <w:t>Systemutveckling</w:t>
      </w:r>
    </w:p>
    <w:p w14:paraId="7069947F" w14:textId="77777777" w:rsidR="00C05F1D" w:rsidRPr="006A0B4C" w:rsidRDefault="00C05F1D" w:rsidP="00C05F1D">
      <w:pPr>
        <w:pStyle w:val="KnowledgePageTwo"/>
      </w:pPr>
      <w:r w:rsidRPr="006A0B4C">
        <w:t>Systemintegration</w:t>
      </w:r>
    </w:p>
    <w:p w14:paraId="1D72AE5F" w14:textId="77777777" w:rsidR="00C05F1D" w:rsidRPr="006A0B4C" w:rsidRDefault="00C05F1D" w:rsidP="00C05F1D">
      <w:pPr>
        <w:pStyle w:val="KnowledgePageTwo"/>
      </w:pPr>
      <w:r w:rsidRPr="006A0B4C">
        <w:t>Databasdesign</w:t>
      </w:r>
    </w:p>
    <w:p w14:paraId="53982B15" w14:textId="77777777" w:rsidR="00C05F1D" w:rsidRPr="006A0B4C" w:rsidRDefault="00C05F1D" w:rsidP="00C05F1D">
      <w:pPr>
        <w:pStyle w:val="KnowledgePageTwo"/>
      </w:pPr>
      <w:r w:rsidRPr="006A0B4C">
        <w:t>Systemarkitektur</w:t>
      </w:r>
    </w:p>
    <w:p w14:paraId="0FB9A3CB" w14:textId="77777777" w:rsidR="00C05F1D" w:rsidRPr="006A0B4C" w:rsidRDefault="00C05F1D" w:rsidP="00C05F1D">
      <w:pPr>
        <w:pStyle w:val="KnowledgePageTwo"/>
      </w:pPr>
      <w:r w:rsidRPr="006A0B4C">
        <w:t xml:space="preserve">Systemdesign </w:t>
      </w:r>
    </w:p>
    <w:p w14:paraId="5FCD4A15" w14:textId="77777777" w:rsidR="00C05F1D" w:rsidRPr="006A0B4C" w:rsidRDefault="00C05F1D" w:rsidP="00C05F1D">
      <w:pPr>
        <w:pStyle w:val="KnowledgePageTwo"/>
      </w:pPr>
      <w:r w:rsidRPr="006A0B4C">
        <w:t>Teknisk projektledning</w:t>
      </w:r>
    </w:p>
    <w:p w14:paraId="619FEF54" w14:textId="77777777" w:rsidR="00C05F1D" w:rsidRPr="006A0B4C" w:rsidRDefault="00C05F1D" w:rsidP="00C05F1D">
      <w:pPr>
        <w:pStyle w:val="KnowledgePageTwo"/>
      </w:pPr>
      <w:r w:rsidRPr="006A0B4C">
        <w:t>Distribuerade Java-baserade tjänster</w:t>
      </w:r>
    </w:p>
    <w:p w14:paraId="4FAD5257" w14:textId="196662DD" w:rsidR="00C05F1D" w:rsidRPr="006A0B4C" w:rsidRDefault="00C05F1D" w:rsidP="00C05F1D">
      <w:pPr>
        <w:pStyle w:val="Heading4"/>
        <w:rPr>
          <w:lang w:val="sv-SE"/>
        </w:rPr>
      </w:pPr>
      <w:r w:rsidRPr="006A0B4C">
        <w:rPr>
          <w:lang w:val="sv-SE"/>
        </w:rPr>
        <w:t>Bran</w:t>
      </w:r>
      <w:r w:rsidR="00801B7F">
        <w:rPr>
          <w:lang w:val="sv-SE"/>
        </w:rPr>
        <w:t>s</w:t>
      </w:r>
      <w:r w:rsidRPr="006A0B4C">
        <w:rPr>
          <w:lang w:val="sv-SE"/>
        </w:rPr>
        <w:t>cherfarenhet</w:t>
      </w:r>
    </w:p>
    <w:p w14:paraId="4097CDF0" w14:textId="1AC43E7D" w:rsidR="003D4812" w:rsidRDefault="003D4812" w:rsidP="00C05F1D">
      <w:pPr>
        <w:pStyle w:val="KnowledgePageTwo"/>
      </w:pPr>
      <w:r>
        <w:t>Media</w:t>
      </w:r>
    </w:p>
    <w:p w14:paraId="7FCD8D90" w14:textId="632569B8" w:rsidR="00DD680F" w:rsidRDefault="00DD680F" w:rsidP="00C05F1D">
      <w:pPr>
        <w:pStyle w:val="KnowledgePageTwo"/>
      </w:pPr>
      <w:r>
        <w:t>Finans</w:t>
      </w:r>
    </w:p>
    <w:p w14:paraId="3D3B30D4" w14:textId="77777777" w:rsidR="00A65B6E" w:rsidRDefault="00A65B6E" w:rsidP="00C05F1D">
      <w:pPr>
        <w:pStyle w:val="KnowledgePageTwo"/>
      </w:pPr>
      <w:r>
        <w:t>Games &amp; Gambling</w:t>
      </w:r>
    </w:p>
    <w:p w14:paraId="2D559CD9" w14:textId="22CD0185" w:rsidR="00DD680F" w:rsidRPr="006A0B4C" w:rsidRDefault="00A65B6E" w:rsidP="00C05F1D">
      <w:pPr>
        <w:pStyle w:val="KnowledgePageTwo"/>
      </w:pPr>
      <w:r>
        <w:t>Offentlig sektor</w:t>
      </w:r>
    </w:p>
    <w:p w14:paraId="7E805874" w14:textId="77777777" w:rsidR="00C05F1D" w:rsidRPr="006A0B4C" w:rsidRDefault="00C05F1D" w:rsidP="00C05F1D">
      <w:pPr>
        <w:pStyle w:val="Heading4"/>
        <w:rPr>
          <w:lang w:val="sv-SE"/>
        </w:rPr>
      </w:pPr>
      <w:r w:rsidRPr="006A0B4C">
        <w:rPr>
          <w:lang w:val="sv-SE"/>
        </w:rPr>
        <w:t>Utvecklingsspråk och ramverk</w:t>
      </w:r>
    </w:p>
    <w:p w14:paraId="1CCE4CEF" w14:textId="759E1421" w:rsidR="00C05F1D" w:rsidRPr="006A0B4C" w:rsidRDefault="00C05F1D" w:rsidP="00C05F1D">
      <w:pPr>
        <w:pStyle w:val="KnowledgePageTwo"/>
      </w:pPr>
      <w:r w:rsidRPr="006A0B4C">
        <w:t>Java, J2SE, J2EE (Web Services, EJB, EJB3, JMS JDBC,</w:t>
      </w:r>
      <w:r w:rsidRPr="006A0B4C">
        <w:rPr>
          <w:szCs w:val="18"/>
        </w:rPr>
        <w:t xml:space="preserve"> Struts, JSP, servlets, JSF, portalramverk</w:t>
      </w:r>
      <w:r w:rsidRPr="006A0B4C">
        <w:t xml:space="preserve">), J2SE (Swing, AWT) J2ME, MID-P, ASP, VBScript, </w:t>
      </w:r>
      <w:r w:rsidRPr="006A0B4C">
        <w:rPr>
          <w:szCs w:val="18"/>
        </w:rPr>
        <w:t>Ant, Lingo</w:t>
      </w:r>
      <w:r w:rsidR="003D4812">
        <w:rPr>
          <w:szCs w:val="18"/>
        </w:rPr>
        <w:t>, .NET</w:t>
      </w:r>
    </w:p>
    <w:p w14:paraId="352AEB8E" w14:textId="6F3AD9C8" w:rsidR="006B69A8" w:rsidRPr="006A0B4C" w:rsidRDefault="00C05F1D" w:rsidP="00C05F1D">
      <w:pPr>
        <w:pStyle w:val="KnowledgePageTwo"/>
      </w:pPr>
      <w:r w:rsidRPr="006A0B4C">
        <w:t>XML Schem</w:t>
      </w:r>
      <w:r w:rsidR="00A65B6E">
        <w:t>a, XSLT, WML, HTML/DHTML, XHTML</w:t>
      </w:r>
    </w:p>
    <w:p w14:paraId="4A9B65FA" w14:textId="1AF7D80E" w:rsidR="006B69A8" w:rsidRDefault="006B69A8" w:rsidP="006B69A8">
      <w:pPr>
        <w:pStyle w:val="Heading4"/>
        <w:rPr>
          <w:lang w:val="sv-SE" w:eastAsia="en-US"/>
        </w:rPr>
      </w:pPr>
      <w:r w:rsidRPr="006A0B4C">
        <w:rPr>
          <w:lang w:val="sv-SE" w:eastAsia="en-US"/>
        </w:rPr>
        <w:t>Webb- och Mobilutveckling</w:t>
      </w:r>
    </w:p>
    <w:p w14:paraId="31284E27" w14:textId="2DC01040" w:rsidR="006B69A8" w:rsidRPr="006A0B4C" w:rsidRDefault="00DD680F" w:rsidP="00A65B6E">
      <w:pPr>
        <w:pStyle w:val="KnowledgePageTwo"/>
        <w:rPr>
          <w:lang w:eastAsia="en-US"/>
        </w:rPr>
      </w:pPr>
      <w:r>
        <w:rPr>
          <w:lang w:eastAsia="en-US"/>
        </w:rPr>
        <w:t>CSS, HTML5</w:t>
      </w:r>
    </w:p>
    <w:p w14:paraId="50F8698A" w14:textId="6B73DCEC" w:rsidR="00C05F1D" w:rsidRPr="006A0B4C" w:rsidRDefault="00C05F1D" w:rsidP="00C05F1D">
      <w:pPr>
        <w:pStyle w:val="Heading4"/>
        <w:rPr>
          <w:lang w:val="sv-SE"/>
        </w:rPr>
      </w:pPr>
      <w:r w:rsidRPr="006A0B4C">
        <w:rPr>
          <w:lang w:val="sv-SE"/>
        </w:rPr>
        <w:t>arkitektur</w:t>
      </w:r>
      <w:r w:rsidR="006B69A8" w:rsidRPr="006A0B4C">
        <w:rPr>
          <w:lang w:val="sv-SE"/>
        </w:rPr>
        <w:t xml:space="preserve"> &amp; Design</w:t>
      </w:r>
    </w:p>
    <w:p w14:paraId="64F5AB06" w14:textId="77777777" w:rsidR="00C05F1D" w:rsidRPr="003D4812" w:rsidRDefault="00C05F1D" w:rsidP="00C05F1D">
      <w:pPr>
        <w:pStyle w:val="KnowledgePageTwo"/>
        <w:rPr>
          <w:lang w:val="en-US"/>
        </w:rPr>
      </w:pPr>
      <w:r w:rsidRPr="003D4812">
        <w:rPr>
          <w:lang w:val="en-US"/>
        </w:rPr>
        <w:t>UML, Rational Rose</w:t>
      </w:r>
    </w:p>
    <w:p w14:paraId="3FAEE17E" w14:textId="43B5A3F1" w:rsidR="00C05F1D" w:rsidRPr="00DD680F" w:rsidRDefault="006B69A8" w:rsidP="00C05F1D">
      <w:pPr>
        <w:pStyle w:val="Heading4"/>
      </w:pPr>
      <w:r w:rsidRPr="00DD680F">
        <w:t>metodik</w:t>
      </w:r>
    </w:p>
    <w:p w14:paraId="330D7039" w14:textId="5DE7C874" w:rsidR="00C05F1D" w:rsidRPr="00DD680F" w:rsidRDefault="00C05F1D" w:rsidP="00C05F1D">
      <w:pPr>
        <w:pStyle w:val="KnowledgePageTwo"/>
        <w:rPr>
          <w:lang w:val="en-US"/>
        </w:rPr>
      </w:pPr>
      <w:r w:rsidRPr="00DD680F">
        <w:rPr>
          <w:lang w:val="en-US"/>
        </w:rPr>
        <w:t xml:space="preserve">RUP, SCRUM, HDP, MS Excel, EP (extreme </w:t>
      </w:r>
      <w:r w:rsidR="00A03BFF" w:rsidRPr="00DD680F">
        <w:rPr>
          <w:lang w:val="en-US"/>
        </w:rPr>
        <w:t>programming</w:t>
      </w:r>
      <w:r w:rsidRPr="00DD680F">
        <w:rPr>
          <w:lang w:val="en-US"/>
        </w:rPr>
        <w:t>)</w:t>
      </w:r>
    </w:p>
    <w:p w14:paraId="2596FF32" w14:textId="77777777" w:rsidR="00C05F1D" w:rsidRPr="00DD680F" w:rsidRDefault="00C05F1D" w:rsidP="00C05F1D">
      <w:pPr>
        <w:pStyle w:val="Heading4"/>
      </w:pPr>
      <w:r w:rsidRPr="00DD680F">
        <w:lastRenderedPageBreak/>
        <w:t>Configuration management</w:t>
      </w:r>
    </w:p>
    <w:p w14:paraId="2CC8D564" w14:textId="5599C454" w:rsidR="00C05F1D" w:rsidRPr="00DD680F" w:rsidRDefault="00C05F1D" w:rsidP="00C05F1D">
      <w:pPr>
        <w:pStyle w:val="KnowledgePageTwo"/>
        <w:rPr>
          <w:lang w:val="en-US"/>
        </w:rPr>
      </w:pPr>
      <w:r w:rsidRPr="00DD680F">
        <w:rPr>
          <w:lang w:val="en-US"/>
        </w:rPr>
        <w:t>SourceSafe, CVS, Star Team</w:t>
      </w:r>
      <w:r w:rsidR="003D4812">
        <w:rPr>
          <w:lang w:val="en-US"/>
        </w:rPr>
        <w:t>, Subversion</w:t>
      </w:r>
    </w:p>
    <w:p w14:paraId="2FAF27F5" w14:textId="77777777" w:rsidR="00C05F1D" w:rsidRPr="003D4812" w:rsidRDefault="00C05F1D" w:rsidP="00C05F1D">
      <w:pPr>
        <w:pStyle w:val="Heading4"/>
        <w:rPr>
          <w:lang w:val="sv-SE"/>
        </w:rPr>
      </w:pPr>
      <w:r w:rsidRPr="003D4812">
        <w:rPr>
          <w:lang w:val="sv-SE"/>
        </w:rPr>
        <w:t>Databaser</w:t>
      </w:r>
    </w:p>
    <w:p w14:paraId="6D9CB88B" w14:textId="77777777" w:rsidR="00C05F1D" w:rsidRPr="003D4812" w:rsidRDefault="00C05F1D" w:rsidP="00C05F1D">
      <w:pPr>
        <w:pStyle w:val="KnowledgePageTwo"/>
        <w:rPr>
          <w:szCs w:val="18"/>
        </w:rPr>
      </w:pPr>
      <w:r w:rsidRPr="003D4812">
        <w:t>Oracle, SQL programmering, MS SQL Server 2000, Sybase SQL Server,</w:t>
      </w:r>
      <w:r w:rsidRPr="003D4812">
        <w:rPr>
          <w:szCs w:val="18"/>
        </w:rPr>
        <w:t xml:space="preserve"> PostGreSQL</w:t>
      </w:r>
    </w:p>
    <w:p w14:paraId="3060A4D5" w14:textId="77777777" w:rsidR="00C05F1D" w:rsidRPr="003D4812" w:rsidRDefault="00C05F1D" w:rsidP="00C05F1D">
      <w:pPr>
        <w:pStyle w:val="Heading4"/>
        <w:rPr>
          <w:lang w:val="sv-SE"/>
        </w:rPr>
      </w:pPr>
      <w:r w:rsidRPr="003D4812">
        <w:rPr>
          <w:lang w:val="sv-SE"/>
        </w:rPr>
        <w:t>Test</w:t>
      </w:r>
    </w:p>
    <w:p w14:paraId="06A04E6F" w14:textId="77777777" w:rsidR="00C05F1D" w:rsidRPr="006A0B4C" w:rsidRDefault="00C05F1D" w:rsidP="00C05F1D">
      <w:pPr>
        <w:pStyle w:val="KnowledgePageTwo"/>
      </w:pPr>
      <w:r w:rsidRPr="006A0B4C">
        <w:t>Stresstest, belastningstest/prestandatest, integrationstest, acceptanstest, JUnit</w:t>
      </w:r>
    </w:p>
    <w:p w14:paraId="4EED9DA3" w14:textId="77777777" w:rsidR="00C05F1D" w:rsidRPr="003D4812" w:rsidRDefault="00C05F1D" w:rsidP="00C05F1D">
      <w:pPr>
        <w:pStyle w:val="Heading4"/>
      </w:pPr>
      <w:r w:rsidRPr="003D4812">
        <w:t>Produkter/Miljöer</w:t>
      </w:r>
    </w:p>
    <w:p w14:paraId="0CC56197" w14:textId="3B5928DF" w:rsidR="00C05F1D" w:rsidRPr="00A873A5" w:rsidRDefault="00C05F1D" w:rsidP="00C05F1D">
      <w:pPr>
        <w:pStyle w:val="KnowledgePageTwo"/>
        <w:rPr>
          <w:lang w:val="en-US"/>
        </w:rPr>
      </w:pPr>
      <w:r w:rsidRPr="00A873A5">
        <w:rPr>
          <w:lang w:val="en-US"/>
        </w:rPr>
        <w:t>Microsoft, Windows NT/95/2000/2003/XP</w:t>
      </w:r>
      <w:r w:rsidR="00FE36EC">
        <w:rPr>
          <w:lang w:val="en-US"/>
        </w:rPr>
        <w:t>/7</w:t>
      </w:r>
      <w:r w:rsidRPr="00A873A5">
        <w:rPr>
          <w:lang w:val="en-US"/>
        </w:rPr>
        <w:t xml:space="preserve">, Linux, UNIX, Sun, Microsoft </w:t>
      </w:r>
      <w:proofErr w:type="spellStart"/>
      <w:r w:rsidRPr="00A873A5">
        <w:rPr>
          <w:lang w:val="en-US"/>
        </w:rPr>
        <w:t>Biztalk</w:t>
      </w:r>
      <w:proofErr w:type="spellEnd"/>
      <w:r w:rsidRPr="00A873A5">
        <w:rPr>
          <w:lang w:val="en-US"/>
        </w:rPr>
        <w:t xml:space="preserve"> Server 2000, </w:t>
      </w:r>
      <w:proofErr w:type="spellStart"/>
      <w:r w:rsidRPr="00A873A5">
        <w:rPr>
          <w:lang w:val="en-US"/>
        </w:rPr>
        <w:t>SonicMQ</w:t>
      </w:r>
      <w:proofErr w:type="spellEnd"/>
      <w:r w:rsidRPr="00A873A5">
        <w:rPr>
          <w:lang w:val="en-US"/>
        </w:rPr>
        <w:t xml:space="preserve"> 5.0, </w:t>
      </w:r>
      <w:proofErr w:type="spellStart"/>
      <w:r w:rsidRPr="00A873A5">
        <w:rPr>
          <w:lang w:val="en-US"/>
        </w:rPr>
        <w:t>SonicESB</w:t>
      </w:r>
      <w:proofErr w:type="spellEnd"/>
      <w:r w:rsidRPr="00A873A5">
        <w:rPr>
          <w:lang w:val="en-US"/>
        </w:rPr>
        <w:t xml:space="preserve"> 5.0, Visual InterDev, BEA </w:t>
      </w:r>
      <w:proofErr w:type="spellStart"/>
      <w:r w:rsidRPr="00A873A5">
        <w:rPr>
          <w:lang w:val="en-US"/>
        </w:rPr>
        <w:t>Weblogic</w:t>
      </w:r>
      <w:proofErr w:type="spellEnd"/>
      <w:r w:rsidRPr="00A873A5">
        <w:rPr>
          <w:lang w:val="en-US"/>
        </w:rPr>
        <w:t xml:space="preserve">, </w:t>
      </w:r>
      <w:proofErr w:type="spellStart"/>
      <w:r w:rsidRPr="00A873A5">
        <w:rPr>
          <w:lang w:val="en-US"/>
        </w:rPr>
        <w:t>WebSphere</w:t>
      </w:r>
      <w:proofErr w:type="spellEnd"/>
      <w:r w:rsidRPr="00A873A5">
        <w:rPr>
          <w:lang w:val="en-US"/>
        </w:rPr>
        <w:t xml:space="preserve"> Application Server, </w:t>
      </w:r>
      <w:proofErr w:type="spellStart"/>
      <w:r w:rsidRPr="00A873A5">
        <w:rPr>
          <w:lang w:val="en-US"/>
        </w:rPr>
        <w:t>Jboss</w:t>
      </w:r>
      <w:proofErr w:type="spellEnd"/>
      <w:r w:rsidRPr="00A873A5">
        <w:rPr>
          <w:lang w:val="en-US"/>
        </w:rPr>
        <w:t xml:space="preserve">, </w:t>
      </w:r>
      <w:proofErr w:type="spellStart"/>
      <w:r w:rsidRPr="00A873A5">
        <w:rPr>
          <w:lang w:val="en-US"/>
        </w:rPr>
        <w:t>SilverStream</w:t>
      </w:r>
      <w:proofErr w:type="spellEnd"/>
      <w:r w:rsidRPr="00A873A5">
        <w:rPr>
          <w:lang w:val="en-US"/>
        </w:rPr>
        <w:t xml:space="preserve"> application server, Borland </w:t>
      </w:r>
      <w:proofErr w:type="spellStart"/>
      <w:r w:rsidRPr="00A873A5">
        <w:rPr>
          <w:lang w:val="en-US"/>
        </w:rPr>
        <w:t>Jbuilder</w:t>
      </w:r>
      <w:proofErr w:type="spellEnd"/>
      <w:r w:rsidRPr="00A873A5">
        <w:rPr>
          <w:lang w:val="en-US"/>
        </w:rPr>
        <w:t>, Adobe Photoshop, Macromedia Director, Flash MX (</w:t>
      </w:r>
      <w:proofErr w:type="spellStart"/>
      <w:r w:rsidRPr="00A873A5">
        <w:rPr>
          <w:lang w:val="en-US"/>
        </w:rPr>
        <w:t>actionscript</w:t>
      </w:r>
      <w:proofErr w:type="spellEnd"/>
      <w:r w:rsidRPr="00A873A5">
        <w:rPr>
          <w:lang w:val="en-US"/>
        </w:rPr>
        <w:t xml:space="preserve">), </w:t>
      </w:r>
      <w:r w:rsidRPr="00A873A5">
        <w:rPr>
          <w:szCs w:val="18"/>
          <w:lang w:val="en-US"/>
        </w:rPr>
        <w:t>Hibernate,</w:t>
      </w:r>
      <w:r w:rsidRPr="00A873A5">
        <w:rPr>
          <w:lang w:val="en-US"/>
        </w:rPr>
        <w:t xml:space="preserve"> Apache Ant, Apache, Apache Tomcat, Eclipse, Microsoft .NET, </w:t>
      </w:r>
      <w:r w:rsidRPr="00A873A5">
        <w:rPr>
          <w:szCs w:val="18"/>
          <w:lang w:val="en-US"/>
        </w:rPr>
        <w:t xml:space="preserve">HP-UX, Eclipse, </w:t>
      </w:r>
      <w:r w:rsidRPr="00A873A5">
        <w:rPr>
          <w:lang w:val="en-US"/>
        </w:rPr>
        <w:t xml:space="preserve">IBM </w:t>
      </w:r>
      <w:proofErr w:type="spellStart"/>
      <w:r w:rsidRPr="00A873A5">
        <w:rPr>
          <w:lang w:val="en-US"/>
        </w:rPr>
        <w:t>WebSphere</w:t>
      </w:r>
      <w:proofErr w:type="spellEnd"/>
      <w:r w:rsidRPr="00A873A5">
        <w:rPr>
          <w:lang w:val="en-US"/>
        </w:rPr>
        <w:t xml:space="preserve">, </w:t>
      </w:r>
      <w:proofErr w:type="spellStart"/>
      <w:r w:rsidRPr="00A873A5">
        <w:rPr>
          <w:lang w:val="en-US"/>
        </w:rPr>
        <w:t>InstallShield</w:t>
      </w:r>
      <w:proofErr w:type="spellEnd"/>
      <w:r w:rsidRPr="00A873A5">
        <w:rPr>
          <w:lang w:val="en-US"/>
        </w:rPr>
        <w:t>, ASN-1, SSH, SSL</w:t>
      </w:r>
    </w:p>
    <w:p w14:paraId="0B3D9C80" w14:textId="77777777" w:rsidR="00C05F1D" w:rsidRPr="00DD680F" w:rsidRDefault="00C05F1D" w:rsidP="00C05F1D">
      <w:pPr>
        <w:pStyle w:val="Heading4"/>
      </w:pPr>
      <w:r w:rsidRPr="00DD680F">
        <w:t>Övrigt</w:t>
      </w:r>
    </w:p>
    <w:p w14:paraId="55A98848" w14:textId="77777777" w:rsidR="00C05F1D" w:rsidRPr="00DD680F" w:rsidRDefault="00C05F1D" w:rsidP="00C05F1D">
      <w:pPr>
        <w:pStyle w:val="KnowledgePageTwo"/>
        <w:rPr>
          <w:rFonts w:cs="Arial"/>
          <w:lang w:val="en-US"/>
        </w:rPr>
      </w:pPr>
      <w:r w:rsidRPr="00DD680F">
        <w:rPr>
          <w:lang w:val="en-US"/>
        </w:rPr>
        <w:t xml:space="preserve">Graphic design </w:t>
      </w:r>
      <w:proofErr w:type="spellStart"/>
      <w:r w:rsidRPr="00DD680F">
        <w:rPr>
          <w:lang w:val="en-US"/>
        </w:rPr>
        <w:t>och</w:t>
      </w:r>
      <w:proofErr w:type="spellEnd"/>
      <w:r w:rsidRPr="00DD680F">
        <w:rPr>
          <w:lang w:val="en-US"/>
        </w:rPr>
        <w:t xml:space="preserve"> image editing</w:t>
      </w:r>
      <w:r w:rsidRPr="00DD680F">
        <w:rPr>
          <w:rFonts w:cs="Arial"/>
          <w:lang w:val="en-US"/>
        </w:rPr>
        <w:t xml:space="preserve">, </w:t>
      </w:r>
      <w:r w:rsidRPr="00DD680F">
        <w:rPr>
          <w:szCs w:val="18"/>
          <w:lang w:val="en-US"/>
        </w:rPr>
        <w:t xml:space="preserve">Streaming </w:t>
      </w:r>
      <w:proofErr w:type="spellStart"/>
      <w:r w:rsidRPr="00DD680F">
        <w:rPr>
          <w:szCs w:val="18"/>
          <w:lang w:val="en-US"/>
        </w:rPr>
        <w:t>över</w:t>
      </w:r>
      <w:proofErr w:type="spellEnd"/>
      <w:r w:rsidRPr="00DD680F">
        <w:rPr>
          <w:szCs w:val="18"/>
          <w:lang w:val="en-US"/>
        </w:rPr>
        <w:t xml:space="preserve"> Internet, </w:t>
      </w:r>
      <w:r w:rsidRPr="00DD680F">
        <w:rPr>
          <w:rFonts w:cs="Arial"/>
          <w:lang w:val="en-US"/>
        </w:rPr>
        <w:t>Shell scripts</w:t>
      </w:r>
    </w:p>
    <w:p w14:paraId="63DE0B52" w14:textId="77777777" w:rsidR="00C05F1D" w:rsidRPr="006A0B4C" w:rsidRDefault="00C05F1D" w:rsidP="00C05F1D">
      <w:pPr>
        <w:pStyle w:val="Heading4"/>
        <w:rPr>
          <w:rFonts w:cs="Arial"/>
          <w:lang w:val="sv-SE"/>
        </w:rPr>
      </w:pPr>
      <w:commentRangeStart w:id="9"/>
      <w:r w:rsidRPr="006A0B4C">
        <w:rPr>
          <w:lang w:val="sv-SE"/>
        </w:rPr>
        <w:t>Specialkunskaper</w:t>
      </w:r>
      <w:commentRangeEnd w:id="9"/>
      <w:r w:rsidR="002F2112" w:rsidRPr="006A0B4C">
        <w:rPr>
          <w:rStyle w:val="CommentReference"/>
          <w:rFonts w:asciiTheme="minorHAnsi" w:hAnsiTheme="minorHAnsi"/>
          <w:b w:val="0"/>
          <w:bCs w:val="0"/>
          <w:color w:val="auto"/>
          <w:lang w:val="sv-SE"/>
        </w:rPr>
        <w:commentReference w:id="9"/>
      </w:r>
    </w:p>
    <w:p w14:paraId="12EAE527" w14:textId="56234CF7" w:rsidR="00873E20" w:rsidRPr="006A0B4C" w:rsidRDefault="00C05F1D" w:rsidP="00C05F1D">
      <w:pPr>
        <w:pStyle w:val="KnowledgePageTwo"/>
        <w:sectPr w:rsidR="00873E20" w:rsidRPr="006A0B4C" w:rsidSect="00C62F24">
          <w:type w:val="continuous"/>
          <w:pgSz w:w="11906" w:h="16838"/>
          <w:pgMar w:top="1418" w:right="1701" w:bottom="1276" w:left="1701" w:header="709" w:footer="873" w:gutter="0"/>
          <w:cols w:num="2" w:space="708"/>
          <w:docGrid w:linePitch="360"/>
        </w:sectPr>
      </w:pPr>
      <w:r w:rsidRPr="006A0B4C">
        <w:t xml:space="preserve">Djup kunskap inom utveckling i Java, </w:t>
      </w:r>
      <w:r w:rsidR="005D30EA">
        <w:t xml:space="preserve">UX-design och </w:t>
      </w:r>
      <w:r w:rsidR="006B69A8" w:rsidRPr="006A0B4C">
        <w:t>systemintegration</w:t>
      </w:r>
    </w:p>
    <w:p w14:paraId="3515CC3F" w14:textId="3AB1C259" w:rsidR="00D258C6" w:rsidRPr="006A0B4C" w:rsidRDefault="00D258C6" w:rsidP="00D258C6">
      <w:pPr>
        <w:pStyle w:val="Heading4"/>
        <w:rPr>
          <w:color w:val="BFBFBF" w:themeColor="background1" w:themeShade="BF"/>
          <w:lang w:val="sv-SE"/>
        </w:rPr>
      </w:pPr>
      <w:r w:rsidRPr="006A0B4C">
        <w:rPr>
          <w:color w:val="BFBFBF" w:themeColor="background1" w:themeShade="BF"/>
          <w:lang w:val="sv-SE"/>
        </w:rPr>
        <w:lastRenderedPageBreak/>
        <w:t>________________________________________________________________________________</w:t>
      </w:r>
    </w:p>
    <w:p w14:paraId="3D17DFBF" w14:textId="2A5F2C71" w:rsidR="00873E20" w:rsidRPr="006A0B4C" w:rsidRDefault="006B69A8" w:rsidP="006B69A8">
      <w:pPr>
        <w:pStyle w:val="Heading1"/>
        <w:rPr>
          <w:lang w:val="sv-SE"/>
        </w:rPr>
        <w:sectPr w:rsidR="00873E20" w:rsidRPr="006A0B4C" w:rsidSect="00873E20">
          <w:type w:val="continuous"/>
          <w:pgSz w:w="11906" w:h="16838"/>
          <w:pgMar w:top="1418" w:right="1701" w:bottom="1276" w:left="1701" w:header="709" w:footer="873" w:gutter="0"/>
          <w:cols w:space="708"/>
          <w:docGrid w:linePitch="360"/>
        </w:sectPr>
      </w:pPr>
      <w:r w:rsidRPr="006A0B4C">
        <w:rPr>
          <w:lang w:val="sv-SE"/>
        </w:rPr>
        <w:t>Övrigt</w:t>
      </w:r>
    </w:p>
    <w:p w14:paraId="370957B4" w14:textId="44FD1B94" w:rsidR="00873E20" w:rsidRPr="006A0B4C" w:rsidRDefault="00873E20" w:rsidP="00873E20">
      <w:pPr>
        <w:pStyle w:val="Heading4"/>
        <w:rPr>
          <w:lang w:val="sv-SE"/>
        </w:rPr>
      </w:pPr>
      <w:commentRangeStart w:id="10"/>
      <w:r w:rsidRPr="006A0B4C">
        <w:rPr>
          <w:lang w:val="sv-SE"/>
        </w:rPr>
        <w:lastRenderedPageBreak/>
        <w:t>Utbildning</w:t>
      </w:r>
      <w:commentRangeEnd w:id="10"/>
      <w:r w:rsidR="002F2112" w:rsidRPr="006A0B4C">
        <w:rPr>
          <w:rStyle w:val="CommentReference"/>
          <w:rFonts w:asciiTheme="minorHAnsi" w:hAnsiTheme="minorHAnsi"/>
          <w:b w:val="0"/>
          <w:bCs w:val="0"/>
          <w:color w:val="auto"/>
          <w:lang w:val="sv-SE"/>
        </w:rPr>
        <w:commentReference w:id="10"/>
      </w:r>
    </w:p>
    <w:p w14:paraId="7C7672B9" w14:textId="628B92E9" w:rsidR="00873E20" w:rsidRPr="001817CF" w:rsidRDefault="00873E20" w:rsidP="001817CF">
      <w:pPr>
        <w:pStyle w:val="KnowledgePageTwo"/>
      </w:pPr>
      <w:r w:rsidRPr="001817CF">
        <w:t>Civilingenjö</w:t>
      </w:r>
      <w:r w:rsidR="001817CF" w:rsidRPr="001817CF">
        <w:t>r,</w:t>
      </w:r>
      <w:r w:rsidRPr="001817CF">
        <w:t xml:space="preserve"> KTH</w:t>
      </w:r>
    </w:p>
    <w:p w14:paraId="671C1758" w14:textId="77777777" w:rsidR="00873E20" w:rsidRPr="006A0B4C" w:rsidRDefault="00873E20" w:rsidP="00873E20">
      <w:pPr>
        <w:pStyle w:val="Heading4"/>
        <w:rPr>
          <w:lang w:val="sv-SE"/>
        </w:rPr>
      </w:pPr>
      <w:r w:rsidRPr="006A0B4C">
        <w:rPr>
          <w:lang w:val="sv-SE"/>
        </w:rPr>
        <w:t>Certifieringar</w:t>
      </w:r>
    </w:p>
    <w:p w14:paraId="11B4E697" w14:textId="77777777" w:rsidR="003D4812" w:rsidRDefault="00873E20" w:rsidP="001817CF">
      <w:pPr>
        <w:pStyle w:val="KnowledgePageTwo"/>
      </w:pPr>
      <w:r w:rsidRPr="001817CF">
        <w:t>Microsoft Certified Technology Specialist - Microsoft SQL Server 2005. CertifikatID: 70-431</w:t>
      </w:r>
    </w:p>
    <w:p w14:paraId="4FF56547" w14:textId="63FEE075" w:rsidR="001817CF" w:rsidRPr="001817CF" w:rsidRDefault="001817CF" w:rsidP="001817CF">
      <w:pPr>
        <w:pStyle w:val="KnowledgePageTwo"/>
      </w:pPr>
      <w:r w:rsidRPr="001817CF">
        <w:lastRenderedPageBreak/>
        <w:t>Scrum Master</w:t>
      </w:r>
    </w:p>
    <w:p w14:paraId="2F2506A9" w14:textId="77777777" w:rsidR="00873E20" w:rsidRPr="006A0B4C" w:rsidRDefault="00873E20" w:rsidP="00873E20">
      <w:pPr>
        <w:pStyle w:val="Heading4"/>
        <w:rPr>
          <w:lang w:val="sv-SE"/>
        </w:rPr>
      </w:pPr>
      <w:r w:rsidRPr="006A0B4C">
        <w:rPr>
          <w:lang w:val="sv-SE"/>
        </w:rPr>
        <w:t>Språk</w:t>
      </w:r>
    </w:p>
    <w:p w14:paraId="3A7D57CA" w14:textId="77777777" w:rsidR="00873E20" w:rsidRPr="006A0B4C" w:rsidRDefault="00873E20" w:rsidP="001817CF">
      <w:pPr>
        <w:pStyle w:val="KnowledgePageTwo"/>
      </w:pPr>
      <w:r w:rsidRPr="006A0B4C">
        <w:t>Svenska</w:t>
      </w:r>
    </w:p>
    <w:p w14:paraId="759DA46A" w14:textId="77777777" w:rsidR="00873E20" w:rsidRPr="006A0B4C" w:rsidRDefault="00873E20" w:rsidP="001817CF">
      <w:pPr>
        <w:pStyle w:val="KnowledgePageTwo"/>
      </w:pPr>
      <w:r w:rsidRPr="006A0B4C">
        <w:t>Engelska</w:t>
      </w:r>
    </w:p>
    <w:p w14:paraId="192FF23D" w14:textId="77777777" w:rsidR="00873E20" w:rsidRPr="006A0B4C" w:rsidRDefault="00873E20" w:rsidP="001817CF">
      <w:pPr>
        <w:pStyle w:val="KnowledgePageTwo"/>
        <w:sectPr w:rsidR="00873E20" w:rsidRPr="006A0B4C" w:rsidSect="00873E20">
          <w:type w:val="continuous"/>
          <w:pgSz w:w="11906" w:h="16838"/>
          <w:pgMar w:top="1418" w:right="1701" w:bottom="1276" w:left="1701" w:header="709" w:footer="873" w:gutter="0"/>
          <w:cols w:num="2" w:space="708"/>
          <w:docGrid w:linePitch="360"/>
        </w:sectPr>
      </w:pPr>
      <w:r w:rsidRPr="006A0B4C">
        <w:t xml:space="preserve">Tyska </w:t>
      </w:r>
    </w:p>
    <w:p w14:paraId="3FCE98F7" w14:textId="57EF7A34" w:rsidR="004D76AE" w:rsidRPr="006A0B4C" w:rsidRDefault="004D76AE" w:rsidP="00873E20">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200" w:line="276" w:lineRule="auto"/>
      </w:pPr>
      <w:r w:rsidRPr="006A0B4C">
        <w:lastRenderedPageBreak/>
        <w:br w:type="page"/>
      </w:r>
    </w:p>
    <w:p w14:paraId="35008013" w14:textId="77777777" w:rsidR="00BD2882" w:rsidRPr="006A0B4C" w:rsidRDefault="00BD2882" w:rsidP="00D9732C">
      <w:pPr>
        <w:spacing w:after="80"/>
        <w:sectPr w:rsidR="00BD2882" w:rsidRPr="006A0B4C" w:rsidSect="00873E20">
          <w:type w:val="continuous"/>
          <w:pgSz w:w="11906" w:h="16838"/>
          <w:pgMar w:top="1418" w:right="1701" w:bottom="1276" w:left="1701" w:header="709" w:footer="873" w:gutter="0"/>
          <w:cols w:space="708"/>
          <w:docGrid w:linePitch="360"/>
        </w:sectPr>
      </w:pPr>
    </w:p>
    <w:p w14:paraId="0A39E65E" w14:textId="1B2601F0" w:rsidR="00BD2882" w:rsidRPr="006A0B4C" w:rsidRDefault="00BD2882" w:rsidP="00411CD4">
      <w:pPr>
        <w:pStyle w:val="Heading1"/>
        <w:rPr>
          <w:lang w:val="sv-SE"/>
        </w:rPr>
      </w:pPr>
      <w:commentRangeStart w:id="11"/>
      <w:r w:rsidRPr="006A0B4C">
        <w:rPr>
          <w:lang w:val="sv-SE"/>
        </w:rPr>
        <w:lastRenderedPageBreak/>
        <w:t>Urval av kvalifikationer</w:t>
      </w:r>
      <w:commentRangeEnd w:id="11"/>
      <w:r w:rsidR="001E28C2">
        <w:rPr>
          <w:rStyle w:val="CommentReference"/>
          <w:rFonts w:asciiTheme="minorHAnsi" w:hAnsiTheme="minorHAnsi"/>
          <w:b w:val="0"/>
          <w:color w:val="auto"/>
          <w:spacing w:val="0"/>
          <w:lang w:val="sv-SE"/>
        </w:rPr>
        <w:commentReference w:id="11"/>
      </w:r>
    </w:p>
    <w:p w14:paraId="6A47512E" w14:textId="21F2A5C8" w:rsidR="00BD2882" w:rsidRPr="006A0B4C" w:rsidRDefault="00A04D6E" w:rsidP="00503AD5">
      <w:pPr>
        <w:pStyle w:val="Heading2"/>
        <w:rPr>
          <w:lang w:val="sv-SE"/>
        </w:rPr>
      </w:pPr>
      <w:commentRangeStart w:id="12"/>
      <w:r>
        <w:rPr>
          <w:lang w:val="sv-SE"/>
        </w:rPr>
        <w:t>Lead developer</w:t>
      </w:r>
      <w:commentRangeEnd w:id="12"/>
      <w:r w:rsidR="00027F9F" w:rsidRPr="006A0B4C">
        <w:rPr>
          <w:rStyle w:val="CommentReference"/>
          <w:rFonts w:asciiTheme="minorHAnsi" w:hAnsiTheme="minorHAnsi"/>
          <w:b w:val="0"/>
          <w:color w:val="auto"/>
          <w:lang w:val="sv-SE"/>
        </w:rPr>
        <w:commentReference w:id="12"/>
      </w:r>
      <w:r w:rsidR="00231F3D">
        <w:rPr>
          <w:lang w:val="sv-SE"/>
        </w:rPr>
        <w:t xml:space="preserve"> / SYSTEMutvecklare</w:t>
      </w:r>
    </w:p>
    <w:p w14:paraId="4D0231EB" w14:textId="21F85B2D" w:rsidR="00BD2882" w:rsidRPr="006A0B4C" w:rsidRDefault="00A04D6E" w:rsidP="0071380F">
      <w:pPr>
        <w:pStyle w:val="Heading5"/>
      </w:pPr>
      <w:r>
        <w:t xml:space="preserve">Klarna </w:t>
      </w:r>
      <w:commentRangeStart w:id="13"/>
      <w:r>
        <w:t>Q2</w:t>
      </w:r>
      <w:r w:rsidR="001817CF">
        <w:t xml:space="preserve"> 20</w:t>
      </w:r>
      <w:r>
        <w:t>12</w:t>
      </w:r>
      <w:r w:rsidR="001817CF">
        <w:t xml:space="preserve"> – Q</w:t>
      </w:r>
      <w:r>
        <w:t>4</w:t>
      </w:r>
      <w:r w:rsidR="00BD2882" w:rsidRPr="006A0B4C">
        <w:t xml:space="preserve"> 20</w:t>
      </w:r>
      <w:r>
        <w:t>12</w:t>
      </w:r>
      <w:commentRangeEnd w:id="13"/>
      <w:r w:rsidR="009B3D3E">
        <w:rPr>
          <w:rStyle w:val="CommentReference"/>
          <w:rFonts w:asciiTheme="minorHAnsi" w:hAnsiTheme="minorHAnsi"/>
          <w:color w:val="auto"/>
        </w:rPr>
        <w:commentReference w:id="13"/>
      </w:r>
    </w:p>
    <w:p w14:paraId="254031E4" w14:textId="7B972C21" w:rsidR="00347D34" w:rsidRDefault="00347D34" w:rsidP="00347D34">
      <w:commentRangeStart w:id="14"/>
      <w:r>
        <w:t>Klarna är ett svenskt företag som tillhandahåller betalningslösningar online. Cirka 20% av all e-handel i Sverige går via Klarna och totalt används Klarnas betaltjänster av över 12,000 e-handelsbutiker i Europa. Företaget har över 800 anställda med huvudkontor i Stockholm.</w:t>
      </w:r>
    </w:p>
    <w:p w14:paraId="2AC6BEF0" w14:textId="1C3D922A" w:rsidR="00347D34" w:rsidRDefault="00347D34" w:rsidP="00347D34">
      <w:r>
        <w:t>Klarnas viktiga</w:t>
      </w:r>
      <w:r w:rsidR="008E7735">
        <w:t>ste kontaktyta mot sina kunder (e-handlarna)</w:t>
      </w:r>
      <w:r>
        <w:t xml:space="preserve"> är deras integrationssida. Sidan förklarar hur webshopar integrerar sina system med Klarna. De behövde hjälp då den gamla sidan var föråldrad, svår att hålla uppdaterad och innehöll redundant information.</w:t>
      </w:r>
    </w:p>
    <w:p w14:paraId="2597BF20" w14:textId="3D2E438B" w:rsidR="00347D34" w:rsidRDefault="00347D34" w:rsidP="00347D34">
      <w:r>
        <w:t>Förnamn har, som ansvarig utvecklare av systemet, fått ta ett stort ansvar för leverensen. Hen har även drivit på införandet av automatiserade tester, något som teamet inte tidigare arbetat med. Hens förmåga att kommunicera med andra parter inom organisationen samt vägleda produktägare vid prioriteringar har varit lika viktigt som</w:t>
      </w:r>
      <w:r w:rsidR="008E7735">
        <w:t xml:space="preserve"> he</w:t>
      </w:r>
      <w:r>
        <w:t xml:space="preserve">ns tekniska lösningar. </w:t>
      </w:r>
    </w:p>
    <w:p w14:paraId="6841E6E6" w14:textId="3928D9DD" w:rsidR="00BD2882" w:rsidRPr="006A0B4C" w:rsidRDefault="00347D34" w:rsidP="00A03BFF">
      <w:pPr>
        <w:jc w:val="both"/>
      </w:pPr>
      <w:r>
        <w:t xml:space="preserve">Resultatet blev ett </w:t>
      </w:r>
      <w:r w:rsidR="008E7735">
        <w:t>effektivt system där innehåll</w:t>
      </w:r>
      <w:r>
        <w:t xml:space="preserve"> filtreras efter besökarens inställningar och presenterar skräddarsytt</w:t>
      </w:r>
      <w:r w:rsidR="00A03BFF">
        <w:t xml:space="preserve"> innehåll</w:t>
      </w:r>
      <w:r>
        <w:t xml:space="preserve"> för att lösa integrationen för just deras system. </w:t>
      </w:r>
      <w:r w:rsidR="008E7735">
        <w:t>D</w:t>
      </w:r>
      <w:r>
        <w:t>et</w:t>
      </w:r>
      <w:r w:rsidR="008E7735">
        <w:t>ta har gjort det</w:t>
      </w:r>
      <w:r>
        <w:t xml:space="preserve"> enkelt för Klarna att släppa nya releaser</w:t>
      </w:r>
      <w:r w:rsidR="008E7735">
        <w:t>, vilket stärkt deras affärsprocess drastiskt</w:t>
      </w:r>
      <w:r w:rsidR="00BD2882" w:rsidRPr="006A0B4C">
        <w:t>.</w:t>
      </w:r>
      <w:commentRangeEnd w:id="14"/>
      <w:r w:rsidR="00027F9F" w:rsidRPr="006A0B4C">
        <w:rPr>
          <w:rStyle w:val="CommentReference"/>
        </w:rPr>
        <w:commentReference w:id="14"/>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163"/>
      </w:tblGrid>
      <w:tr w:rsidR="00BD2882" w:rsidRPr="00D06264" w14:paraId="02271A2E" w14:textId="77777777" w:rsidTr="00B41AC9">
        <w:tc>
          <w:tcPr>
            <w:tcW w:w="8163" w:type="dxa"/>
            <w:tcBorders>
              <w:top w:val="nil"/>
              <w:left w:val="nil"/>
              <w:bottom w:val="nil"/>
              <w:right w:val="nil"/>
            </w:tcBorders>
            <w:shd w:val="clear" w:color="auto" w:fill="F2F2F2" w:themeFill="background1" w:themeFillShade="F2"/>
          </w:tcPr>
          <w:p w14:paraId="4344004A" w14:textId="65D4C7BC" w:rsidR="00BD2882" w:rsidRPr="006A0B4C" w:rsidRDefault="00BD2882" w:rsidP="0008354A">
            <w:pPr>
              <w:pStyle w:val="Kvalification"/>
              <w:tabs>
                <w:tab w:val="clear" w:pos="8504"/>
                <w:tab w:val="left" w:pos="8222"/>
              </w:tabs>
            </w:pPr>
            <w:commentRangeStart w:id="15"/>
            <w:r w:rsidRPr="006A0B4C">
              <w:rPr>
                <w:b/>
                <w:bCs/>
                <w:caps/>
              </w:rPr>
              <w:t>Tekniker</w:t>
            </w:r>
            <w:r w:rsidR="00B41AC9" w:rsidRPr="006A0B4C">
              <w:rPr>
                <w:b/>
                <w:bCs/>
                <w:caps/>
              </w:rPr>
              <w:t>:</w:t>
            </w:r>
            <w:r w:rsidRPr="006A0B4C">
              <w:t xml:space="preserve"> </w:t>
            </w:r>
            <w:r w:rsidR="00A04D6E" w:rsidRPr="00C56268">
              <w:t>PHP, SQL, JavaScript, jQuery, Scrum, CSS3, HTML, XML, design av Restful API, CURL</w:t>
            </w:r>
          </w:p>
          <w:p w14:paraId="22CBDE97" w14:textId="5151E2DE" w:rsidR="00BD2882" w:rsidRPr="00D06264" w:rsidRDefault="00BD2882" w:rsidP="00D06264">
            <w:pPr>
              <w:pStyle w:val="Kvalification"/>
              <w:tabs>
                <w:tab w:val="clear" w:pos="8504"/>
                <w:tab w:val="left" w:pos="8222"/>
              </w:tabs>
            </w:pPr>
            <w:r w:rsidRPr="00D06264">
              <w:rPr>
                <w:b/>
                <w:bCs/>
                <w:caps/>
              </w:rPr>
              <w:t>Miljöer</w:t>
            </w:r>
            <w:r w:rsidR="007A4042" w:rsidRPr="00D06264">
              <w:rPr>
                <w:b/>
                <w:bCs/>
                <w:caps/>
              </w:rPr>
              <w:t>:</w:t>
            </w:r>
            <w:r w:rsidRPr="00D06264">
              <w:t xml:space="preserve"> </w:t>
            </w:r>
            <w:r w:rsidR="00D06264" w:rsidRPr="00D06264">
              <w:t>Yii PHP, Nginx, PostgreSQL, Linux</w:t>
            </w:r>
            <w:r w:rsidR="00A04D6E" w:rsidRPr="00D06264">
              <w:t xml:space="preserve">, Selenium IDE, PHPUnit, Git, Apache web server   </w:t>
            </w:r>
            <w:commentRangeEnd w:id="15"/>
            <w:r w:rsidR="00027F9F" w:rsidRPr="006A0B4C">
              <w:rPr>
                <w:rStyle w:val="CommentReference"/>
                <w:rFonts w:asciiTheme="minorHAnsi" w:hAnsiTheme="minorHAnsi"/>
                <w:color w:val="auto"/>
              </w:rPr>
              <w:commentReference w:id="15"/>
            </w:r>
          </w:p>
        </w:tc>
      </w:tr>
    </w:tbl>
    <w:p w14:paraId="246D551F" w14:textId="726B0483" w:rsidR="00B41AC9" w:rsidRPr="006A0B4C" w:rsidRDefault="00A04D6E" w:rsidP="00503AD5">
      <w:pPr>
        <w:pStyle w:val="Heading2"/>
        <w:rPr>
          <w:lang w:val="sv-SE"/>
        </w:rPr>
      </w:pPr>
      <w:r>
        <w:rPr>
          <w:lang w:val="sv-SE"/>
        </w:rPr>
        <w:t>UX- och GUI-designer</w:t>
      </w:r>
    </w:p>
    <w:p w14:paraId="11673ACA" w14:textId="1C4F8B63" w:rsidR="00B41AC9" w:rsidRPr="006A0B4C" w:rsidRDefault="00A04D6E" w:rsidP="00B41AC9">
      <w:pPr>
        <w:pStyle w:val="Heading5"/>
      </w:pPr>
      <w:r>
        <w:t>Aftonbladet Q1 2012 – Q2 2012</w:t>
      </w:r>
    </w:p>
    <w:p w14:paraId="49203A83" w14:textId="13D151E9" w:rsidR="00D06264" w:rsidRDefault="00D06264" w:rsidP="00A04D6E">
      <w:pPr>
        <w:rPr>
          <w:rFonts w:cs="Arial"/>
        </w:rPr>
      </w:pPr>
      <w:r>
        <w:rPr>
          <w:rFonts w:cs="Arial"/>
        </w:rPr>
        <w:t>Aftonbladet.se är Sveriges mest väl</w:t>
      </w:r>
      <w:r w:rsidR="00E748E2">
        <w:rPr>
          <w:rFonts w:cs="Arial"/>
        </w:rPr>
        <w:t xml:space="preserve">besökta sajt och en del av </w:t>
      </w:r>
      <w:r>
        <w:rPr>
          <w:rFonts w:cs="Arial"/>
        </w:rPr>
        <w:t>Schibsted Media Group.</w:t>
      </w:r>
    </w:p>
    <w:p w14:paraId="37999B48" w14:textId="54D5CE4B" w:rsidR="00A04D6E" w:rsidRDefault="00D06264" w:rsidP="00A04D6E">
      <w:r>
        <w:t>För</w:t>
      </w:r>
      <w:r w:rsidR="00A04D6E">
        <w:t xml:space="preserve"> att stärka sitt digitala erbjudande ville Aftonbladet göra om sin iPad-app. Det fanns två syften: att stärka sitt erbjudande gentemot digitala prenumeranter kunder genom att ge dem en digital utgåva av tidningen varje dag samt att på sikt spara utvecklingskostnad genom att bygga på en befintlig plattform som levererades av tredje part (Visiolink). </w:t>
      </w:r>
    </w:p>
    <w:p w14:paraId="25339E48" w14:textId="173350B1" w:rsidR="00A04D6E" w:rsidRDefault="00D06264" w:rsidP="00A04D6E">
      <w:r>
        <w:t>Förnamns</w:t>
      </w:r>
      <w:r w:rsidR="00A04D6E">
        <w:t xml:space="preserve"> roll i projektet var att som UX- och GUI-designer vidareutveckla det befintliga konceptet tillsammans med projektägaren samt att ta fram och leverera den färdiga designen tillsammans med Aftonbladets digitala art director. I den senare fasen ansvarade F</w:t>
      </w:r>
      <w:r>
        <w:t>örnamn</w:t>
      </w:r>
      <w:r w:rsidR="00A04D6E">
        <w:t xml:space="preserve"> för att kvalitetssäkra teknikleveran</w:t>
      </w:r>
      <w:r w:rsidR="00E748E2">
        <w:t>törens leverans enligt avtalet.</w:t>
      </w:r>
    </w:p>
    <w:p w14:paraId="40471786" w14:textId="707D37BC" w:rsidR="00B41AC9" w:rsidRPr="006A0B4C" w:rsidRDefault="00A04D6E" w:rsidP="00A04D6E">
      <w:r>
        <w:t>Projektet levererade en bättre produkt ovanpå Visiolinks plattform än någon annan lyckats med tidigare, enligt Visiolink själva vilket på två månader resulterade i en förstaplats i Svenska App Store och över 20 000 dagliga användare.</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163"/>
      </w:tblGrid>
      <w:tr w:rsidR="00B41AC9" w:rsidRPr="006A0B4C" w14:paraId="08C1442C" w14:textId="77777777" w:rsidTr="00423847">
        <w:tc>
          <w:tcPr>
            <w:tcW w:w="8447" w:type="dxa"/>
            <w:tcBorders>
              <w:top w:val="nil"/>
              <w:left w:val="nil"/>
              <w:bottom w:val="nil"/>
              <w:right w:val="nil"/>
            </w:tcBorders>
            <w:shd w:val="clear" w:color="auto" w:fill="F2F2F2" w:themeFill="background1" w:themeFillShade="F2"/>
          </w:tcPr>
          <w:p w14:paraId="025E35BE" w14:textId="257130CE" w:rsidR="00B41AC9" w:rsidRPr="006A0B4C" w:rsidRDefault="00B41AC9" w:rsidP="00423847">
            <w:pPr>
              <w:pStyle w:val="Kvalification"/>
            </w:pPr>
            <w:r w:rsidRPr="006A0B4C">
              <w:rPr>
                <w:b/>
                <w:bCs/>
              </w:rPr>
              <w:t>TEKNIKER:</w:t>
            </w:r>
            <w:r w:rsidRPr="006A0B4C">
              <w:t xml:space="preserve"> </w:t>
            </w:r>
            <w:r w:rsidR="00D06264" w:rsidRPr="00D06264">
              <w:t>GUI- och interaktionsdesign, acceptanstest</w:t>
            </w:r>
          </w:p>
          <w:p w14:paraId="73406721" w14:textId="33BE0619" w:rsidR="00B41AC9" w:rsidRPr="006A0B4C" w:rsidRDefault="00B41AC9" w:rsidP="00423847">
            <w:pPr>
              <w:pStyle w:val="Kvalification"/>
            </w:pPr>
            <w:r w:rsidRPr="006A0B4C">
              <w:rPr>
                <w:b/>
                <w:bCs/>
              </w:rPr>
              <w:t>MILJÖER:</w:t>
            </w:r>
            <w:r w:rsidRPr="006A0B4C">
              <w:t xml:space="preserve"> </w:t>
            </w:r>
            <w:r w:rsidR="00D06264" w:rsidRPr="00D06264">
              <w:t>iOS, XCode, Photoshop</w:t>
            </w:r>
          </w:p>
        </w:tc>
      </w:tr>
    </w:tbl>
    <w:p w14:paraId="7960F4AB" w14:textId="77777777" w:rsidR="00B41AC9" w:rsidRPr="006A0B4C" w:rsidRDefault="00B41AC9" w:rsidP="00B41AC9">
      <w:pPr>
        <w:pStyle w:val="Heading4"/>
        <w:rPr>
          <w:lang w:val="sv-SE"/>
        </w:rPr>
        <w:sectPr w:rsidR="00B41AC9" w:rsidRPr="006A0B4C" w:rsidSect="00C27E8F">
          <w:type w:val="continuous"/>
          <w:pgSz w:w="11906" w:h="16838"/>
          <w:pgMar w:top="1418" w:right="1985" w:bottom="2268" w:left="1985" w:header="709" w:footer="873" w:gutter="0"/>
          <w:cols w:space="708"/>
          <w:docGrid w:linePitch="360"/>
        </w:sectPr>
      </w:pPr>
    </w:p>
    <w:p w14:paraId="31240997" w14:textId="1296FAEF" w:rsidR="00BD2882" w:rsidRPr="006A0B4C" w:rsidRDefault="00BD2882" w:rsidP="00503AD5">
      <w:pPr>
        <w:pStyle w:val="Heading2"/>
        <w:rPr>
          <w:lang w:val="sv-SE"/>
        </w:rPr>
      </w:pPr>
      <w:r w:rsidRPr="006A0B4C">
        <w:rPr>
          <w:lang w:val="sv-SE"/>
        </w:rPr>
        <w:lastRenderedPageBreak/>
        <w:t>SYSTEMUTVECKLARE</w:t>
      </w:r>
    </w:p>
    <w:p w14:paraId="4E90A625" w14:textId="7B2557C0" w:rsidR="00BD2882" w:rsidRPr="006A0B4C" w:rsidRDefault="00D06264" w:rsidP="0071380F">
      <w:pPr>
        <w:pStyle w:val="Heading5"/>
      </w:pPr>
      <w:r>
        <w:t>Schibsted Centralen</w:t>
      </w:r>
      <w:r w:rsidR="00BD2882" w:rsidRPr="006A0B4C">
        <w:t xml:space="preserve"> Q</w:t>
      </w:r>
      <w:r>
        <w:t>3</w:t>
      </w:r>
      <w:r w:rsidR="00BD2882" w:rsidRPr="006A0B4C">
        <w:t xml:space="preserve"> 20</w:t>
      </w:r>
      <w:r>
        <w:t>11</w:t>
      </w:r>
      <w:r w:rsidR="00BD2882" w:rsidRPr="006A0B4C">
        <w:t xml:space="preserve"> – Q</w:t>
      </w:r>
      <w:r>
        <w:t>4</w:t>
      </w:r>
      <w:r w:rsidR="00BD2882" w:rsidRPr="006A0B4C">
        <w:t xml:space="preserve"> 20</w:t>
      </w:r>
      <w:r>
        <w:t>11</w:t>
      </w:r>
    </w:p>
    <w:p w14:paraId="29623210" w14:textId="32F44674" w:rsidR="00D06264" w:rsidRDefault="00D06264" w:rsidP="00D06264">
      <w:r>
        <w:t>Schibsted är en av nordens största mediakoncerner med bolag som Aftonbladet, Svd och Blocket. Centralen är ett dotterbolag till Schibsted och hanterar koncernens alla gemensam</w:t>
      </w:r>
      <w:r w:rsidR="00E12291">
        <w:t>ma plattformar och system, bland annat</w:t>
      </w:r>
      <w:r>
        <w:t xml:space="preserve"> behörighetssystem och betalningsplattformar. </w:t>
      </w:r>
    </w:p>
    <w:p w14:paraId="3727526D" w14:textId="08703800" w:rsidR="00D06264" w:rsidRDefault="00D06264" w:rsidP="00D06264">
      <w:r>
        <w:t xml:space="preserve">Schibsteds konferensavdelning behövde ett nytt bokningsystem för cateringbeställningar eftersom mycket arbetstid lades på att manuellt hantera beställningar och fakturering.  </w:t>
      </w:r>
    </w:p>
    <w:p w14:paraId="2E69AD5F" w14:textId="603FA110" w:rsidR="00E748E2" w:rsidRDefault="00D06264" w:rsidP="00D06264">
      <w:r>
        <w:t>Projektet hade redan pågått ett halvår och var på väg åt fel hål när Förnamn och en Netlight-kollega tog över. Med en ny projekt</w:t>
      </w:r>
      <w:r w:rsidR="002B0415">
        <w:t xml:space="preserve">plan och teknisk lösning kunde </w:t>
      </w:r>
      <w:r>
        <w:t>projektet levere</w:t>
      </w:r>
      <w:r w:rsidR="00E748E2">
        <w:t>r</w:t>
      </w:r>
      <w:r>
        <w:t xml:space="preserve">as klart före deadline och inom budget. Projektet krävde hård diciplin, bra kundkontakt samt en hög utvecklingstakt. </w:t>
      </w:r>
    </w:p>
    <w:p w14:paraId="445335AC" w14:textId="7834E687" w:rsidR="00406B39" w:rsidRPr="006A0B4C" w:rsidRDefault="00D06264" w:rsidP="00D06264">
      <w:r>
        <w:t xml:space="preserve">Användare samt styrgrupp var efteråt mycket nöjda med </w:t>
      </w:r>
      <w:r w:rsidR="00E748E2">
        <w:t xml:space="preserve">det resulterande systemet som </w:t>
      </w:r>
      <w:r>
        <w:t>spara</w:t>
      </w:r>
      <w:r w:rsidR="00E748E2">
        <w:t>de</w:t>
      </w:r>
      <w:r>
        <w:t xml:space="preserve"> </w:t>
      </w:r>
      <w:r w:rsidR="00E748E2">
        <w:t xml:space="preserve">tid varje </w:t>
      </w:r>
      <w:r>
        <w:t>dag då rap</w:t>
      </w:r>
      <w:r w:rsidR="00E748E2">
        <w:t>porter och faktureringsunderlag</w:t>
      </w:r>
      <w:r>
        <w:t xml:space="preserve"> nu genereras automatiskt</w:t>
      </w:r>
      <w:r w:rsidR="00BD2882" w:rsidRPr="006A0B4C">
        <w:t>.</w:t>
      </w:r>
      <w:r w:rsidR="00E12291">
        <w:t xml:space="preserve"> Effektiviseringen var affärskritisk och kommer att ge stor effekt över tid.</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447"/>
      </w:tblGrid>
      <w:tr w:rsidR="00BD2882" w:rsidRPr="009B3D3E" w14:paraId="2126BA72" w14:textId="77777777" w:rsidTr="0008354A">
        <w:tc>
          <w:tcPr>
            <w:tcW w:w="8447" w:type="dxa"/>
            <w:tcBorders>
              <w:top w:val="nil"/>
              <w:left w:val="nil"/>
              <w:bottom w:val="nil"/>
              <w:right w:val="nil"/>
            </w:tcBorders>
            <w:shd w:val="clear" w:color="auto" w:fill="F2F2F2" w:themeFill="background1" w:themeFillShade="F2"/>
          </w:tcPr>
          <w:p w14:paraId="0276E537" w14:textId="23F8226A" w:rsidR="00BD2882" w:rsidRPr="00D06264" w:rsidRDefault="00BD2882" w:rsidP="007A4042">
            <w:pPr>
              <w:pStyle w:val="Kvalification"/>
              <w:rPr>
                <w:lang w:val="en-US"/>
              </w:rPr>
            </w:pPr>
            <w:r w:rsidRPr="00D06264">
              <w:rPr>
                <w:b/>
                <w:bCs/>
                <w:lang w:val="en-US"/>
              </w:rPr>
              <w:t>TEKNIKER</w:t>
            </w:r>
            <w:r w:rsidR="005B0FAA">
              <w:rPr>
                <w:b/>
                <w:bCs/>
                <w:lang w:val="en-US"/>
              </w:rPr>
              <w:t>:</w:t>
            </w:r>
            <w:r w:rsidRPr="00D06264">
              <w:rPr>
                <w:lang w:val="en-US"/>
              </w:rPr>
              <w:t xml:space="preserve"> </w:t>
            </w:r>
            <w:r w:rsidR="00D06264">
              <w:rPr>
                <w:lang w:val="en-US"/>
              </w:rPr>
              <w:t>Java, JavaScript, HTML, CSS</w:t>
            </w:r>
            <w:r w:rsidR="00D06264" w:rsidRPr="00D06264">
              <w:rPr>
                <w:lang w:val="en-US"/>
              </w:rPr>
              <w:t>, Groovy,</w:t>
            </w:r>
            <w:r w:rsidR="00D06264">
              <w:rPr>
                <w:lang w:val="en-US"/>
              </w:rPr>
              <w:t xml:space="preserve"> </w:t>
            </w:r>
            <w:r w:rsidR="00D06264" w:rsidRPr="00D06264">
              <w:rPr>
                <w:lang w:val="en-US"/>
              </w:rPr>
              <w:t xml:space="preserve">Hibernate, Spring framework, Spring security, </w:t>
            </w:r>
            <w:proofErr w:type="spellStart"/>
            <w:r w:rsidR="00D06264" w:rsidRPr="00D06264">
              <w:rPr>
                <w:lang w:val="en-US"/>
              </w:rPr>
              <w:t>OpenId</w:t>
            </w:r>
            <w:proofErr w:type="spellEnd"/>
            <w:r w:rsidR="00D06264" w:rsidRPr="00D06264">
              <w:rPr>
                <w:lang w:val="en-US"/>
              </w:rPr>
              <w:t xml:space="preserve">,  MVC, JSON, </w:t>
            </w:r>
            <w:proofErr w:type="spellStart"/>
            <w:r w:rsidR="00D06264" w:rsidRPr="00D06264">
              <w:rPr>
                <w:lang w:val="en-US"/>
              </w:rPr>
              <w:t>JQuery</w:t>
            </w:r>
            <w:proofErr w:type="spellEnd"/>
            <w:r w:rsidR="00D06264" w:rsidRPr="00D06264">
              <w:rPr>
                <w:lang w:val="en-US"/>
              </w:rPr>
              <w:t>, Google Calendar API, Twitter Bootstrap, REST WS</w:t>
            </w:r>
          </w:p>
          <w:p w14:paraId="2644315E" w14:textId="5E1698FE" w:rsidR="00BD2882" w:rsidRPr="00DD680F" w:rsidRDefault="00BD2882" w:rsidP="00D06264">
            <w:pPr>
              <w:pStyle w:val="Kvalification"/>
              <w:rPr>
                <w:lang w:val="en-US"/>
              </w:rPr>
            </w:pPr>
            <w:r w:rsidRPr="00DD680F">
              <w:rPr>
                <w:b/>
                <w:bCs/>
                <w:lang w:val="en-US"/>
              </w:rPr>
              <w:t>MILJÖER</w:t>
            </w:r>
            <w:r w:rsidR="005B0FAA">
              <w:rPr>
                <w:b/>
                <w:bCs/>
                <w:lang w:val="en-US"/>
              </w:rPr>
              <w:t>:</w:t>
            </w:r>
            <w:r w:rsidRPr="00DD680F">
              <w:rPr>
                <w:lang w:val="en-US"/>
              </w:rPr>
              <w:t xml:space="preserve"> </w:t>
            </w:r>
            <w:r w:rsidR="00D06264" w:rsidRPr="00D06264">
              <w:rPr>
                <w:rStyle w:val="Standardstycketeckensnitt1"/>
                <w:rFonts w:cs="Arial"/>
                <w:szCs w:val="18"/>
                <w:lang w:val="en-US"/>
              </w:rPr>
              <w:t xml:space="preserve">Spring source tool suite (STS), </w:t>
            </w:r>
            <w:proofErr w:type="spellStart"/>
            <w:r w:rsidR="00D06264" w:rsidRPr="00D06264">
              <w:rPr>
                <w:rStyle w:val="Standardstycketeckensnitt1"/>
                <w:rFonts w:cs="Arial"/>
                <w:szCs w:val="18"/>
                <w:lang w:val="en-US"/>
              </w:rPr>
              <w:t>IntelliJ</w:t>
            </w:r>
            <w:proofErr w:type="spellEnd"/>
            <w:r w:rsidR="00D06264" w:rsidRPr="00D06264">
              <w:rPr>
                <w:rStyle w:val="Standardstycketeckensnitt1"/>
                <w:rFonts w:cs="Arial"/>
                <w:szCs w:val="18"/>
                <w:lang w:val="en-US"/>
              </w:rPr>
              <w:t>, MySQL, Tomcat, Apache POI</w:t>
            </w:r>
          </w:p>
        </w:tc>
      </w:tr>
    </w:tbl>
    <w:p w14:paraId="46A12088" w14:textId="1F7209E3" w:rsidR="00BD2882" w:rsidRPr="006A0B4C" w:rsidRDefault="00231F3D" w:rsidP="00503AD5">
      <w:pPr>
        <w:pStyle w:val="Heading2"/>
        <w:rPr>
          <w:lang w:val="sv-SE"/>
        </w:rPr>
      </w:pPr>
      <w:r>
        <w:rPr>
          <w:lang w:val="sv-SE"/>
        </w:rPr>
        <w:t>System</w:t>
      </w:r>
      <w:r w:rsidR="00BD2882" w:rsidRPr="006A0B4C">
        <w:rPr>
          <w:lang w:val="sv-SE"/>
        </w:rPr>
        <w:t>utvecklare</w:t>
      </w:r>
    </w:p>
    <w:p w14:paraId="2E69EA15" w14:textId="55E2680F" w:rsidR="00BD2882" w:rsidRPr="006A0B4C" w:rsidRDefault="00231F3D" w:rsidP="0071380F">
      <w:pPr>
        <w:pStyle w:val="Heading5"/>
      </w:pPr>
      <w:r>
        <w:t xml:space="preserve">Postkodlotteriet </w:t>
      </w:r>
      <w:r w:rsidR="00BD2882" w:rsidRPr="006A0B4C">
        <w:t>Q</w:t>
      </w:r>
      <w:r>
        <w:t>2</w:t>
      </w:r>
      <w:r w:rsidR="00BD2882" w:rsidRPr="006A0B4C">
        <w:t xml:space="preserve"> 20</w:t>
      </w:r>
      <w:r>
        <w:t>11</w:t>
      </w:r>
    </w:p>
    <w:p w14:paraId="28B97744" w14:textId="06FD70B3" w:rsidR="00231F3D" w:rsidRDefault="00231F3D" w:rsidP="00231F3D">
      <w:r>
        <w:t>Svenska Postkodlotteriet är del av den multinationella Novamediakonceren. Under 2010 delade man ut nästan 800 miljoner kronor till sina förmånstagare, en summa som motsvarade 29 procent av lotteriets omsättning.  Lotteriet är helt it-baserat och varje månad betalas lotterna av prenumeranter, dragningar sker och pengar betalas ut till vinnarna.</w:t>
      </w:r>
    </w:p>
    <w:p w14:paraId="6E212E16" w14:textId="290188B5" w:rsidR="00231F3D" w:rsidRDefault="00231F3D" w:rsidP="00231F3D">
      <w:r>
        <w:t xml:space="preserve">Ett kontinuerligt arbete är refaktorering av äldre delar av IT-stödet. Man har avdelat ett team för att få arkitekturen stringent över olika delar av systemet. Detta arbete befann sig i ett kritiskt skede och man behövde en utvecklare med arkitektsyn för att driva </w:t>
      </w:r>
      <w:r w:rsidR="00E748E2">
        <w:t xml:space="preserve">arbetet </w:t>
      </w:r>
      <w:r>
        <w:t xml:space="preserve">vidare. </w:t>
      </w:r>
    </w:p>
    <w:p w14:paraId="5F3E1C03" w14:textId="53730BCE" w:rsidR="00231F3D" w:rsidRDefault="00231F3D" w:rsidP="00231F3D">
      <w:r>
        <w:t>Förnamn kom in för att få fart på utvecklingen av ett stödsystem</w:t>
      </w:r>
      <w:r w:rsidR="00E12291">
        <w:t xml:space="preserve"> som var kritiskt för deras verksamhet</w:t>
      </w:r>
      <w:r>
        <w:t>. Hen såg</w:t>
      </w:r>
      <w:r w:rsidR="00E12291">
        <w:t xml:space="preserve"> till</w:t>
      </w:r>
      <w:r>
        <w:t xml:space="preserve"> att den slutgiltiga lösningen följde arkitektur och utvecklingscykler. </w:t>
      </w:r>
    </w:p>
    <w:p w14:paraId="3045F7F4" w14:textId="125E2A3D" w:rsidR="00BD2882" w:rsidRPr="006A0B4C" w:rsidRDefault="00231F3D" w:rsidP="00231F3D">
      <w:r>
        <w:t>Genom Förnamns arbete kunde förbättringar ske fortlöpande samtidigt som arbetstidsbesparande nyutveckling kunde ske.</w:t>
      </w:r>
      <w:r w:rsidR="00E12291">
        <w:t xml:space="preserve"> Det resulterade i en </w:t>
      </w:r>
      <w:r w:rsidR="007407C1">
        <w:t>effektivisering som ansågs mycket viktig hos Postkodlotteriet.</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447"/>
      </w:tblGrid>
      <w:tr w:rsidR="00BD2882" w:rsidRPr="006A0B4C" w14:paraId="2BBD3932" w14:textId="77777777" w:rsidTr="007A4042">
        <w:tc>
          <w:tcPr>
            <w:tcW w:w="8447" w:type="dxa"/>
            <w:tcBorders>
              <w:top w:val="nil"/>
              <w:left w:val="nil"/>
              <w:bottom w:val="nil"/>
              <w:right w:val="nil"/>
            </w:tcBorders>
            <w:shd w:val="clear" w:color="auto" w:fill="F2F2F2" w:themeFill="background1" w:themeFillShade="F2"/>
          </w:tcPr>
          <w:p w14:paraId="0607C3F1" w14:textId="4C7D23B1" w:rsidR="00A93C5D" w:rsidRPr="006A0B4C" w:rsidRDefault="00BD2882" w:rsidP="0050635A">
            <w:pPr>
              <w:pStyle w:val="Kvalification"/>
            </w:pPr>
            <w:r w:rsidRPr="006A0B4C">
              <w:rPr>
                <w:b/>
                <w:bCs/>
              </w:rPr>
              <w:t>TEKNIKER</w:t>
            </w:r>
            <w:r w:rsidR="005B0FAA">
              <w:rPr>
                <w:b/>
                <w:bCs/>
              </w:rPr>
              <w:t>:</w:t>
            </w:r>
            <w:r w:rsidRPr="006A0B4C">
              <w:t xml:space="preserve"> </w:t>
            </w:r>
            <w:r w:rsidR="00231F3D">
              <w:rPr>
                <w:szCs w:val="18"/>
              </w:rPr>
              <w:t>Java, Spring, EJB</w:t>
            </w:r>
          </w:p>
          <w:p w14:paraId="277AC3FB" w14:textId="77CF12F1" w:rsidR="00BD2882" w:rsidRPr="006A0B4C" w:rsidRDefault="00BD2882" w:rsidP="00231F3D">
            <w:pPr>
              <w:pStyle w:val="Kvalification"/>
            </w:pPr>
            <w:r w:rsidRPr="00231F3D">
              <w:rPr>
                <w:b/>
                <w:bCs/>
              </w:rPr>
              <w:t>MILJÖER</w:t>
            </w:r>
            <w:r w:rsidR="005B0FAA">
              <w:rPr>
                <w:b/>
                <w:bCs/>
              </w:rPr>
              <w:t>:</w:t>
            </w:r>
            <w:r w:rsidRPr="00231F3D">
              <w:t xml:space="preserve"> </w:t>
            </w:r>
            <w:r w:rsidR="00231F3D">
              <w:t>Solaris, Eclipse, Subversion</w:t>
            </w:r>
          </w:p>
        </w:tc>
      </w:tr>
    </w:tbl>
    <w:p w14:paraId="66610239" w14:textId="77777777" w:rsidR="00825F7D" w:rsidRDefault="00825F7D" w:rsidP="00503AD5">
      <w:pPr>
        <w:pStyle w:val="Heading2"/>
        <w:rPr>
          <w:lang w:val="sv-SE"/>
        </w:rPr>
      </w:pPr>
    </w:p>
    <w:p w14:paraId="4CA88012" w14:textId="1EC4EF48" w:rsidR="00423847" w:rsidRPr="006A0B4C" w:rsidRDefault="00231F3D" w:rsidP="00503AD5">
      <w:pPr>
        <w:pStyle w:val="Heading2"/>
        <w:rPr>
          <w:lang w:val="sv-SE"/>
        </w:rPr>
      </w:pPr>
      <w:r>
        <w:rPr>
          <w:lang w:val="sv-SE"/>
        </w:rPr>
        <w:lastRenderedPageBreak/>
        <w:t>Systemutvecklare / Scrum master</w:t>
      </w:r>
    </w:p>
    <w:p w14:paraId="61385C93" w14:textId="15B4B5D4" w:rsidR="00423847" w:rsidRPr="006A0B4C" w:rsidRDefault="00231F3D" w:rsidP="00423847">
      <w:pPr>
        <w:pStyle w:val="Heading5"/>
      </w:pPr>
      <w:r>
        <w:t>Betsson Q4</w:t>
      </w:r>
      <w:r w:rsidR="00423847" w:rsidRPr="006A0B4C">
        <w:t xml:space="preserve"> 20</w:t>
      </w:r>
      <w:r>
        <w:t>10</w:t>
      </w:r>
      <w:r w:rsidR="000A11BB">
        <w:t xml:space="preserve"> – Q1 2011</w:t>
      </w:r>
    </w:p>
    <w:p w14:paraId="2D87D935" w14:textId="77777777" w:rsidR="00231F3D" w:rsidRDefault="00231F3D" w:rsidP="00231F3D">
      <w:r>
        <w:t>Betsson är ett av Sveriges snabbast växande företag i online gambling branchen.</w:t>
      </w:r>
    </w:p>
    <w:p w14:paraId="4FA48F62" w14:textId="77777777" w:rsidR="00231F3D" w:rsidRDefault="00231F3D" w:rsidP="00231F3D">
      <w:r>
        <w:t>Betsson tog beslutet att gå in på den nya reglerade online gambling marknaden i Danmark den 1 Jan 2012. Projektet syftade till att bygga siter riktade mot danskar samt migrera kunddata mellan två platformar och uppfylla de regleringar danska myndigheten ställde. Projektet levererades på tid med en mycket nöjd beställare och idag spelar Betsson konkurensskraftigt på danska marknaden.</w:t>
      </w:r>
    </w:p>
    <w:p w14:paraId="651E1B3B" w14:textId="77777777" w:rsidR="00E748E2" w:rsidRDefault="00231F3D" w:rsidP="00231F3D">
      <w:r>
        <w:t xml:space="preserve">Förnamn började som en utvecklare men tog snabbt på sig mer ledande roll som Scrum Master. Teamets uppgifter syftade till att lösa kunddata migrering samt komminucera risker och möjligheter till beslutsfattare på ett övertygande sätt. </w:t>
      </w:r>
      <w:r w:rsidR="00E748E2">
        <w:t>Förnamn löste gruppledar-</w:t>
      </w:r>
      <w:r>
        <w:t xml:space="preserve">rollen och utvecklade migreringslösningen. </w:t>
      </w:r>
    </w:p>
    <w:p w14:paraId="2A6B2A06" w14:textId="331DAF85" w:rsidR="00B41AC9" w:rsidRPr="006A0B4C" w:rsidRDefault="00231F3D" w:rsidP="00231F3D">
      <w:r>
        <w:t>Mycket hårt tempo i slutet utav projektet fick teamet uppleva då migreringen slufördes med ett lyckat resultat.</w:t>
      </w:r>
      <w:r w:rsidR="007407C1">
        <w:t xml:space="preserve"> Den lyckade migreringen var en viktig del för Betssons kontinuerliga förbättringsarbete och att migreringen utfördes i tid ansågs mycket värdefullt.</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447"/>
      </w:tblGrid>
      <w:tr w:rsidR="00B41AC9" w:rsidRPr="009B3D3E" w14:paraId="6653CBD7" w14:textId="77777777" w:rsidTr="00423847">
        <w:tc>
          <w:tcPr>
            <w:tcW w:w="8447" w:type="dxa"/>
            <w:tcBorders>
              <w:top w:val="nil"/>
              <w:left w:val="nil"/>
              <w:bottom w:val="nil"/>
              <w:right w:val="nil"/>
            </w:tcBorders>
            <w:shd w:val="clear" w:color="auto" w:fill="F2F2F2" w:themeFill="background1" w:themeFillShade="F2"/>
          </w:tcPr>
          <w:p w14:paraId="6C37DFC6" w14:textId="49DC7226" w:rsidR="00B41AC9" w:rsidRPr="006A0B4C" w:rsidRDefault="00B41AC9" w:rsidP="00423847">
            <w:pPr>
              <w:pStyle w:val="Kvalification"/>
            </w:pPr>
            <w:r w:rsidRPr="006A0B4C">
              <w:rPr>
                <w:b/>
                <w:bCs/>
              </w:rPr>
              <w:t>TEKNIKER</w:t>
            </w:r>
            <w:r w:rsidR="00591CC5" w:rsidRPr="006A0B4C">
              <w:rPr>
                <w:b/>
                <w:bCs/>
              </w:rPr>
              <w:t>:</w:t>
            </w:r>
            <w:r w:rsidRPr="006A0B4C">
              <w:t xml:space="preserve"> </w:t>
            </w:r>
            <w:r w:rsidR="00E748E2">
              <w:t>.NET T-SQL, Massive, C#</w:t>
            </w:r>
          </w:p>
          <w:p w14:paraId="3690A697" w14:textId="2E0B9304" w:rsidR="00B41AC9" w:rsidRPr="00E748E2" w:rsidRDefault="00B41AC9" w:rsidP="00E748E2">
            <w:pPr>
              <w:pStyle w:val="Kvalification"/>
              <w:rPr>
                <w:lang w:val="en-US"/>
              </w:rPr>
            </w:pPr>
            <w:r w:rsidRPr="00E748E2">
              <w:rPr>
                <w:b/>
                <w:bCs/>
                <w:lang w:val="en-US"/>
              </w:rPr>
              <w:t>MILJÖER</w:t>
            </w:r>
            <w:r w:rsidR="00591CC5" w:rsidRPr="00E748E2">
              <w:rPr>
                <w:b/>
                <w:bCs/>
                <w:lang w:val="en-US"/>
              </w:rPr>
              <w:t>:</w:t>
            </w:r>
            <w:r w:rsidRPr="00E748E2">
              <w:rPr>
                <w:lang w:val="en-US"/>
              </w:rPr>
              <w:t xml:space="preserve"> </w:t>
            </w:r>
            <w:r w:rsidR="00E748E2">
              <w:rPr>
                <w:lang w:val="en-US"/>
              </w:rPr>
              <w:t>Microsoft SQL Server, Windows Server, Windows</w:t>
            </w:r>
          </w:p>
        </w:tc>
      </w:tr>
    </w:tbl>
    <w:p w14:paraId="2856CDFB" w14:textId="35CF4C90" w:rsidR="0026797D" w:rsidRPr="006A0B4C" w:rsidRDefault="000A11BB" w:rsidP="00503AD5">
      <w:pPr>
        <w:pStyle w:val="Heading2"/>
        <w:rPr>
          <w:lang w:val="sv-SE"/>
        </w:rPr>
      </w:pPr>
      <w:r>
        <w:rPr>
          <w:lang w:val="sv-SE"/>
        </w:rPr>
        <w:t>Systemutvecklare</w:t>
      </w:r>
    </w:p>
    <w:p w14:paraId="79BD0AA1" w14:textId="0A62392E" w:rsidR="0026797D" w:rsidRPr="006A0B4C" w:rsidRDefault="0026797D" w:rsidP="0026797D">
      <w:pPr>
        <w:pStyle w:val="Heading5"/>
      </w:pPr>
      <w:r w:rsidRPr="006A0B4C">
        <w:t>N</w:t>
      </w:r>
      <w:r w:rsidR="000A11BB">
        <w:t>et Entertainment Q3 2010 – Q4</w:t>
      </w:r>
      <w:r w:rsidRPr="006A0B4C">
        <w:t xml:space="preserve"> 20</w:t>
      </w:r>
      <w:r w:rsidR="000A11BB">
        <w:t>10</w:t>
      </w:r>
    </w:p>
    <w:p w14:paraId="3539E0D5" w14:textId="681AC159" w:rsidR="000A11BB" w:rsidRDefault="000A11BB" w:rsidP="000A11BB">
      <w:r>
        <w:t>Net Entertainment är en ledande leverantör av kasinospelsystem som används av några av världens mest framgångsrika och framträdande speloperatörer.</w:t>
      </w:r>
    </w:p>
    <w:p w14:paraId="08731676" w14:textId="7F12F658" w:rsidR="000A11BB" w:rsidRDefault="000A11BB" w:rsidP="000A11BB">
      <w:r>
        <w:t xml:space="preserve">Förnamn gick tidigt in i projektetteamet som systemutvecklare och systemarkitekt. Eftersom Net Entertainment inte ville bero på några externa bibliotek utvecklades allting från grunden. Förnamn utvecklade ett robust ramverk flexibelt nog att möta de olika utmaningar som spelutvecklingen stod inför. </w:t>
      </w:r>
      <w:r w:rsidR="007407C1">
        <w:t>Hen</w:t>
      </w:r>
      <w:r>
        <w:t>s tidigare erfarenhet av avancerad webbutveckling på klientsidan lyfte projektet till en helt ny nivå och möjliggjorde snabbare utvecklingstakt, utökad möjlighet till parallell utveckling samt en betydligt enklare kodbas att underhålla och vidareutveckla.</w:t>
      </w:r>
    </w:p>
    <w:p w14:paraId="4231607E" w14:textId="3FB8D7F5" w:rsidR="000A11BB" w:rsidRDefault="000A11BB" w:rsidP="000A11BB">
      <w:r>
        <w:t>Projektet togs från start till leverans och Förnamn utvecklade tillsammans med teamet spelens grafiska representation, interaktionslogik och användargränssnitt, även med experimentell kreativ användning av nya HTML5- och CSS3-features. Förnamn såg även till att förbättra processerna kring utvecklingen av webbapplikationer, arbetet med Scrum och introducerade även automatiserade enhetstester.</w:t>
      </w:r>
    </w:p>
    <w:p w14:paraId="644DCDC7" w14:textId="0AF6E912" w:rsidR="0026797D" w:rsidRPr="006A0B4C" w:rsidRDefault="000A11BB" w:rsidP="000A11BB">
      <w:r>
        <w:t>Med Förnamns engagemang och känsla för kvalitet levererades spel som ger en tidigare oöverträffad spelupplevelse för mobila kasinospel på en för NetEnt helt ny plattform.</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447"/>
      </w:tblGrid>
      <w:tr w:rsidR="0026797D" w:rsidRPr="009B3D3E" w14:paraId="261418F6" w14:textId="77777777" w:rsidTr="00142B75">
        <w:tc>
          <w:tcPr>
            <w:tcW w:w="8447" w:type="dxa"/>
            <w:tcBorders>
              <w:top w:val="nil"/>
              <w:left w:val="nil"/>
              <w:bottom w:val="nil"/>
              <w:right w:val="nil"/>
            </w:tcBorders>
            <w:shd w:val="clear" w:color="auto" w:fill="F2F2F2" w:themeFill="background1" w:themeFillShade="F2"/>
          </w:tcPr>
          <w:p w14:paraId="17DC3EE9" w14:textId="08F2F7CC" w:rsidR="0026797D" w:rsidRPr="006A0B4C" w:rsidRDefault="0026797D" w:rsidP="00142B75">
            <w:pPr>
              <w:pStyle w:val="Kvalification"/>
            </w:pPr>
            <w:r w:rsidRPr="006A0B4C">
              <w:rPr>
                <w:b/>
                <w:bCs/>
              </w:rPr>
              <w:t>TEKNIKER:</w:t>
            </w:r>
            <w:r w:rsidRPr="006A0B4C">
              <w:t xml:space="preserve"> </w:t>
            </w:r>
            <w:r w:rsidR="000A11BB">
              <w:t>HTML5, CSS</w:t>
            </w:r>
            <w:r w:rsidR="007407C1">
              <w:t xml:space="preserve">3, JavaScript, TDD/BDD, </w:t>
            </w:r>
            <w:r w:rsidR="000A11BB">
              <w:t xml:space="preserve">YUI Tools, JSLint, JSDoc, Maven, Subversion </w:t>
            </w:r>
          </w:p>
          <w:p w14:paraId="77662E88" w14:textId="24176BF5" w:rsidR="0026797D" w:rsidRPr="000A11BB" w:rsidRDefault="0026797D" w:rsidP="00142B75">
            <w:pPr>
              <w:pStyle w:val="Kvalification"/>
              <w:rPr>
                <w:lang w:val="en-US"/>
              </w:rPr>
            </w:pPr>
            <w:r w:rsidRPr="000A11BB">
              <w:rPr>
                <w:b/>
                <w:bCs/>
                <w:lang w:val="en-US"/>
              </w:rPr>
              <w:t>MILJÖER</w:t>
            </w:r>
            <w:r w:rsidRPr="000A11BB">
              <w:rPr>
                <w:lang w:val="en-US"/>
              </w:rPr>
              <w:t xml:space="preserve"> </w:t>
            </w:r>
            <w:proofErr w:type="spellStart"/>
            <w:r w:rsidR="000A11BB">
              <w:rPr>
                <w:lang w:val="en-US"/>
              </w:rPr>
              <w:t>iOS</w:t>
            </w:r>
            <w:proofErr w:type="spellEnd"/>
            <w:r w:rsidR="000A11BB">
              <w:rPr>
                <w:lang w:val="en-US"/>
              </w:rPr>
              <w:t xml:space="preserve"> (</w:t>
            </w:r>
            <w:proofErr w:type="spellStart"/>
            <w:r w:rsidR="000A11BB">
              <w:rPr>
                <w:lang w:val="en-US"/>
              </w:rPr>
              <w:t>iPad</w:t>
            </w:r>
            <w:proofErr w:type="spellEnd"/>
            <w:r w:rsidR="000A11BB">
              <w:rPr>
                <w:lang w:val="en-US"/>
              </w:rPr>
              <w:t xml:space="preserve">, iPhone, iPod), Windows 7, </w:t>
            </w:r>
            <w:proofErr w:type="spellStart"/>
            <w:r w:rsidR="000A11BB">
              <w:rPr>
                <w:lang w:val="en-US"/>
              </w:rPr>
              <w:t>NetBeans</w:t>
            </w:r>
            <w:proofErr w:type="spellEnd"/>
            <w:r w:rsidR="000A11BB">
              <w:rPr>
                <w:lang w:val="en-US"/>
              </w:rPr>
              <w:t xml:space="preserve">, Hudson, Jenkins,  Charles, </w:t>
            </w:r>
            <w:proofErr w:type="spellStart"/>
            <w:r w:rsidR="000A11BB">
              <w:rPr>
                <w:lang w:val="en-US"/>
              </w:rPr>
              <w:t>Jira</w:t>
            </w:r>
            <w:proofErr w:type="spellEnd"/>
            <w:r w:rsidR="000A11BB">
              <w:rPr>
                <w:lang w:val="en-US"/>
              </w:rPr>
              <w:t xml:space="preserve">, </w:t>
            </w:r>
            <w:proofErr w:type="spellStart"/>
            <w:r w:rsidR="000A11BB">
              <w:rPr>
                <w:lang w:val="en-US"/>
              </w:rPr>
              <w:t>ReviewBoard</w:t>
            </w:r>
            <w:proofErr w:type="spellEnd"/>
            <w:r w:rsidR="000A11BB">
              <w:rPr>
                <w:lang w:val="en-US"/>
              </w:rPr>
              <w:t>, Apache</w:t>
            </w:r>
          </w:p>
        </w:tc>
      </w:tr>
    </w:tbl>
    <w:p w14:paraId="3B4D6D58" w14:textId="661541B2" w:rsidR="0026797D" w:rsidRPr="006A0B4C" w:rsidRDefault="000A11BB" w:rsidP="00503AD5">
      <w:pPr>
        <w:pStyle w:val="Heading2"/>
        <w:rPr>
          <w:lang w:val="sv-SE"/>
        </w:rPr>
      </w:pPr>
      <w:r>
        <w:rPr>
          <w:lang w:val="sv-SE"/>
        </w:rPr>
        <w:lastRenderedPageBreak/>
        <w:t>systemarkitekt / systemutvecklare</w:t>
      </w:r>
    </w:p>
    <w:p w14:paraId="633704B8" w14:textId="69E443C1" w:rsidR="0026797D" w:rsidRPr="006A0B4C" w:rsidRDefault="000A11BB" w:rsidP="0026797D">
      <w:pPr>
        <w:pStyle w:val="Heading5"/>
      </w:pPr>
      <w:r>
        <w:rPr>
          <w:rFonts w:cs="Lucida Sans Unicode"/>
          <w:bCs/>
        </w:rPr>
        <w:t>Nordnet</w:t>
      </w:r>
      <w:r w:rsidR="0026797D" w:rsidRPr="006A0B4C">
        <w:rPr>
          <w:rFonts w:cs="Lucida Sans Unicode"/>
          <w:bCs/>
        </w:rPr>
        <w:t xml:space="preserve"> </w:t>
      </w:r>
      <w:r w:rsidR="0026797D" w:rsidRPr="006A0B4C">
        <w:t>Q</w:t>
      </w:r>
      <w:r>
        <w:t>1</w:t>
      </w:r>
      <w:r w:rsidR="0026797D" w:rsidRPr="006A0B4C">
        <w:t xml:space="preserve"> 20</w:t>
      </w:r>
      <w:r>
        <w:t>10 – Q3 2010</w:t>
      </w:r>
    </w:p>
    <w:p w14:paraId="191C81BA" w14:textId="1E3F9CB1" w:rsidR="000A11BB" w:rsidRDefault="000A11BB" w:rsidP="0026797D">
      <w:r>
        <w:t>Nordnet har visionen att bli Nordens ledande bank inom sparande med cirka 350 000 aktiva kunder och har ett totalt sparkapital om cirka 100 miljarder kronor. Företaget omsätter ca 1 400 MSEK och har 330 anställda.  Nordnet är helt internetbaserade och erbjuder tjänster till kunder i Sverige, Finland, Danmark och Norge.</w:t>
      </w:r>
    </w:p>
    <w:p w14:paraId="016FE033" w14:textId="0E290526" w:rsidR="000A11BB" w:rsidRDefault="000A11BB" w:rsidP="0026797D">
      <w:r>
        <w:t xml:space="preserve">Under 2010 genomfördes en mängd viktiga projekt med syftena att öka kundkonverteringen, compliance, och svara på nya sparformer introducerade av lagstiftning. </w:t>
      </w:r>
    </w:p>
    <w:p w14:paraId="4CD23167" w14:textId="373C0CB2" w:rsidR="000A11BB" w:rsidRDefault="000A11BB" w:rsidP="0026797D">
      <w:r>
        <w:t xml:space="preserve">Förnamn var ledande på systemutvecklingssidan som ansvarig för integration och lösningsarkitektur. Med Förnamns förståelse och kunskap inom affärsprocesser kunde förändringar valideras mot affärssidan och kvaliteten i projektet säkras. Projekten ställde även stora krav på teknisk kompetens och simultankapacitet mellan de olika uppgifterna. </w:t>
      </w:r>
    </w:p>
    <w:p w14:paraId="7DB0F916" w14:textId="73CEBAB7" w:rsidR="0026797D" w:rsidRPr="006A0B4C" w:rsidRDefault="000A11BB" w:rsidP="0026797D">
      <w:r>
        <w:t>Som erfar</w:t>
      </w:r>
      <w:r w:rsidR="007407C1">
        <w:t>en systemutvecklare levererade F</w:t>
      </w:r>
      <w:r>
        <w:t>örnamn snabbt resultat med enastående kvalitet. Tack vare Förnamns arbete kan därför sve</w:t>
      </w:r>
      <w:r w:rsidR="007407C1">
        <w:t>nska kunder öppna i</w:t>
      </w:r>
      <w:r>
        <w:t>nvesteringssparkonton, norska kunder bli kunder med e-legitimation, och befintliga kunder uppleva ökad realtids-kommunikation mellan sig själva och banksystemen.</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447"/>
      </w:tblGrid>
      <w:tr w:rsidR="0026797D" w:rsidRPr="005B0FAA" w14:paraId="68E3B331" w14:textId="77777777" w:rsidTr="00142B75">
        <w:tc>
          <w:tcPr>
            <w:tcW w:w="8447" w:type="dxa"/>
            <w:tcBorders>
              <w:top w:val="nil"/>
              <w:left w:val="nil"/>
              <w:bottom w:val="nil"/>
              <w:right w:val="nil"/>
            </w:tcBorders>
            <w:shd w:val="clear" w:color="auto" w:fill="F2F2F2" w:themeFill="background1" w:themeFillShade="F2"/>
          </w:tcPr>
          <w:p w14:paraId="0950C94A" w14:textId="2D3F167C" w:rsidR="0026797D" w:rsidRPr="006A0B4C" w:rsidRDefault="0026797D" w:rsidP="00142B75">
            <w:pPr>
              <w:pStyle w:val="Kvalification"/>
            </w:pPr>
            <w:r w:rsidRPr="006A0B4C">
              <w:rPr>
                <w:b/>
                <w:bCs/>
              </w:rPr>
              <w:t>TEKNIKER:</w:t>
            </w:r>
            <w:r w:rsidRPr="006A0B4C">
              <w:t xml:space="preserve"> </w:t>
            </w:r>
            <w:r w:rsidR="005B0FAA">
              <w:t>Java, Perl, Mason, Spring Framework, IBM Websphere MQ, Javascript, CSS, REST</w:t>
            </w:r>
          </w:p>
          <w:p w14:paraId="7B46DEF1" w14:textId="7B56D02C" w:rsidR="0026797D" w:rsidRPr="002B0415" w:rsidRDefault="0026797D" w:rsidP="005B0FAA">
            <w:pPr>
              <w:pStyle w:val="Kvalification"/>
            </w:pPr>
            <w:r w:rsidRPr="002B0415">
              <w:rPr>
                <w:b/>
                <w:bCs/>
              </w:rPr>
              <w:t>MILJÖER:</w:t>
            </w:r>
            <w:r w:rsidRPr="002B0415">
              <w:t xml:space="preserve"> </w:t>
            </w:r>
            <w:r w:rsidR="005B0FAA" w:rsidRPr="002B0415">
              <w:t>Linux, Tomcat, Apache, MySQL, Oracle</w:t>
            </w:r>
          </w:p>
        </w:tc>
      </w:tr>
    </w:tbl>
    <w:p w14:paraId="520FBEE2" w14:textId="77777777" w:rsidR="00CB0042" w:rsidRPr="006A0B4C" w:rsidRDefault="00CB0042" w:rsidP="00503AD5">
      <w:pPr>
        <w:pStyle w:val="Heading2"/>
        <w:rPr>
          <w:lang w:val="sv-SE"/>
        </w:rPr>
      </w:pPr>
      <w:r w:rsidRPr="006A0B4C">
        <w:rPr>
          <w:lang w:val="sv-SE"/>
        </w:rPr>
        <w:t>Systemutvecklare</w:t>
      </w:r>
    </w:p>
    <w:p w14:paraId="6C84C3FD" w14:textId="51AE5247" w:rsidR="00CB0042" w:rsidRPr="006A0B4C" w:rsidRDefault="008A4928" w:rsidP="00CB0042">
      <w:pPr>
        <w:pStyle w:val="Heading5"/>
      </w:pPr>
      <w:r>
        <w:rPr>
          <w:rFonts w:cs="Lucida Sans Unicode"/>
          <w:bCs/>
        </w:rPr>
        <w:t>Travelocity</w:t>
      </w:r>
      <w:r w:rsidR="00CB0042" w:rsidRPr="006A0B4C">
        <w:rPr>
          <w:rFonts w:cs="Lucida Sans Unicode"/>
          <w:bCs/>
        </w:rPr>
        <w:t xml:space="preserve"> </w:t>
      </w:r>
      <w:r w:rsidR="008626D5">
        <w:rPr>
          <w:rFonts w:cs="Lucida Sans Unicode"/>
          <w:bCs/>
        </w:rPr>
        <w:t xml:space="preserve">Q2 2009 - </w:t>
      </w:r>
      <w:r w:rsidR="008626D5">
        <w:t>Q4 2009</w:t>
      </w:r>
    </w:p>
    <w:p w14:paraId="36BD25F0" w14:textId="68E1C1C6" w:rsidR="008A4928" w:rsidRDefault="008A4928" w:rsidP="008A4928">
      <w:pPr>
        <w:rPr>
          <w:rFonts w:eastAsia="Calibri"/>
        </w:rPr>
      </w:pPr>
      <w:r>
        <w:t xml:space="preserve">Travelocity är ett globalt koncern som på den nordiska marknaden äger och driver siterna Resfeber, Lastminute och Boxoffice. </w:t>
      </w:r>
    </w:p>
    <w:p w14:paraId="11654241" w14:textId="04F90AA4" w:rsidR="008A4928" w:rsidRDefault="008A4928" w:rsidP="008A4928">
      <w:pPr>
        <w:rPr>
          <w:rFonts w:eastAsia="Times New Roman"/>
        </w:rPr>
      </w:pPr>
      <w:r>
        <w:t>Förnamn kom till Travelocity när man var i slutfasen av en mycket omfattande facelift av resfebersiterna. Förnamns uppgift var att färdigställa utvecklingen i projektet samt att se till att kvalitetssäk</w:t>
      </w:r>
      <w:r w:rsidR="002B0415">
        <w:t>ra, testa och driftsätta det. He</w:t>
      </w:r>
      <w:r>
        <w:t>n satte sig snabbt in i systemet och infrastrukturen och kunde snabbt identifiera och lösa de behov som fanns kvar. Allt för att se till att uppfylla alla affärskrav samt att få en säker driftsättning.</w:t>
      </w:r>
    </w:p>
    <w:p w14:paraId="74AB77D3" w14:textId="6AAF1574" w:rsidR="008A4928" w:rsidRDefault="008A4928" w:rsidP="008A4928">
      <w:r>
        <w:t>Förnamn satte även fokus på användarvänlighet och möjliggjorde för A/B-testning av den nya siten, något som gav Travelocity värdefull information om kundernas beteendemönster samt siternas styrkor och svaghet</w:t>
      </w:r>
      <w:r w:rsidR="008626D5">
        <w:t>er. För att genomföra testning och driftsättning</w:t>
      </w:r>
      <w:r>
        <w:t>, dokumenterade Förnamn alla förändringar som gjorts. I</w:t>
      </w:r>
      <w:r w:rsidR="008626D5">
        <w:t>nför den nya releasen hjälpte he</w:t>
      </w:r>
      <w:r>
        <w:t>n till att konfigurera servrarna och var ensamt ansvarig under releasen.</w:t>
      </w:r>
    </w:p>
    <w:p w14:paraId="7120CD0A" w14:textId="77777777" w:rsidR="008A4928" w:rsidRDefault="008A4928" w:rsidP="008A4928">
      <w:r>
        <w:t>Tack vare Förnamn kunde projektet levereras med mycket gott resultat utan ytterligare tidsfördröjningar. Projektleveransen bidrog till kraftigt ökad försäljning samt gav siten ett mordernare utseende.</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447"/>
      </w:tblGrid>
      <w:tr w:rsidR="00CB0042" w:rsidRPr="00347D34" w14:paraId="7190067E" w14:textId="77777777" w:rsidTr="00142B75">
        <w:tc>
          <w:tcPr>
            <w:tcW w:w="8447" w:type="dxa"/>
            <w:tcBorders>
              <w:top w:val="nil"/>
              <w:left w:val="nil"/>
              <w:bottom w:val="nil"/>
              <w:right w:val="nil"/>
            </w:tcBorders>
            <w:shd w:val="clear" w:color="auto" w:fill="F2F2F2" w:themeFill="background1" w:themeFillShade="F2"/>
          </w:tcPr>
          <w:p w14:paraId="76B71187" w14:textId="79765CCA" w:rsidR="00CB0042" w:rsidRPr="008626D5" w:rsidRDefault="00CB0042" w:rsidP="00142B75">
            <w:pPr>
              <w:pStyle w:val="Kvalification"/>
            </w:pPr>
            <w:r w:rsidRPr="008626D5">
              <w:rPr>
                <w:b/>
                <w:bCs/>
              </w:rPr>
              <w:t>TEKNIKER:</w:t>
            </w:r>
            <w:r w:rsidRPr="008626D5">
              <w:t xml:space="preserve"> </w:t>
            </w:r>
            <w:r w:rsidR="008626D5">
              <w:t>Java, Perl, CGI, Interaktionsdesign, A/B-tesning, JavaScript, AJAX, HTML, CSS, Apache, Omniture, Google Analytics, MySQL, JAVA</w:t>
            </w:r>
          </w:p>
          <w:p w14:paraId="68286AA4" w14:textId="740AB265" w:rsidR="00CB0042" w:rsidRPr="00DD680F" w:rsidRDefault="00CB0042" w:rsidP="00142B75">
            <w:pPr>
              <w:pStyle w:val="Kvalification"/>
              <w:rPr>
                <w:lang w:val="en-US"/>
              </w:rPr>
            </w:pPr>
            <w:r w:rsidRPr="00DD680F">
              <w:rPr>
                <w:b/>
                <w:bCs/>
                <w:lang w:val="en-US"/>
              </w:rPr>
              <w:t>MILJÖER:</w:t>
            </w:r>
            <w:r w:rsidRPr="00DD680F">
              <w:rPr>
                <w:lang w:val="en-US"/>
              </w:rPr>
              <w:t xml:space="preserve"> </w:t>
            </w:r>
            <w:r w:rsidR="008626D5" w:rsidRPr="008626D5">
              <w:t>Unix/Linux, Apache, CVS, Sabre, Amadeus</w:t>
            </w:r>
          </w:p>
        </w:tc>
      </w:tr>
    </w:tbl>
    <w:p w14:paraId="1C327632" w14:textId="65BA0EE3" w:rsidR="000C0C25" w:rsidRPr="006A0B4C" w:rsidRDefault="008626D5" w:rsidP="000C0C25">
      <w:pPr>
        <w:pStyle w:val="Heading2"/>
        <w:rPr>
          <w:lang w:val="sv-SE"/>
        </w:rPr>
      </w:pPr>
      <w:r>
        <w:rPr>
          <w:lang w:val="sv-SE"/>
        </w:rPr>
        <w:lastRenderedPageBreak/>
        <w:t>webbutvecklare</w:t>
      </w:r>
    </w:p>
    <w:p w14:paraId="338B95B2" w14:textId="587D33CE" w:rsidR="000C0C25" w:rsidRPr="006A0B4C" w:rsidRDefault="008626D5" w:rsidP="000C0C25">
      <w:pPr>
        <w:pStyle w:val="Heading5"/>
        <w:rPr>
          <w:rFonts w:cs="Lucida Sans Unicode"/>
          <w:bCs/>
        </w:rPr>
      </w:pPr>
      <w:commentRangeStart w:id="16"/>
      <w:r>
        <w:rPr>
          <w:rFonts w:cs="Lucida Sans Unicode"/>
          <w:bCs/>
        </w:rPr>
        <w:t>Project Destination</w:t>
      </w:r>
      <w:r w:rsidR="000C0C25" w:rsidRPr="006A0B4C">
        <w:rPr>
          <w:rFonts w:cs="Lucida Sans Unicode"/>
          <w:bCs/>
        </w:rPr>
        <w:t xml:space="preserve"> </w:t>
      </w:r>
      <w:commentRangeEnd w:id="16"/>
      <w:r w:rsidR="00CB578E">
        <w:rPr>
          <w:rStyle w:val="CommentReference"/>
          <w:rFonts w:asciiTheme="minorHAnsi" w:hAnsiTheme="minorHAnsi"/>
          <w:color w:val="auto"/>
        </w:rPr>
        <w:commentReference w:id="16"/>
      </w:r>
      <w:r>
        <w:t>Q1 2009</w:t>
      </w:r>
      <w:r w:rsidR="000C0C25" w:rsidRPr="006A0B4C">
        <w:t xml:space="preserve"> – Q2 200</w:t>
      </w:r>
      <w:r>
        <w:t>9</w:t>
      </w:r>
    </w:p>
    <w:p w14:paraId="6668BBB9" w14:textId="77777777" w:rsidR="008626D5" w:rsidRDefault="008626D5" w:rsidP="008626D5">
      <w:r>
        <w:t xml:space="preserve">Project Destination ger årligen en grupp deltagare möjligheten att möta både Svenska och utländska företag utanför Sverige genom att anordna resor till olika destinationer ute i världen. Project Destination anordnar även varje år en arbetsmarknadsmässa med internationella företag. Mässan bestod av elva företag och resorna gick till fyra olika destinationer med sju deltagare till varje destination. </w:t>
      </w:r>
    </w:p>
    <w:p w14:paraId="5AF6A08A" w14:textId="77777777" w:rsidR="008626D5" w:rsidRDefault="008626D5" w:rsidP="008626D5">
      <w:r>
        <w:t xml:space="preserve">Efter byte av ledning inom Project Destination ville kunden ha en ny hemsida och behövde kompetens för att utveckla denna sida i PHP och Wordpress. Sidan skulle hjälpa att sälja konceptet till företag, förenkla administration och spridning av information till intressenter. </w:t>
      </w:r>
    </w:p>
    <w:p w14:paraId="4279C365" w14:textId="4577FEF5" w:rsidR="008626D5" w:rsidRDefault="008626D5" w:rsidP="008626D5">
      <w:r>
        <w:t xml:space="preserve">Förnamn var ansvarig </w:t>
      </w:r>
      <w:r w:rsidR="002B0415">
        <w:t>för utvecklingen av hemsidan. He</w:t>
      </w:r>
      <w:r>
        <w:t>n arbetade självständigt men hade nära samarbete med Project Destinations Art Director i utveckling av hemsidans design efter fastställa</w:t>
      </w:r>
      <w:r w:rsidR="00224A33">
        <w:t>nde av kravspecifikationslista.</w:t>
      </w:r>
    </w:p>
    <w:p w14:paraId="08BCFBA6" w14:textId="031DB5AE" w:rsidR="00415BA0" w:rsidRPr="006A0B4C" w:rsidRDefault="008626D5" w:rsidP="000C0C25">
      <w:r>
        <w:t>Uppdraget resulterade i en funktionell och mycket uppskattad hemsida med tillhörande Wordpress-plugin. Sidan förenklade samarbete med företagspartners samt var en effektiv förmedlare av information till alla intressenter i projektet</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447"/>
      </w:tblGrid>
      <w:tr w:rsidR="00415BA0" w:rsidRPr="006A0B4C" w14:paraId="6A9EFD7C" w14:textId="77777777" w:rsidTr="00142B75">
        <w:tc>
          <w:tcPr>
            <w:tcW w:w="8447" w:type="dxa"/>
            <w:tcBorders>
              <w:top w:val="nil"/>
              <w:left w:val="nil"/>
              <w:bottom w:val="nil"/>
              <w:right w:val="nil"/>
            </w:tcBorders>
            <w:shd w:val="clear" w:color="auto" w:fill="F2F2F2" w:themeFill="background1" w:themeFillShade="F2"/>
          </w:tcPr>
          <w:p w14:paraId="550EC88D" w14:textId="31E994FA" w:rsidR="00415BA0" w:rsidRPr="00C454CF" w:rsidRDefault="00415BA0" w:rsidP="00142B75">
            <w:pPr>
              <w:pStyle w:val="Kvalification"/>
              <w:rPr>
                <w:lang w:val="en-US"/>
              </w:rPr>
            </w:pPr>
            <w:r w:rsidRPr="00C454CF">
              <w:rPr>
                <w:b/>
                <w:bCs/>
                <w:lang w:val="en-US"/>
              </w:rPr>
              <w:t>TEKNIKER:</w:t>
            </w:r>
            <w:r w:rsidRPr="00C454CF">
              <w:rPr>
                <w:lang w:val="en-US"/>
              </w:rPr>
              <w:t xml:space="preserve"> </w:t>
            </w:r>
            <w:r w:rsidR="00C454CF">
              <w:rPr>
                <w:lang w:val="en-US"/>
              </w:rPr>
              <w:t xml:space="preserve">CSS, HTML, </w:t>
            </w:r>
            <w:proofErr w:type="spellStart"/>
            <w:r w:rsidR="00C454CF">
              <w:rPr>
                <w:lang w:val="en-US"/>
              </w:rPr>
              <w:t>jQuery</w:t>
            </w:r>
            <w:proofErr w:type="spellEnd"/>
            <w:r w:rsidR="00C454CF">
              <w:rPr>
                <w:lang w:val="en-US"/>
              </w:rPr>
              <w:t>, PHP, Adobe Photoshop</w:t>
            </w:r>
            <w:r w:rsidR="000C0C25" w:rsidRPr="00C454CF">
              <w:rPr>
                <w:lang w:val="en-US"/>
              </w:rPr>
              <w:t>.</w:t>
            </w:r>
          </w:p>
          <w:p w14:paraId="33309A5F" w14:textId="33844288" w:rsidR="00415BA0" w:rsidRPr="006A0B4C" w:rsidRDefault="00415BA0" w:rsidP="00142B75">
            <w:pPr>
              <w:pStyle w:val="Kvalification"/>
            </w:pPr>
            <w:r w:rsidRPr="006A0B4C">
              <w:rPr>
                <w:b/>
                <w:bCs/>
              </w:rPr>
              <w:t>MILJÖER:</w:t>
            </w:r>
            <w:r w:rsidRPr="006A0B4C">
              <w:t xml:space="preserve"> </w:t>
            </w:r>
            <w:r w:rsidR="00C454CF">
              <w:t>Mac OSX 10.7, TextMate, XAMPP, Wordpress</w:t>
            </w:r>
          </w:p>
        </w:tc>
      </w:tr>
    </w:tbl>
    <w:p w14:paraId="0872B0D7" w14:textId="77777777" w:rsidR="00142B75" w:rsidRPr="006A0B4C" w:rsidRDefault="00142B75" w:rsidP="00142B75">
      <w:pPr>
        <w:pStyle w:val="Heading2"/>
        <w:rPr>
          <w:lang w:val="sv-SE"/>
        </w:rPr>
      </w:pPr>
      <w:r w:rsidRPr="006A0B4C">
        <w:rPr>
          <w:lang w:val="sv-SE"/>
        </w:rPr>
        <w:t>Systemutvecklare</w:t>
      </w:r>
    </w:p>
    <w:p w14:paraId="28CFECC2" w14:textId="3FF0C7AB" w:rsidR="00142B75" w:rsidRPr="00C454CF" w:rsidRDefault="00C454CF" w:rsidP="00142B75">
      <w:pPr>
        <w:pStyle w:val="Heading5"/>
      </w:pPr>
      <w:commentRangeStart w:id="17"/>
      <w:r>
        <w:t xml:space="preserve">Institutionen för Systemteknik, Linköpings Universitet </w:t>
      </w:r>
      <w:commentRangeEnd w:id="17"/>
      <w:r w:rsidR="00CB578E">
        <w:rPr>
          <w:rStyle w:val="CommentReference"/>
          <w:rFonts w:asciiTheme="minorHAnsi" w:hAnsiTheme="minorHAnsi"/>
          <w:color w:val="auto"/>
        </w:rPr>
        <w:commentReference w:id="17"/>
      </w:r>
      <w:r w:rsidR="00142B75" w:rsidRPr="006A0B4C">
        <w:t>Q</w:t>
      </w:r>
      <w:r>
        <w:t>2</w:t>
      </w:r>
      <w:r w:rsidR="00142B75" w:rsidRPr="006A0B4C">
        <w:t xml:space="preserve"> 200</w:t>
      </w:r>
      <w:r>
        <w:t>8</w:t>
      </w:r>
      <w:r w:rsidR="00142B75" w:rsidRPr="006A0B4C">
        <w:t xml:space="preserve"> – Q</w:t>
      </w:r>
      <w:r>
        <w:t>4</w:t>
      </w:r>
      <w:r w:rsidR="00142B75" w:rsidRPr="006A0B4C">
        <w:t xml:space="preserve"> 200</w:t>
      </w:r>
      <w:r>
        <w:t>8</w:t>
      </w:r>
    </w:p>
    <w:p w14:paraId="29CE68BD" w14:textId="77777777" w:rsidR="00C454CF" w:rsidRDefault="00C454CF" w:rsidP="00C454CF">
      <w:pPr>
        <w:spacing w:after="0"/>
      </w:pPr>
      <w:r>
        <w:t>Linköpings Universitet (LiU) är ett av Sveriges största universitet med drygt 30 000 studenter. Institutionen för systemteknik (ISY) vid Linköpings universitet hade utvecklat ett trackingsystem som beräknade en magnets position och riktning i tre dimensioner.</w:t>
      </w:r>
    </w:p>
    <w:p w14:paraId="6E94EFB4" w14:textId="2329FAA4" w:rsidR="00C454CF" w:rsidRDefault="00C454CF" w:rsidP="00C454CF">
      <w:pPr>
        <w:spacing w:before="120" w:after="0"/>
      </w:pPr>
      <w:r>
        <w:t>De efterfrågade ett program som på ett intuitivt sätt kunde visa upp deras nya trackingsystem i en museimiljö på Visualiseringscenter C, en mötesplats kr</w:t>
      </w:r>
      <w:r w:rsidR="002B0415">
        <w:t xml:space="preserve">ing visualisering i Norrköping. </w:t>
      </w:r>
    </w:p>
    <w:p w14:paraId="12E8C2BD" w14:textId="1EF8B1B6" w:rsidR="00224A33" w:rsidRDefault="00C454CF" w:rsidP="00224A33">
      <w:pPr>
        <w:spacing w:before="120" w:after="0"/>
      </w:pPr>
      <w:r>
        <w:t>Förnamns roll var att utveckla mjukvaran. Förnamn översatte den ursprungliga algoritmen för trackingsystemet och paketerade det som ett lättanvänt API. Därefter utvecklade h</w:t>
      </w:r>
      <w:r w:rsidR="002B0415">
        <w:t>e</w:t>
      </w:r>
      <w:r>
        <w:t>n flera prototyper för att testa interaktionsmöjligheter.</w:t>
      </w:r>
      <w:r w:rsidR="00224A33">
        <w:t xml:space="preserve"> </w:t>
      </w:r>
      <w:r w:rsidR="002B0415">
        <w:t>Förnamn</w:t>
      </w:r>
      <w:r>
        <w:t xml:space="preserve"> använde trackingsystemet för att positionera en magnet som var monterad i en vanlig pensel. Besökaren använde penseln för att måla och stänka virtuell vattenfärg på en bakproji</w:t>
      </w:r>
      <w:r w:rsidR="00224A33">
        <w:t>cerad skärm infälld i ett bord.</w:t>
      </w:r>
    </w:p>
    <w:p w14:paraId="7AB15DE3" w14:textId="06837BB8" w:rsidR="00142B75" w:rsidRPr="006A0B4C" w:rsidRDefault="00C454CF" w:rsidP="00224A33">
      <w:pPr>
        <w:spacing w:before="120" w:after="0"/>
      </w:pPr>
      <w:r>
        <w:t xml:space="preserve">Resultatet blev en mycket lyckad installation som fascinerade besökare i alla åldrar. Både ISY och Visualiseringscenter C var nöjda med arbetet. Programmet som </w:t>
      </w:r>
      <w:r w:rsidR="002B0415">
        <w:t>Förnamn</w:t>
      </w:r>
      <w:r>
        <w:t xml:space="preserve"> utvecklat har genom interaktionen med penseln visat upp trackingsystemets fördelar mot konkurrerande system som högre uppdateringsfrekvens samt passiv och billig kontroll, vilket har också bidragit till ett ökat intresse och efterfrågan för tekniken</w:t>
      </w:r>
      <w:r w:rsidR="00142B75" w:rsidRPr="006A0B4C">
        <w:t>.</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447"/>
      </w:tblGrid>
      <w:tr w:rsidR="00142B75" w:rsidRPr="00347D34" w14:paraId="4AA3ECE7" w14:textId="77777777" w:rsidTr="00142B75">
        <w:tc>
          <w:tcPr>
            <w:tcW w:w="8447" w:type="dxa"/>
            <w:tcBorders>
              <w:top w:val="nil"/>
              <w:left w:val="nil"/>
              <w:bottom w:val="nil"/>
              <w:right w:val="nil"/>
            </w:tcBorders>
            <w:shd w:val="clear" w:color="auto" w:fill="F2F2F2" w:themeFill="background1" w:themeFillShade="F2"/>
          </w:tcPr>
          <w:p w14:paraId="016BB672" w14:textId="06D79C0F" w:rsidR="00142B75" w:rsidRPr="00DD680F" w:rsidRDefault="00142B75" w:rsidP="00142B75">
            <w:pPr>
              <w:pStyle w:val="Kvalification"/>
              <w:rPr>
                <w:lang w:val="en-US"/>
              </w:rPr>
            </w:pPr>
            <w:r w:rsidRPr="00DD680F">
              <w:rPr>
                <w:b/>
                <w:bCs/>
                <w:lang w:val="en-US"/>
              </w:rPr>
              <w:t>TEKNIKER:</w:t>
            </w:r>
            <w:r w:rsidRPr="00DD680F">
              <w:rPr>
                <w:lang w:val="en-US"/>
              </w:rPr>
              <w:t xml:space="preserve"> </w:t>
            </w:r>
            <w:r w:rsidR="00C454CF">
              <w:t>C++, OpenGL, GLSL, Boost, armadillo, FLTK, doxygen</w:t>
            </w:r>
            <w:r w:rsidR="00FD0B2C" w:rsidRPr="00DD680F">
              <w:rPr>
                <w:lang w:val="en-US"/>
              </w:rPr>
              <w:t>.</w:t>
            </w:r>
          </w:p>
          <w:p w14:paraId="1C42D2F6" w14:textId="0894B042" w:rsidR="00142B75" w:rsidRPr="00A873A5" w:rsidRDefault="00142B75" w:rsidP="00224A33">
            <w:pPr>
              <w:pStyle w:val="Kvalification"/>
              <w:spacing w:after="0"/>
              <w:rPr>
                <w:lang w:val="en-US"/>
              </w:rPr>
            </w:pPr>
            <w:r w:rsidRPr="00A873A5">
              <w:rPr>
                <w:b/>
                <w:bCs/>
                <w:lang w:val="en-US"/>
              </w:rPr>
              <w:t>MILJÖER:</w:t>
            </w:r>
            <w:r w:rsidRPr="00A873A5">
              <w:rPr>
                <w:lang w:val="en-US"/>
              </w:rPr>
              <w:t xml:space="preserve"> </w:t>
            </w:r>
            <w:r w:rsidR="00C454CF">
              <w:t>Visual Studio, MATLAB, Windows</w:t>
            </w:r>
            <w:r w:rsidR="00FD0B2C" w:rsidRPr="00A873A5">
              <w:rPr>
                <w:lang w:val="en-US"/>
              </w:rPr>
              <w:t>.</w:t>
            </w:r>
          </w:p>
        </w:tc>
      </w:tr>
    </w:tbl>
    <w:p w14:paraId="04143FFC" w14:textId="77777777" w:rsidR="001970D8" w:rsidRPr="00A873A5" w:rsidRDefault="001970D8" w:rsidP="00224A33">
      <w:pPr>
        <w:pStyle w:val="ListBullet2"/>
        <w:numPr>
          <w:ilvl w:val="0"/>
          <w:numId w:val="0"/>
        </w:numPr>
        <w:rPr>
          <w:lang w:val="en-US"/>
        </w:rPr>
      </w:pPr>
    </w:p>
    <w:sectPr w:rsidR="001970D8" w:rsidRPr="00A873A5" w:rsidSect="00815437">
      <w:type w:val="continuous"/>
      <w:pgSz w:w="11906" w:h="16838"/>
      <w:pgMar w:top="1418" w:right="1701" w:bottom="2268" w:left="1985" w:header="709" w:footer="87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oel Sjöstrand" w:date="2012-12-06T08:40:00Z" w:initials="BS">
    <w:p w14:paraId="1B2AAB27" w14:textId="5B444BCF" w:rsidR="00E12291" w:rsidRDefault="00E12291">
      <w:pPr>
        <w:pStyle w:val="CommentText"/>
      </w:pPr>
      <w:r>
        <w:rPr>
          <w:rStyle w:val="CommentReference"/>
        </w:rPr>
        <w:annotationRef/>
      </w:r>
      <w:r>
        <w:t xml:space="preserve">Sätt en eller flera titlar på dig själv. </w:t>
      </w:r>
    </w:p>
  </w:comment>
  <w:comment w:id="4" w:author="Hanna" w:date="2012-12-06T08:42:00Z" w:initials="H">
    <w:p w14:paraId="5E9E0850" w14:textId="77777777" w:rsidR="00E12291" w:rsidRDefault="00E12291" w:rsidP="00E658D6">
      <w:pPr>
        <w:pStyle w:val="CommentText"/>
      </w:pPr>
      <w:r>
        <w:rPr>
          <w:rStyle w:val="CommentReference"/>
        </w:rPr>
        <w:annotationRef/>
      </w:r>
      <w:r w:rsidRPr="008A1185">
        <w:t>Här ska du skriva en eg</w:t>
      </w:r>
      <w:r>
        <w:t xml:space="preserve">en beskrivning utifrån mallen </w:t>
      </w:r>
    </w:p>
    <w:p w14:paraId="6FB1CA96" w14:textId="77777777" w:rsidR="00E12291" w:rsidRDefault="00E12291" w:rsidP="00E658D6">
      <w:pPr>
        <w:pStyle w:val="CommentText"/>
      </w:pPr>
    </w:p>
    <w:p w14:paraId="12B5E16B" w14:textId="0F270CBC" w:rsidR="00E12291" w:rsidRDefault="00E12291" w:rsidP="00E658D6">
      <w:pPr>
        <w:pStyle w:val="CommentText"/>
      </w:pPr>
      <w:r w:rsidRPr="00662D0C">
        <w:rPr>
          <w:b/>
        </w:rPr>
        <w:t>1 Inledning</w:t>
      </w:r>
      <w:r>
        <w:t xml:space="preserve">: Beskriv din kompetens med två-tre meningar, referera till din erfarenhet och kompetens, bransch eller projekt. </w:t>
      </w:r>
    </w:p>
    <w:p w14:paraId="10B60D7D" w14:textId="2BCF454D" w:rsidR="00E12291" w:rsidRDefault="00E12291" w:rsidP="00E658D6">
      <w:pPr>
        <w:pStyle w:val="CommentText"/>
      </w:pPr>
    </w:p>
    <w:p w14:paraId="33302BA2" w14:textId="77777777" w:rsidR="00E12291" w:rsidRDefault="00E12291" w:rsidP="00E658D6">
      <w:pPr>
        <w:pStyle w:val="CommentText"/>
      </w:pPr>
    </w:p>
    <w:p w14:paraId="5A06BAAB" w14:textId="77777777" w:rsidR="00E12291" w:rsidRDefault="00E12291" w:rsidP="00E658D6">
      <w:pPr>
        <w:pStyle w:val="CommentText"/>
      </w:pPr>
      <w:r w:rsidRPr="00662D0C">
        <w:rPr>
          <w:b/>
        </w:rPr>
        <w:t>2. Utbildning:</w:t>
      </w:r>
      <w:r>
        <w:t xml:space="preserve">  Utbildad inom…inriktning eventuella certifieringar.</w:t>
      </w:r>
    </w:p>
    <w:p w14:paraId="4F3423A3" w14:textId="77777777" w:rsidR="00E12291" w:rsidRDefault="00E12291" w:rsidP="00E658D6">
      <w:pPr>
        <w:pStyle w:val="CommentText"/>
      </w:pPr>
    </w:p>
    <w:p w14:paraId="72EBE522" w14:textId="198F0905" w:rsidR="00E12291" w:rsidRPr="00662D0C" w:rsidRDefault="00E12291" w:rsidP="00E658D6">
      <w:pPr>
        <w:pStyle w:val="CommentText"/>
        <w:rPr>
          <w:b/>
        </w:rPr>
      </w:pPr>
      <w:r w:rsidRPr="00662D0C">
        <w:rPr>
          <w:b/>
        </w:rPr>
        <w:t>3. V</w:t>
      </w:r>
      <w:r>
        <w:rPr>
          <w:b/>
        </w:rPr>
        <w:t>ad utmärker dig /</w:t>
      </w:r>
      <w:r w:rsidRPr="00662D0C">
        <w:rPr>
          <w:b/>
        </w:rPr>
        <w:t>Hur fungerar du i projekt</w:t>
      </w:r>
      <w:r>
        <w:rPr>
          <w:b/>
        </w:rPr>
        <w:t>:</w:t>
      </w:r>
    </w:p>
    <w:p w14:paraId="5EC2462F" w14:textId="77777777" w:rsidR="00E12291" w:rsidRDefault="00E12291" w:rsidP="00E658D6">
      <w:pPr>
        <w:pStyle w:val="CommentText"/>
      </w:pPr>
    </w:p>
    <w:p w14:paraId="5E0B4F9D" w14:textId="1F59BA3E" w:rsidR="00E12291" w:rsidRDefault="00E12291" w:rsidP="00E658D6">
      <w:pPr>
        <w:pStyle w:val="CommentText"/>
      </w:pPr>
      <w:r>
        <w:t xml:space="preserve"> ”vad som utmärker Anna i projekt är …”, hur jobbar du i projekt, ledarroll, drivande, problemlösare, noggrann.</w:t>
      </w:r>
    </w:p>
    <w:p w14:paraId="72FA325E" w14:textId="77777777" w:rsidR="00E12291" w:rsidRDefault="00E12291" w:rsidP="00E658D6">
      <w:pPr>
        <w:pStyle w:val="CommentText"/>
      </w:pPr>
    </w:p>
    <w:p w14:paraId="1F577294" w14:textId="036B356A" w:rsidR="00E12291" w:rsidRDefault="00E12291" w:rsidP="00E658D6">
      <w:pPr>
        <w:pStyle w:val="CommentText"/>
      </w:pPr>
      <w:r>
        <w:t>Använd mallen här bredvid som inspiration och skriv en egen presentation utifrån samma språkstil.</w:t>
      </w:r>
    </w:p>
  </w:comment>
  <w:comment w:id="5" w:author="Hanna" w:date="2012-12-06T08:43:00Z" w:initials="H">
    <w:p w14:paraId="48248D9F" w14:textId="01633485" w:rsidR="00E12291" w:rsidRPr="004A152E" w:rsidRDefault="00E12291" w:rsidP="00577131">
      <w:pPr>
        <w:pStyle w:val="CommentText"/>
      </w:pPr>
      <w:r>
        <w:rPr>
          <w:rStyle w:val="CommentReference"/>
        </w:rPr>
        <w:annotationRef/>
      </w:r>
      <w:r>
        <w:rPr>
          <w:rStyle w:val="CommentReference"/>
        </w:rPr>
        <w:annotationRef/>
      </w:r>
      <w:r>
        <w:rPr>
          <w:rStyle w:val="CommentReference"/>
        </w:rPr>
        <w:t>Här skriver du dina främsta kompetensområden</w:t>
      </w:r>
    </w:p>
    <w:p w14:paraId="1249D2AF" w14:textId="35242ECF" w:rsidR="00E12291" w:rsidRDefault="00E12291">
      <w:pPr>
        <w:pStyle w:val="CommentText"/>
      </w:pPr>
    </w:p>
  </w:comment>
  <w:comment w:id="6" w:author="Boel Sjöstrand" w:date="2012-12-06T08:44:00Z" w:initials="BS">
    <w:p w14:paraId="1D988BDE" w14:textId="61BEACD7" w:rsidR="00E12291" w:rsidRDefault="00E12291">
      <w:pPr>
        <w:pStyle w:val="CommentText"/>
      </w:pPr>
      <w:r>
        <w:rPr>
          <w:rStyle w:val="CommentReference"/>
        </w:rPr>
        <w:annotationRef/>
      </w:r>
      <w:r>
        <w:t>Lyft fram de tre erfarenheter du är mest stolt över som karaktäriserar dig lite extra</w:t>
      </w:r>
    </w:p>
  </w:comment>
  <w:comment w:id="7" w:author="Boel Sjöstrand" w:date="2012-12-06T08:44:00Z" w:initials="BS">
    <w:p w14:paraId="781279A7" w14:textId="77D1FCB1" w:rsidR="00E12291" w:rsidRDefault="00E12291" w:rsidP="00DD680F">
      <w:pPr>
        <w:pStyle w:val="CommentText"/>
      </w:pPr>
      <w:r>
        <w:rPr>
          <w:rStyle w:val="CommentReference"/>
        </w:rPr>
        <w:annotationRef/>
      </w:r>
      <w:r>
        <w:t>Sätt en eller flera titlar på dig själv. (Samma som på första sidan)</w:t>
      </w:r>
    </w:p>
  </w:comment>
  <w:comment w:id="8" w:author="Hanna" w:date="2012-12-06T08:45:00Z" w:initials="H">
    <w:p w14:paraId="4435B855" w14:textId="6B24B10E" w:rsidR="00E12291" w:rsidRDefault="00E12291">
      <w:pPr>
        <w:pStyle w:val="CommentText"/>
      </w:pPr>
      <w:r>
        <w:rPr>
          <w:rStyle w:val="CommentReference"/>
        </w:rPr>
        <w:annotationRef/>
      </w:r>
      <w:r>
        <w:rPr>
          <w:rStyle w:val="CommentReference"/>
        </w:rPr>
        <w:annotationRef/>
      </w:r>
      <w:r w:rsidRPr="008A38DA">
        <w:t xml:space="preserve">Under denna sektion </w:t>
      </w:r>
      <w:r>
        <w:t xml:space="preserve">och de följande </w:t>
      </w:r>
      <w:r w:rsidRPr="008A38DA">
        <w:t>ska du lista samtliga tekniker du har jobbat med, oavsett hur stor eller liten erfare</w:t>
      </w:r>
      <w:r>
        <w:t>nhet du har inom aktuell teknik. Var inte rädd för att ta med något även om du bara suttit och ”pillat” lite med tekniken. Om du har jobbat med en teknik är det en kunskap, oavsett om du är expert inom ämnet eller ej. Det krävs inte att du fått betalt för att lära dig något, utan kompetens som kommer från eget intresse är lika relevant.</w:t>
      </w:r>
    </w:p>
  </w:comment>
  <w:comment w:id="9" w:author="Hanna" w:date="2012-12-06T08:48:00Z" w:initials="H">
    <w:p w14:paraId="793C07FC" w14:textId="28AFCB5C" w:rsidR="00E12291" w:rsidRDefault="00E12291">
      <w:pPr>
        <w:pStyle w:val="CommentText"/>
      </w:pPr>
      <w:r>
        <w:rPr>
          <w:rStyle w:val="CommentReference"/>
        </w:rPr>
        <w:annotationRef/>
      </w:r>
      <w:r>
        <w:t>Samma som tidigare sida</w:t>
      </w:r>
    </w:p>
  </w:comment>
  <w:comment w:id="10" w:author="Hanna" w:date="2012-12-04T13:18:00Z" w:initials="H">
    <w:p w14:paraId="2CC4E2A6" w14:textId="12800076" w:rsidR="00E12291" w:rsidRDefault="00E12291">
      <w:pPr>
        <w:pStyle w:val="CommentText"/>
      </w:pPr>
      <w:r>
        <w:rPr>
          <w:rStyle w:val="CommentReference"/>
        </w:rPr>
        <w:annotationRef/>
      </w:r>
      <w:r w:rsidRPr="008A38DA">
        <w:t>Här ska du skriva alla relevanta utbildningar och certifieringar du tagit</w:t>
      </w:r>
    </w:p>
  </w:comment>
  <w:comment w:id="11" w:author="Boel Sjöstrand" w:date="2012-12-07T14:36:00Z" w:initials="BS">
    <w:p w14:paraId="4C4B3BF0" w14:textId="77777777" w:rsidR="00E12291" w:rsidRDefault="00E12291" w:rsidP="001E28C2">
      <w:pPr>
        <w:pStyle w:val="CommentText"/>
      </w:pPr>
      <w:r>
        <w:rPr>
          <w:rStyle w:val="CommentReference"/>
        </w:rPr>
        <w:annotationRef/>
      </w:r>
      <w:r w:rsidRPr="00A0156C">
        <w:t xml:space="preserve">Här under listar du all projekterfarenhet. </w:t>
      </w:r>
      <w:r>
        <w:t xml:space="preserve">Glöm inte bort </w:t>
      </w:r>
      <w:r w:rsidRPr="00CB578E">
        <w:rPr>
          <w:b/>
        </w:rPr>
        <w:t>deltidsanställningar</w:t>
      </w:r>
      <w:r>
        <w:t xml:space="preserve"> och </w:t>
      </w:r>
      <w:r w:rsidRPr="00CB578E">
        <w:rPr>
          <w:b/>
        </w:rPr>
        <w:t>extrajobb</w:t>
      </w:r>
      <w:r>
        <w:t xml:space="preserve">. </w:t>
      </w:r>
    </w:p>
    <w:p w14:paraId="319B6A08" w14:textId="7D47366F" w:rsidR="00E12291" w:rsidRDefault="00E12291" w:rsidP="001E28C2">
      <w:pPr>
        <w:pStyle w:val="CommentText"/>
      </w:pPr>
      <w:r>
        <w:t>Dela upp längre projekt eller anställningar efter olika projekt du arbetat i och/eller efter olika roller du haft i projektet så att det blir flera poster, då blir din kompetens mer lättläst.</w:t>
      </w:r>
    </w:p>
  </w:comment>
  <w:comment w:id="12" w:author="Hanna" w:date="2012-12-10T14:50:00Z" w:initials="H">
    <w:p w14:paraId="4F1BAFC2" w14:textId="7B4BD9FE" w:rsidR="00E12291" w:rsidRDefault="00E12291">
      <w:pPr>
        <w:pStyle w:val="CommentText"/>
      </w:pPr>
      <w:r>
        <w:rPr>
          <w:rStyle w:val="CommentReference"/>
        </w:rPr>
        <w:annotationRef/>
      </w:r>
      <w:r w:rsidR="009B3D3E" w:rsidRPr="003A279D">
        <w:t xml:space="preserve">Den här rubriken ska beskriva din roll/dina roller i projektet. </w:t>
      </w:r>
      <w:r w:rsidR="009B3D3E">
        <w:t xml:space="preserve">Använd gärna flera titlar i rubriken för att visa på hela projektet och de ansvar du </w:t>
      </w:r>
      <w:r w:rsidR="009B3D3E">
        <w:t>hade utöver huvudansvaret, t.ex.</w:t>
      </w:r>
      <w:r>
        <w:t>”Systemutvecklare, testledare”.</w:t>
      </w:r>
    </w:p>
  </w:comment>
  <w:comment w:id="13" w:author="Boel Sjöstrand" w:date="2012-12-10T14:49:00Z" w:initials="BS">
    <w:p w14:paraId="76DEE439" w14:textId="23C2A32B" w:rsidR="009B3D3E" w:rsidRDefault="009B3D3E">
      <w:pPr>
        <w:pStyle w:val="CommentText"/>
      </w:pPr>
      <w:r>
        <w:rPr>
          <w:rStyle w:val="CommentReference"/>
        </w:rPr>
        <w:annotationRef/>
      </w:r>
      <w:r>
        <w:t>Behåll</w:t>
      </w:r>
      <w:r w:rsidRPr="000C67A1">
        <w:t xml:space="preserve"> formateringen även på när det gäller projektens periodlängd. Detta skall skrivas med kvartalperioder, alltså Q1, Q2, Q3 och Q4. Om projektet är så kort att det endast innefattar ett par veckor skriver du då alltså den period som </w:t>
      </w:r>
      <w:r w:rsidRPr="000C67A1">
        <w:t>de</w:t>
      </w:r>
      <w:r>
        <w:t>ssa veckor tillhör, t.ex Q1 2012</w:t>
      </w:r>
    </w:p>
  </w:comment>
  <w:comment w:id="14" w:author="Hanna" w:date="2012-12-10T14:51:00Z" w:initials="H">
    <w:p w14:paraId="79C8512B" w14:textId="77777777" w:rsidR="00E12291" w:rsidRPr="005B7382" w:rsidRDefault="00E12291" w:rsidP="00027F9F">
      <w:pPr>
        <w:pStyle w:val="CommentText"/>
      </w:pPr>
      <w:r>
        <w:rPr>
          <w:rStyle w:val="CommentReference"/>
        </w:rPr>
        <w:annotationRef/>
      </w:r>
      <w:r w:rsidRPr="005B7382">
        <w:t>Denna text skall utgå ifrån frågeställningarna:</w:t>
      </w:r>
    </w:p>
    <w:p w14:paraId="14DED217" w14:textId="77777777" w:rsidR="00E12291" w:rsidRDefault="00E12291" w:rsidP="00027F9F">
      <w:pPr>
        <w:pStyle w:val="CommentText"/>
        <w:keepNext w:val="0"/>
        <w:numPr>
          <w:ilvl w:val="0"/>
          <w:numId w:val="14"/>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rPr>
          <w:b/>
        </w:rPr>
      </w:pPr>
      <w:r w:rsidRPr="005B7382">
        <w:t xml:space="preserve"> </w:t>
      </w:r>
      <w:r w:rsidRPr="00347D34">
        <w:rPr>
          <w:b/>
        </w:rPr>
        <w:t>Vad gör företaget?</w:t>
      </w:r>
    </w:p>
    <w:p w14:paraId="5E3F0109" w14:textId="77777777" w:rsidR="00E12291" w:rsidRPr="00347D34" w:rsidRDefault="00E12291" w:rsidP="00347D34">
      <w:pPr>
        <w:pStyle w:val="CommentText"/>
        <w:keepNext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rPr>
          <w:b/>
        </w:rPr>
      </w:pPr>
    </w:p>
    <w:p w14:paraId="4E1FC6E9" w14:textId="0FD02202" w:rsidR="00E12291" w:rsidRPr="009B3D3E" w:rsidRDefault="00E12291" w:rsidP="009B3D3E">
      <w:pPr>
        <w:pStyle w:val="CommentText"/>
        <w:keepNext w:val="0"/>
        <w:numPr>
          <w:ilvl w:val="0"/>
          <w:numId w:val="14"/>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rPr>
          <w:b/>
        </w:rPr>
      </w:pPr>
      <w:r w:rsidRPr="00347D34">
        <w:rPr>
          <w:b/>
        </w:rPr>
        <w:t xml:space="preserve"> Vad var problemet/vad behövde de hjälp med?</w:t>
      </w:r>
    </w:p>
    <w:p w14:paraId="3217979A" w14:textId="77777777" w:rsidR="00E12291" w:rsidRPr="00347D34" w:rsidRDefault="00E12291" w:rsidP="00347D34">
      <w:pPr>
        <w:pStyle w:val="CommentText"/>
        <w:keepNext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rPr>
          <w:b/>
        </w:rPr>
      </w:pPr>
    </w:p>
    <w:p w14:paraId="795235FF" w14:textId="77777777" w:rsidR="00E12291" w:rsidRDefault="00E12291" w:rsidP="00027F9F">
      <w:pPr>
        <w:pStyle w:val="CommentText"/>
        <w:keepNext w:val="0"/>
        <w:numPr>
          <w:ilvl w:val="0"/>
          <w:numId w:val="14"/>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rPr>
          <w:b/>
        </w:rPr>
      </w:pPr>
      <w:r w:rsidRPr="00347D34">
        <w:rPr>
          <w:b/>
        </w:rPr>
        <w:t>Hur hjälpte jag dem/hur löste jag problemet?</w:t>
      </w:r>
    </w:p>
    <w:p w14:paraId="341EBBED" w14:textId="77777777" w:rsidR="00E12291" w:rsidRPr="00347D34" w:rsidRDefault="00E12291" w:rsidP="00347D34">
      <w:pPr>
        <w:pStyle w:val="CommentText"/>
        <w:keepNext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rPr>
          <w:b/>
        </w:rPr>
      </w:pPr>
    </w:p>
    <w:p w14:paraId="4D108DFE" w14:textId="61EE7597" w:rsidR="00E12291" w:rsidRDefault="00E12291" w:rsidP="00027F9F">
      <w:pPr>
        <w:pStyle w:val="CommentText"/>
        <w:keepNext w:val="0"/>
        <w:numPr>
          <w:ilvl w:val="0"/>
          <w:numId w:val="14"/>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pPr>
      <w:r w:rsidRPr="00347D34">
        <w:rPr>
          <w:b/>
        </w:rPr>
        <w:t>Vad ledde det till/hur slutade projektet. Gärna success story.</w:t>
      </w:r>
    </w:p>
  </w:comment>
  <w:comment w:id="15" w:author="Hanna" w:date="2012-12-04T13:20:00Z" w:initials="H">
    <w:p w14:paraId="2A376C4F" w14:textId="3E3A812E" w:rsidR="00E12291" w:rsidRDefault="00E12291">
      <w:pPr>
        <w:pStyle w:val="CommentText"/>
      </w:pPr>
      <w:r>
        <w:rPr>
          <w:rStyle w:val="CommentReference"/>
        </w:rPr>
        <w:annotationRef/>
      </w:r>
      <w:r w:rsidRPr="00A3330F">
        <w:t xml:space="preserve">Bredvid rubriken “Tekniker” ska du lista vilka olika tekniker du använt under aktuellt projekt. </w:t>
      </w:r>
      <w:r>
        <w:t>Detta kan vara saker som programmeringsspråk (C++/Java), markup-languages (HTML/XML) och liknande tekniker. Bredvid rubriken ”Miljöer” ska du lista de verktyg som du använt för att utveckla med dessa tekniker. Miljöer kan både vara operativsystem ( Windows/Linux/Unix/MacOS) men även programmeringsmiljöer som Visual Studio, Eclipse, JBoss och så vidare.</w:t>
      </w:r>
    </w:p>
  </w:comment>
  <w:comment w:id="16" w:author="Patrik Sjöbom" w:date="2012-12-10T14:51:00Z" w:initials="PS">
    <w:p w14:paraId="28BC0604" w14:textId="01DFA6B2" w:rsidR="00E12291" w:rsidRDefault="00E12291">
      <w:pPr>
        <w:pStyle w:val="CommentText"/>
      </w:pPr>
      <w:r>
        <w:rPr>
          <w:rStyle w:val="CommentReference"/>
        </w:rPr>
        <w:annotationRef/>
      </w:r>
      <w:r>
        <w:t xml:space="preserve">Exempel på hur man kan </w:t>
      </w:r>
      <w:r w:rsidR="009B3D3E">
        <w:t>skriva ett deltids-/skolprojekt.</w:t>
      </w:r>
    </w:p>
  </w:comment>
  <w:comment w:id="17" w:author="Patrik Sjöbom" w:date="2012-12-07T14:36:00Z" w:initials="PS">
    <w:p w14:paraId="4C5D474C" w14:textId="19D0E96F" w:rsidR="00E12291" w:rsidRDefault="00E12291">
      <w:pPr>
        <w:pStyle w:val="CommentText"/>
      </w:pPr>
      <w:r>
        <w:rPr>
          <w:rStyle w:val="CommentReference"/>
        </w:rPr>
        <w:annotationRef/>
      </w:r>
      <w:r>
        <w:t xml:space="preserve">Man kan med fördel skriva </w:t>
      </w:r>
      <w:r w:rsidRPr="00CB578E">
        <w:rPr>
          <w:b/>
        </w:rPr>
        <w:t>examensarbeten, skolprojekt</w:t>
      </w:r>
      <w:r>
        <w:rPr>
          <w:b/>
        </w:rPr>
        <w:t>, extrajobb</w:t>
      </w:r>
      <w:r>
        <w:t xml:space="preserve"> eller </w:t>
      </w:r>
      <w:r w:rsidRPr="00CB578E">
        <w:rPr>
          <w:b/>
        </w:rPr>
        <w:t>andra relevanta arbeten</w:t>
      </w:r>
      <w:r>
        <w:t xml:space="preserve"> i projektposter för att bredda sitt CV.</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2F171" w14:textId="77777777" w:rsidR="00E12291" w:rsidRDefault="00E12291" w:rsidP="00214939">
      <w:r>
        <w:separator/>
      </w:r>
    </w:p>
  </w:endnote>
  <w:endnote w:type="continuationSeparator" w:id="0">
    <w:p w14:paraId="55515E04" w14:textId="77777777" w:rsidR="00E12291" w:rsidRDefault="00E12291" w:rsidP="00214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ヒラギノ角ゴ Pro W3">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T Serif">
    <w:altName w:val="Times New Roman"/>
    <w:panose1 w:val="020A0603040505020204"/>
    <w:charset w:val="00"/>
    <w:family w:val="roman"/>
    <w:pitch w:val="variable"/>
    <w:sig w:usb0="A00002EF" w:usb1="5000204B" w:usb2="00000000" w:usb3="00000000" w:csb0="00000097" w:csb1="00000000"/>
  </w:font>
  <w:font w:name="TeXGyreAdventor">
    <w:altName w:val="Arial"/>
    <w:panose1 w:val="00000000000000000000"/>
    <w:charset w:val="00"/>
    <w:family w:val="modern"/>
    <w:notTrueType/>
    <w:pitch w:val="variable"/>
    <w:sig w:usb0="20000287" w:usb1="00000000" w:usb2="00000000" w:usb3="00000000" w:csb0="00000197" w:csb1="00000000"/>
  </w:font>
  <w:font w:name="PT Sans">
    <w:altName w:val="Corbel"/>
    <w:charset w:val="00"/>
    <w:family w:val="swiss"/>
    <w:pitch w:val="variable"/>
    <w:sig w:usb0="A00002EF" w:usb1="5000204B" w:usb2="00000000" w:usb3="00000000" w:csb0="00000097" w:csb1="00000000"/>
  </w:font>
  <w:font w:name="GranjonLTStd">
    <w:altName w:val="Granjon LT Std"/>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2D27C" w14:textId="77777777" w:rsidR="00E12291" w:rsidRDefault="00E12291" w:rsidP="00C27E8F">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3EEDBA" w14:textId="77777777" w:rsidR="00E12291" w:rsidRDefault="00E12291" w:rsidP="0050635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2AAE4" w14:textId="77777777" w:rsidR="00E12291" w:rsidRDefault="00E12291" w:rsidP="0050635A">
    <w:pPr>
      <w:ind w:right="360"/>
    </w:pPr>
    <w:r>
      <w:rPr>
        <w:noProof/>
      </w:rPr>
      <w:drawing>
        <wp:anchor distT="0" distB="0" distL="114300" distR="114300" simplePos="0" relativeHeight="251661312" behindDoc="0" locked="0" layoutInCell="1" allowOverlap="1" wp14:anchorId="57DBF86A" wp14:editId="2CD5D852">
          <wp:simplePos x="0" y="0"/>
          <wp:positionH relativeFrom="page">
            <wp:posOffset>6223635</wp:posOffset>
          </wp:positionH>
          <wp:positionV relativeFrom="page">
            <wp:posOffset>10164445</wp:posOffset>
          </wp:positionV>
          <wp:extent cx="767715" cy="191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715" cy="191135"/>
                  </a:xfrm>
                  <a:prstGeom prst="rect">
                    <a:avLst/>
                  </a:prstGeom>
                  <a:noFill/>
                  <a:ln>
                    <a:noFill/>
                  </a:ln>
                </pic:spPr>
              </pic:pic>
            </a:graphicData>
          </a:graphic>
        </wp:anchor>
      </w:drawing>
    </w:r>
    <w:r>
      <w:rPr>
        <w:noProof/>
      </w:rPr>
      <mc:AlternateContent>
        <mc:Choice Requires="wps">
          <w:drawing>
            <wp:anchor distT="0" distB="0" distL="114300" distR="114300" simplePos="0" relativeHeight="251666432" behindDoc="0" locked="0" layoutInCell="0" allowOverlap="1" wp14:anchorId="22D88527" wp14:editId="6778E7F5">
              <wp:simplePos x="0" y="0"/>
              <wp:positionH relativeFrom="page">
                <wp:posOffset>7296150</wp:posOffset>
              </wp:positionH>
              <wp:positionV relativeFrom="page">
                <wp:posOffset>10027285</wp:posOffset>
              </wp:positionV>
              <wp:extent cx="274320" cy="669925"/>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669925"/>
                      </a:xfrm>
                      <a:prstGeom prst="rect">
                        <a:avLst/>
                      </a:prstGeom>
                      <a:solidFill>
                        <a:srgbClr val="CC99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7" o:spid="_x0000_s1026" style="position:absolute;margin-left:574.5pt;margin-top:789.55pt;width:21.6pt;height:52.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" o:allowincell="f" fillcolor="#c93" stroked="f">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24678416" wp14:editId="324310EA">
              <wp:simplePos x="0" y="0"/>
              <wp:positionH relativeFrom="page">
                <wp:posOffset>1270</wp:posOffset>
              </wp:positionH>
              <wp:positionV relativeFrom="page">
                <wp:posOffset>10027285</wp:posOffset>
              </wp:positionV>
              <wp:extent cx="7569200" cy="669925"/>
              <wp:effectExtent l="0" t="0" r="0" b="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9200" cy="669925"/>
                      </a:xfrm>
                      <a:prstGeom prst="rect">
                        <a:avLst/>
                      </a:prstGeom>
                      <a:solidFill>
                        <a:srgbClr val="251648"/>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75031A8" w14:textId="0C169406" w:rsidR="00E12291" w:rsidRPr="00DC572D" w:rsidRDefault="00E12291" w:rsidP="009A174E">
                          <w:pPr>
                            <w:ind w:left="1560"/>
                            <w:rPr>
                              <w:rFonts w:ascii="Calibri" w:hAnsi="Calibri" w:cs="Calibri"/>
                              <w:b/>
                            </w:rPr>
                          </w:pPr>
                          <w:r w:rsidRPr="00DC572D">
                            <w:rPr>
                              <w:rFonts w:ascii="Calibri" w:hAnsi="Calibri" w:cs="Calibri"/>
                              <w:b/>
                            </w:rPr>
                            <w:t xml:space="preserve"> </w:t>
                          </w:r>
                          <w:r w:rsidRPr="00DC572D">
                            <w:rPr>
                              <w:rFonts w:ascii="Calibri" w:hAnsi="Calibri" w:cs="Calibri"/>
                              <w:b/>
                            </w:rPr>
                            <w:fldChar w:fldCharType="begin"/>
                          </w:r>
                          <w:r w:rsidRPr="00DC572D">
                            <w:rPr>
                              <w:rFonts w:ascii="Calibri" w:hAnsi="Calibri" w:cs="Calibri"/>
                              <w:b/>
                            </w:rPr>
                            <w:instrText xml:space="preserve"> PAGE   \* MERGEFORMAT </w:instrText>
                          </w:r>
                          <w:r w:rsidRPr="00DC572D">
                            <w:rPr>
                              <w:rFonts w:ascii="Calibri" w:hAnsi="Calibri" w:cs="Calibri"/>
                              <w:b/>
                            </w:rPr>
                            <w:fldChar w:fldCharType="separate"/>
                          </w:r>
                          <w:r w:rsidR="00EA3F84">
                            <w:rPr>
                              <w:rFonts w:ascii="Calibri" w:hAnsi="Calibri" w:cs="Calibri"/>
                              <w:b/>
                              <w:noProof/>
                            </w:rPr>
                            <w:t>1</w:t>
                          </w:r>
                          <w:r w:rsidRPr="00DC572D">
                            <w:rPr>
                              <w:rFonts w:ascii="Calibri" w:hAnsi="Calibri" w:cs="Calibri"/>
                              <w:b/>
                            </w:rPr>
                            <w:fldChar w:fldCharType="end"/>
                          </w:r>
                          <w:r w:rsidRPr="00DC572D">
                            <w:rPr>
                              <w:rFonts w:ascii="Calibri" w:hAnsi="Calibri" w:cs="Calibri"/>
                              <w:b/>
                            </w:rPr>
                            <w:t xml:space="preserve"> </w:t>
                          </w:r>
                        </w:p>
                      </w:txbxContent>
                    </wps:txbx>
                    <wps:bodyPr rot="0" vert="horz" wrap="square" lIns="101600" tIns="101600" rIns="101600" bIns="1016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7" style="position:absolute;margin-left:.1pt;margin-top:789.55pt;width:596pt;height:52.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" fillcolor="#251648" stroked="f" strokeweight="1pt">
              <v:path arrowok="t"/>
              <v:textbox inset="8pt,8pt,8pt,8pt">
                <w:txbxContent>
                  <w:p w14:paraId="275031A8" w14:textId="0C169406" w:rsidR="00E12291" w:rsidRPr="00DC572D" w:rsidRDefault="00E12291" w:rsidP="009A174E">
                    <w:pPr>
                      <w:ind w:left="1560"/>
                      <w:rPr>
                        <w:rFonts w:ascii="Calibri" w:hAnsi="Calibri" w:cs="Calibri"/>
                        <w:b/>
                      </w:rPr>
                    </w:pPr>
                    <w:r w:rsidRPr="00DC572D">
                      <w:rPr>
                        <w:rFonts w:ascii="Calibri" w:hAnsi="Calibri" w:cs="Calibri"/>
                        <w:b/>
                      </w:rPr>
                      <w:t xml:space="preserve"> </w:t>
                    </w:r>
                    <w:r w:rsidRPr="00DC572D">
                      <w:rPr>
                        <w:rFonts w:ascii="Calibri" w:hAnsi="Calibri" w:cs="Calibri"/>
                        <w:b/>
                      </w:rPr>
                      <w:fldChar w:fldCharType="begin"/>
                    </w:r>
                    <w:r w:rsidRPr="00DC572D">
                      <w:rPr>
                        <w:rFonts w:ascii="Calibri" w:hAnsi="Calibri" w:cs="Calibri"/>
                        <w:b/>
                      </w:rPr>
                      <w:instrText xml:space="preserve"> PAGE   \* MERGEFORMAT </w:instrText>
                    </w:r>
                    <w:r w:rsidRPr="00DC572D">
                      <w:rPr>
                        <w:rFonts w:ascii="Calibri" w:hAnsi="Calibri" w:cs="Calibri"/>
                        <w:b/>
                      </w:rPr>
                      <w:fldChar w:fldCharType="separate"/>
                    </w:r>
                    <w:r w:rsidR="00EA3F84">
                      <w:rPr>
                        <w:rFonts w:ascii="Calibri" w:hAnsi="Calibri" w:cs="Calibri"/>
                        <w:b/>
                        <w:noProof/>
                      </w:rPr>
                      <w:t>1</w:t>
                    </w:r>
                    <w:r w:rsidRPr="00DC572D">
                      <w:rPr>
                        <w:rFonts w:ascii="Calibri" w:hAnsi="Calibri" w:cs="Calibri"/>
                        <w:b/>
                      </w:rPr>
                      <w:fldChar w:fldCharType="end"/>
                    </w:r>
                    <w:r w:rsidRPr="00DC572D">
                      <w:rPr>
                        <w:rFonts w:ascii="Calibri" w:hAnsi="Calibri" w:cs="Calibri"/>
                        <w:b/>
                      </w:rPr>
                      <w:t xml:space="preserve"> </w:t>
                    </w:r>
                  </w:p>
                </w:txbxContent>
              </v:textbox>
              <w10:wrap anchorx="page"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E919F" w14:textId="77777777" w:rsidR="00E12291" w:rsidRPr="005A2556" w:rsidRDefault="00E12291" w:rsidP="00214939"/>
  <w:p w14:paraId="1DB5732E" w14:textId="77777777" w:rsidR="00E12291" w:rsidRPr="005A2556" w:rsidRDefault="00E12291" w:rsidP="00214939">
    <w:pPr>
      <w:rPr>
        <w:rFonts w:cs="Lucida Sans Unicode"/>
        <w:sz w:val="18"/>
        <w:szCs w:val="18"/>
      </w:rPr>
    </w:pPr>
    <w:r>
      <w:rPr>
        <w:noProof/>
      </w:rPr>
      <mc:AlternateContent>
        <mc:Choice Requires="wps">
          <w:drawing>
            <wp:anchor distT="0" distB="0" distL="114300" distR="114300" simplePos="0" relativeHeight="251660288" behindDoc="1" locked="0" layoutInCell="1" allowOverlap="1" wp14:anchorId="51ECC171" wp14:editId="02C5DD21">
              <wp:simplePos x="0" y="0"/>
              <wp:positionH relativeFrom="page">
                <wp:posOffset>0</wp:posOffset>
              </wp:positionH>
              <wp:positionV relativeFrom="page">
                <wp:posOffset>10026015</wp:posOffset>
              </wp:positionV>
              <wp:extent cx="7569200" cy="669925"/>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9200" cy="669925"/>
                      </a:xfrm>
                      <a:prstGeom prst="rect">
                        <a:avLst/>
                      </a:prstGeom>
                      <a:solidFill>
                        <a:srgbClr val="251648"/>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8CA5FF3" w14:textId="77777777" w:rsidR="00E12291" w:rsidRPr="00C97BFB" w:rsidRDefault="00E12291" w:rsidP="00214939"/>
                      </w:txbxContent>
                    </wps:txbx>
                    <wps:bodyPr rot="0" vert="horz" wrap="square" lIns="101600" tIns="101600" rIns="101600" bIns="10160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_x0000_s1028" style="position:absolute;margin-left:0;margin-top:789.45pt;width:596pt;height:52.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" fillcolor="#251648" stroked="f" strokeweight="1pt">
              <v:path arrowok="t"/>
              <v:textbox inset="8pt,8pt,8pt,8pt">
                <w:txbxContent>
                  <w:p w14:paraId="38CA5FF3" w14:textId="77777777" w:rsidR="008626D5" w:rsidRPr="00C97BFB" w:rsidRDefault="008626D5" w:rsidP="00214939"/>
                </w:txbxContent>
              </v:textbox>
              <w10:wrap anchorx="page" anchory="page"/>
            </v:rect>
          </w:pict>
        </mc:Fallback>
      </mc:AlternateContent>
    </w:r>
  </w:p>
  <w:p w14:paraId="7E1DFCD5" w14:textId="77777777" w:rsidR="00E12291" w:rsidRPr="004776AA" w:rsidRDefault="00E12291" w:rsidP="00214939">
    <w:pPr>
      <w:rPr>
        <w:lang w:val="en-US"/>
      </w:rPr>
    </w:pPr>
    <w:r>
      <w:rPr>
        <w:noProof/>
      </w:rPr>
      <mc:AlternateContent>
        <mc:Choice Requires="wps">
          <w:drawing>
            <wp:anchor distT="0" distB="0" distL="114300" distR="114300" simplePos="0" relativeHeight="251665408" behindDoc="0" locked="0" layoutInCell="0" allowOverlap="1" wp14:anchorId="7BC0DCA1" wp14:editId="30DCFBAF">
              <wp:simplePos x="0" y="0"/>
              <wp:positionH relativeFrom="page">
                <wp:posOffset>7296150</wp:posOffset>
              </wp:positionH>
              <wp:positionV relativeFrom="page">
                <wp:posOffset>10026015</wp:posOffset>
              </wp:positionV>
              <wp:extent cx="273050" cy="669925"/>
              <wp:effectExtent l="0" t="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0" cy="669925"/>
                      </a:xfrm>
                      <a:prstGeom prst="rect">
                        <a:avLst/>
                      </a:prstGeom>
                      <a:solidFill>
                        <a:srgbClr val="CC99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6" o:spid="_x0000_s1026" style="position:absolute;margin-left:574.5pt;margin-top:789.45pt;width:21.5pt;height:52.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" o:allowincell="f" fillcolor="#c93" stroked="f">
              <w10:wrap anchorx="page" anchory="page"/>
            </v:rect>
          </w:pict>
        </mc:Fallback>
      </mc:AlternateContent>
    </w:r>
  </w:p>
  <w:p w14:paraId="5F7967B2" w14:textId="77777777" w:rsidR="00E12291" w:rsidRPr="005A2556" w:rsidRDefault="00E12291" w:rsidP="00214939">
    <w:r>
      <w:rPr>
        <w:noProof/>
      </w:rPr>
      <w:drawing>
        <wp:anchor distT="0" distB="0" distL="114300" distR="114300" simplePos="0" relativeHeight="251657216" behindDoc="0" locked="0" layoutInCell="1" allowOverlap="1" wp14:anchorId="28B04869" wp14:editId="0DD6A3D6">
          <wp:simplePos x="0" y="0"/>
          <wp:positionH relativeFrom="page">
            <wp:posOffset>6256020</wp:posOffset>
          </wp:positionH>
          <wp:positionV relativeFrom="page">
            <wp:posOffset>10132695</wp:posOffset>
          </wp:positionV>
          <wp:extent cx="767715" cy="191135"/>
          <wp:effectExtent l="0" t="0" r="0" b="0"/>
          <wp:wrapNone/>
          <wp:docPr id="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715" cy="19113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F0F091" w14:textId="77777777" w:rsidR="00E12291" w:rsidRDefault="00E12291" w:rsidP="00214939">
      <w:r>
        <w:separator/>
      </w:r>
    </w:p>
  </w:footnote>
  <w:footnote w:type="continuationSeparator" w:id="0">
    <w:p w14:paraId="5185A546" w14:textId="77777777" w:rsidR="00E12291" w:rsidRDefault="00E12291" w:rsidP="002149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1D4"/>
    <w:multiLevelType w:val="multilevel"/>
    <w:tmpl w:val="51F228D6"/>
    <w:styleLink w:val="Headings"/>
    <w:lvl w:ilvl="0">
      <w:start w:val="1"/>
      <w:numFmt w:val="decimal"/>
      <w:lvlText w:val="%1"/>
      <w:lvlJc w:val="left"/>
      <w:pPr>
        <w:ind w:left="432" w:hanging="432"/>
      </w:pPr>
      <w:rPr>
        <w:rFonts w:hint="default"/>
      </w:rPr>
    </w:lvl>
    <w:lvl w:ilvl="1">
      <w:start w:val="1"/>
      <w:numFmt w:val="decimal"/>
      <w:suff w:val="space"/>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CBC3A60"/>
    <w:multiLevelType w:val="hybridMultilevel"/>
    <w:tmpl w:val="5CCA03F6"/>
    <w:lvl w:ilvl="0" w:tplc="C2EEB784">
      <w:start w:val="1"/>
      <w:numFmt w:val="bullet"/>
      <w:lvlText w:val=""/>
      <w:lvlJc w:val="left"/>
      <w:pPr>
        <w:ind w:left="720" w:hanging="360"/>
      </w:pPr>
      <w:rPr>
        <w:rFonts w:ascii="Wingdings" w:hAnsi="Wingdings" w:hint="default"/>
        <w:color w:val="CC9933" w:themeColor="accent2"/>
        <w:sz w:val="12"/>
        <w:szCs w:val="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46B9A"/>
    <w:multiLevelType w:val="multilevel"/>
    <w:tmpl w:val="7D5A5194"/>
    <w:numStyleLink w:val="ListBullets"/>
  </w:abstractNum>
  <w:abstractNum w:abstractNumId="3">
    <w:nsid w:val="20CD09EF"/>
    <w:multiLevelType w:val="multilevel"/>
    <w:tmpl w:val="7D5A5194"/>
    <w:styleLink w:val="ListBullets"/>
    <w:lvl w:ilvl="0">
      <w:start w:val="1"/>
      <w:numFmt w:val="bullet"/>
      <w:pStyle w:val="ListBullet"/>
      <w:lvlText w:val=""/>
      <w:lvlJc w:val="left"/>
      <w:pPr>
        <w:ind w:left="360" w:hanging="360"/>
      </w:pPr>
      <w:rPr>
        <w:rFonts w:ascii="Wingdings" w:hAnsi="Wingdings" w:hint="default"/>
        <w:color w:val="CC9933" w:themeColor="accent2"/>
        <w:sz w:val="24"/>
      </w:rPr>
    </w:lvl>
    <w:lvl w:ilvl="1">
      <w:start w:val="1"/>
      <w:numFmt w:val="bullet"/>
      <w:pStyle w:val="ListBullet2"/>
      <w:lvlText w:val=""/>
      <w:lvlJc w:val="left"/>
      <w:pPr>
        <w:ind w:left="720" w:hanging="360"/>
      </w:pPr>
      <w:rPr>
        <w:rFonts w:ascii="Wingdings" w:hAnsi="Wingdings" w:hint="default"/>
        <w:color w:val="37165D" w:themeColor="accent1"/>
        <w:sz w:val="24"/>
      </w:rPr>
    </w:lvl>
    <w:lvl w:ilvl="2">
      <w:start w:val="1"/>
      <w:numFmt w:val="bullet"/>
      <w:pStyle w:val="ListBullet3"/>
      <w:lvlText w:val=""/>
      <w:lvlJc w:val="left"/>
      <w:pPr>
        <w:ind w:left="1080" w:hanging="360"/>
      </w:pPr>
      <w:rPr>
        <w:rFonts w:ascii="Wingdings" w:hAnsi="Wingdings" w:hint="default"/>
        <w:color w:val="808080" w:themeColor="background1" w:themeShade="80"/>
        <w:sz w:val="24"/>
      </w:rPr>
    </w:lvl>
    <w:lvl w:ilvl="3">
      <w:start w:val="1"/>
      <w:numFmt w:val="none"/>
      <w:pStyle w:val="ListBullet4"/>
      <w:lvlText w:val="-"/>
      <w:lvlJc w:val="left"/>
      <w:pPr>
        <w:ind w:left="1440" w:hanging="360"/>
      </w:pPr>
      <w:rPr>
        <w:rFonts w:hint="default"/>
        <w:b/>
        <w:i w:val="0"/>
        <w:color w:val="37165D" w:themeColor="accent1"/>
        <w:sz w:val="22"/>
      </w:rPr>
    </w:lvl>
    <w:lvl w:ilvl="4">
      <w:start w:val="1"/>
      <w:numFmt w:val="bullet"/>
      <w:pStyle w:val="ListBullet5"/>
      <w:lvlText w:val=""/>
      <w:lvlJc w:val="left"/>
      <w:pPr>
        <w:ind w:left="1800" w:hanging="360"/>
      </w:pPr>
      <w:rPr>
        <w:rFonts w:ascii="Wingdings" w:hAnsi="Wingdings" w:hint="default"/>
        <w:color w:val="37165D" w:themeColor="accent1"/>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3E77C86"/>
    <w:multiLevelType w:val="hybridMultilevel"/>
    <w:tmpl w:val="D818ADE6"/>
    <w:lvl w:ilvl="0" w:tplc="63F2D278">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8067C"/>
    <w:multiLevelType w:val="multilevel"/>
    <w:tmpl w:val="51F228D6"/>
    <w:numStyleLink w:val="Headings"/>
  </w:abstractNum>
  <w:abstractNum w:abstractNumId="6">
    <w:nsid w:val="26AE0A51"/>
    <w:multiLevelType w:val="multilevel"/>
    <w:tmpl w:val="88D82690"/>
    <w:lvl w:ilvl="0">
      <w:start w:val="1"/>
      <w:numFmt w:val="decimal"/>
      <w:pStyle w:val="ListNumber"/>
      <w:suff w:val="space"/>
      <w:lvlText w:val="%1."/>
      <w:lvlJc w:val="left"/>
      <w:pPr>
        <w:ind w:left="284" w:hanging="284"/>
      </w:pPr>
      <w:rPr>
        <w:rFonts w:hint="default"/>
      </w:rPr>
    </w:lvl>
    <w:lvl w:ilvl="1">
      <w:start w:val="1"/>
      <w:numFmt w:val="lowerLetter"/>
      <w:suff w:val="space"/>
      <w:lvlText w:val="%2."/>
      <w:lvlJc w:val="left"/>
      <w:pPr>
        <w:ind w:left="568" w:hanging="284"/>
      </w:pPr>
      <w:rPr>
        <w:rFonts w:hint="default"/>
      </w:rPr>
    </w:lvl>
    <w:lvl w:ilvl="2">
      <w:start w:val="1"/>
      <w:numFmt w:val="lowerRoman"/>
      <w:suff w:val="space"/>
      <w:lvlText w:val="%3."/>
      <w:lvlJc w:val="right"/>
      <w:pPr>
        <w:ind w:left="852" w:hanging="284"/>
      </w:pPr>
      <w:rPr>
        <w:rFonts w:hint="default"/>
      </w:rPr>
    </w:lvl>
    <w:lvl w:ilvl="3">
      <w:start w:val="1"/>
      <w:numFmt w:val="decimal"/>
      <w:suff w:val="space"/>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7">
    <w:nsid w:val="3500039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50241AC"/>
    <w:multiLevelType w:val="hybridMultilevel"/>
    <w:tmpl w:val="263E8B7E"/>
    <w:lvl w:ilvl="0" w:tplc="63F2D278">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2A5A17"/>
    <w:multiLevelType w:val="hybridMultilevel"/>
    <w:tmpl w:val="C8BEAFCA"/>
    <w:lvl w:ilvl="0" w:tplc="C2EEB784">
      <w:start w:val="1"/>
      <w:numFmt w:val="bullet"/>
      <w:lvlText w:val=""/>
      <w:lvlJc w:val="left"/>
      <w:pPr>
        <w:ind w:left="720" w:hanging="360"/>
      </w:pPr>
      <w:rPr>
        <w:rFonts w:ascii="Wingdings" w:hAnsi="Wingdings" w:hint="default"/>
        <w:color w:val="CC9933" w:themeColor="accent2"/>
        <w:sz w:val="12"/>
        <w:szCs w:val="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C665DF"/>
    <w:multiLevelType w:val="multilevel"/>
    <w:tmpl w:val="E904CE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775C579F"/>
    <w:multiLevelType w:val="hybridMultilevel"/>
    <w:tmpl w:val="2074856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F176218"/>
    <w:multiLevelType w:val="multilevel"/>
    <w:tmpl w:val="9D2C421E"/>
    <w:lvl w:ilvl="0">
      <w:start w:val="1"/>
      <w:numFmt w:val="bullet"/>
      <w:pStyle w:val="ListParagraph"/>
      <w:lvlText w:val=""/>
      <w:lvlJc w:val="left"/>
      <w:pPr>
        <w:ind w:left="360" w:hanging="360"/>
      </w:pPr>
      <w:rPr>
        <w:rFonts w:ascii="Wingdings" w:hAnsi="Wingdings" w:hint="default"/>
        <w:color w:val="CC9933" w:themeColor="accent2"/>
      </w:rPr>
    </w:lvl>
    <w:lvl w:ilvl="1">
      <w:start w:val="1"/>
      <w:numFmt w:val="bullet"/>
      <w:suff w:val="space"/>
      <w:lvlText w:val=""/>
      <w:lvlJc w:val="left"/>
      <w:pPr>
        <w:ind w:left="568" w:hanging="284"/>
      </w:pPr>
      <w:rPr>
        <w:rFonts w:ascii="Wingdings" w:hAnsi="Wingdings" w:hint="default"/>
        <w:color w:val="260B4F"/>
      </w:rPr>
    </w:lvl>
    <w:lvl w:ilvl="2">
      <w:start w:val="1"/>
      <w:numFmt w:val="bullet"/>
      <w:suff w:val="space"/>
      <w:lvlText w:val=""/>
      <w:lvlJc w:val="left"/>
      <w:pPr>
        <w:ind w:left="852" w:hanging="284"/>
      </w:pPr>
      <w:rPr>
        <w:rFonts w:ascii="Wingdings" w:hAnsi="Wingdings" w:hint="default"/>
        <w:color w:val="CC9933"/>
      </w:rPr>
    </w:lvl>
    <w:lvl w:ilvl="3">
      <w:start w:val="1"/>
      <w:numFmt w:val="bullet"/>
      <w:suff w:val="space"/>
      <w:lvlText w:val=""/>
      <w:lvlJc w:val="left"/>
      <w:pPr>
        <w:ind w:left="1136" w:hanging="284"/>
      </w:pPr>
      <w:rPr>
        <w:rFonts w:ascii="Wingdings" w:hAnsi="Wingdings" w:hint="default"/>
        <w:color w:val="CC9933"/>
      </w:rPr>
    </w:lvl>
    <w:lvl w:ilvl="4">
      <w:start w:val="1"/>
      <w:numFmt w:val="bullet"/>
      <w:lvlText w:val="o"/>
      <w:lvlJc w:val="left"/>
      <w:pPr>
        <w:ind w:left="1420" w:hanging="284"/>
      </w:pPr>
      <w:rPr>
        <w:rFonts w:ascii="Courier New" w:hAnsi="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num w:numId="1">
    <w:abstractNumId w:val="10"/>
  </w:num>
  <w:num w:numId="2">
    <w:abstractNumId w:val="6"/>
  </w:num>
  <w:num w:numId="3">
    <w:abstractNumId w:val="7"/>
  </w:num>
  <w:num w:numId="4">
    <w:abstractNumId w:val="0"/>
  </w:num>
  <w:num w:numId="5">
    <w:abstractNumId w:val="5"/>
  </w:num>
  <w:num w:numId="6">
    <w:abstractNumId w:val="3"/>
  </w:num>
  <w:num w:numId="7">
    <w:abstractNumId w:val="2"/>
  </w:num>
  <w:num w:numId="8">
    <w:abstractNumId w:val="10"/>
  </w:num>
  <w:num w:numId="9">
    <w:abstractNumId w:val="12"/>
  </w:num>
  <w:num w:numId="10">
    <w:abstractNumId w:val="4"/>
  </w:num>
  <w:num w:numId="11">
    <w:abstractNumId w:val="8"/>
  </w:num>
  <w:num w:numId="12">
    <w:abstractNumId w:val="9"/>
  </w:num>
  <w:num w:numId="13">
    <w:abstractNumId w:val="1"/>
  </w:num>
  <w:num w:numId="1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mailMerge>
    <w:mainDocumentType w:val="formLetters"/>
    <w:dataType w:val="textFile"/>
    <w:activeRecord w:val="-1"/>
  </w:mailMerge>
  <w:defaultTabStop w:val="1701"/>
  <w:hyphenationZone w:val="425"/>
  <w:defaultTableStyle w:val="NetlightTableStyle"/>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385"/>
    <w:rsid w:val="00027F9F"/>
    <w:rsid w:val="00066553"/>
    <w:rsid w:val="0007175A"/>
    <w:rsid w:val="0008354A"/>
    <w:rsid w:val="00094BC0"/>
    <w:rsid w:val="000A11BB"/>
    <w:rsid w:val="000A121D"/>
    <w:rsid w:val="000A5841"/>
    <w:rsid w:val="000C0C25"/>
    <w:rsid w:val="000C7CFC"/>
    <w:rsid w:val="00114572"/>
    <w:rsid w:val="00114795"/>
    <w:rsid w:val="00134109"/>
    <w:rsid w:val="00142B75"/>
    <w:rsid w:val="001521F6"/>
    <w:rsid w:val="00165B26"/>
    <w:rsid w:val="001817CF"/>
    <w:rsid w:val="00186188"/>
    <w:rsid w:val="001927F2"/>
    <w:rsid w:val="001970D8"/>
    <w:rsid w:val="001B038B"/>
    <w:rsid w:val="001B2DBC"/>
    <w:rsid w:val="001E28C2"/>
    <w:rsid w:val="00214939"/>
    <w:rsid w:val="00224A33"/>
    <w:rsid w:val="00231F3D"/>
    <w:rsid w:val="002331E0"/>
    <w:rsid w:val="00242021"/>
    <w:rsid w:val="002549B2"/>
    <w:rsid w:val="00267430"/>
    <w:rsid w:val="0026797D"/>
    <w:rsid w:val="002B0415"/>
    <w:rsid w:val="002C45EF"/>
    <w:rsid w:val="002D5715"/>
    <w:rsid w:val="002D6B3B"/>
    <w:rsid w:val="002D6DA5"/>
    <w:rsid w:val="002D76DA"/>
    <w:rsid w:val="002F2112"/>
    <w:rsid w:val="003046FA"/>
    <w:rsid w:val="00341F9C"/>
    <w:rsid w:val="00347D34"/>
    <w:rsid w:val="00391657"/>
    <w:rsid w:val="003A1340"/>
    <w:rsid w:val="003B0227"/>
    <w:rsid w:val="003D384D"/>
    <w:rsid w:val="003D4812"/>
    <w:rsid w:val="00402F08"/>
    <w:rsid w:val="0040315C"/>
    <w:rsid w:val="00406B39"/>
    <w:rsid w:val="00411CD4"/>
    <w:rsid w:val="00415BA0"/>
    <w:rsid w:val="0041738E"/>
    <w:rsid w:val="004201DF"/>
    <w:rsid w:val="00423847"/>
    <w:rsid w:val="00436F45"/>
    <w:rsid w:val="00476C52"/>
    <w:rsid w:val="004776AA"/>
    <w:rsid w:val="0048059E"/>
    <w:rsid w:val="00497136"/>
    <w:rsid w:val="004A0905"/>
    <w:rsid w:val="004A535E"/>
    <w:rsid w:val="004D76AE"/>
    <w:rsid w:val="00503AD5"/>
    <w:rsid w:val="0050635A"/>
    <w:rsid w:val="00514A0A"/>
    <w:rsid w:val="0052729C"/>
    <w:rsid w:val="005758F5"/>
    <w:rsid w:val="00577131"/>
    <w:rsid w:val="00586078"/>
    <w:rsid w:val="00591CC5"/>
    <w:rsid w:val="00597322"/>
    <w:rsid w:val="005B0FAA"/>
    <w:rsid w:val="005B44AB"/>
    <w:rsid w:val="005D30EA"/>
    <w:rsid w:val="005E0FD7"/>
    <w:rsid w:val="005E2BAC"/>
    <w:rsid w:val="005F2FA3"/>
    <w:rsid w:val="00637D56"/>
    <w:rsid w:val="0069482D"/>
    <w:rsid w:val="006949AC"/>
    <w:rsid w:val="006A0B4C"/>
    <w:rsid w:val="006B69A8"/>
    <w:rsid w:val="006C1F94"/>
    <w:rsid w:val="006E3463"/>
    <w:rsid w:val="006E6D8E"/>
    <w:rsid w:val="006F5414"/>
    <w:rsid w:val="00707F34"/>
    <w:rsid w:val="0071380F"/>
    <w:rsid w:val="00725FCA"/>
    <w:rsid w:val="007407C1"/>
    <w:rsid w:val="007435AA"/>
    <w:rsid w:val="00754831"/>
    <w:rsid w:val="00784B59"/>
    <w:rsid w:val="00797EB0"/>
    <w:rsid w:val="007A4042"/>
    <w:rsid w:val="007B4515"/>
    <w:rsid w:val="00801B7F"/>
    <w:rsid w:val="00815437"/>
    <w:rsid w:val="00825F7D"/>
    <w:rsid w:val="008626D5"/>
    <w:rsid w:val="00873E20"/>
    <w:rsid w:val="00873E91"/>
    <w:rsid w:val="00881E71"/>
    <w:rsid w:val="008A4928"/>
    <w:rsid w:val="008B70BD"/>
    <w:rsid w:val="008C16B0"/>
    <w:rsid w:val="008C3102"/>
    <w:rsid w:val="008D72F5"/>
    <w:rsid w:val="008E4517"/>
    <w:rsid w:val="008E7735"/>
    <w:rsid w:val="008F0AB7"/>
    <w:rsid w:val="008F38B8"/>
    <w:rsid w:val="009120E2"/>
    <w:rsid w:val="0091437F"/>
    <w:rsid w:val="009546BC"/>
    <w:rsid w:val="00960D22"/>
    <w:rsid w:val="009703ED"/>
    <w:rsid w:val="0097624B"/>
    <w:rsid w:val="00980961"/>
    <w:rsid w:val="00985094"/>
    <w:rsid w:val="009A174E"/>
    <w:rsid w:val="009A7824"/>
    <w:rsid w:val="009B0748"/>
    <w:rsid w:val="009B3D3E"/>
    <w:rsid w:val="009C018B"/>
    <w:rsid w:val="009F6425"/>
    <w:rsid w:val="00A03BFF"/>
    <w:rsid w:val="00A03DC6"/>
    <w:rsid w:val="00A04D6E"/>
    <w:rsid w:val="00A12D53"/>
    <w:rsid w:val="00A26C34"/>
    <w:rsid w:val="00A32FF3"/>
    <w:rsid w:val="00A45A0F"/>
    <w:rsid w:val="00A63BFB"/>
    <w:rsid w:val="00A65B6E"/>
    <w:rsid w:val="00A810E0"/>
    <w:rsid w:val="00A873A5"/>
    <w:rsid w:val="00A93C5D"/>
    <w:rsid w:val="00AE7535"/>
    <w:rsid w:val="00B0524D"/>
    <w:rsid w:val="00B13697"/>
    <w:rsid w:val="00B357E8"/>
    <w:rsid w:val="00B41AC9"/>
    <w:rsid w:val="00B56312"/>
    <w:rsid w:val="00B65FBF"/>
    <w:rsid w:val="00B91E2C"/>
    <w:rsid w:val="00BA3FF9"/>
    <w:rsid w:val="00BD0076"/>
    <w:rsid w:val="00BD2882"/>
    <w:rsid w:val="00BD3F8C"/>
    <w:rsid w:val="00BD62BA"/>
    <w:rsid w:val="00BE0585"/>
    <w:rsid w:val="00C01435"/>
    <w:rsid w:val="00C05F1D"/>
    <w:rsid w:val="00C219BC"/>
    <w:rsid w:val="00C23288"/>
    <w:rsid w:val="00C276EC"/>
    <w:rsid w:val="00C27E8F"/>
    <w:rsid w:val="00C3602E"/>
    <w:rsid w:val="00C42A54"/>
    <w:rsid w:val="00C431AE"/>
    <w:rsid w:val="00C454CF"/>
    <w:rsid w:val="00C46092"/>
    <w:rsid w:val="00C60881"/>
    <w:rsid w:val="00C61FC2"/>
    <w:rsid w:val="00C62F24"/>
    <w:rsid w:val="00C75D62"/>
    <w:rsid w:val="00CA0E71"/>
    <w:rsid w:val="00CA3433"/>
    <w:rsid w:val="00CB0042"/>
    <w:rsid w:val="00CB578E"/>
    <w:rsid w:val="00CE224F"/>
    <w:rsid w:val="00CE541B"/>
    <w:rsid w:val="00D06264"/>
    <w:rsid w:val="00D24B3F"/>
    <w:rsid w:val="00D258C6"/>
    <w:rsid w:val="00D25F3A"/>
    <w:rsid w:val="00D30946"/>
    <w:rsid w:val="00D50CD2"/>
    <w:rsid w:val="00D5425C"/>
    <w:rsid w:val="00D71313"/>
    <w:rsid w:val="00D74AB7"/>
    <w:rsid w:val="00D914E7"/>
    <w:rsid w:val="00D91EE8"/>
    <w:rsid w:val="00D9732C"/>
    <w:rsid w:val="00DA6586"/>
    <w:rsid w:val="00DB485F"/>
    <w:rsid w:val="00DC572D"/>
    <w:rsid w:val="00DC79EE"/>
    <w:rsid w:val="00DD680F"/>
    <w:rsid w:val="00DF13EC"/>
    <w:rsid w:val="00E12291"/>
    <w:rsid w:val="00E62D1D"/>
    <w:rsid w:val="00E658D6"/>
    <w:rsid w:val="00E748E2"/>
    <w:rsid w:val="00E80385"/>
    <w:rsid w:val="00E8456E"/>
    <w:rsid w:val="00E86B63"/>
    <w:rsid w:val="00E939A6"/>
    <w:rsid w:val="00EA3F84"/>
    <w:rsid w:val="00EA6C26"/>
    <w:rsid w:val="00EE2D95"/>
    <w:rsid w:val="00EE4BB9"/>
    <w:rsid w:val="00F27DD7"/>
    <w:rsid w:val="00F5285C"/>
    <w:rsid w:val="00FB2F56"/>
    <w:rsid w:val="00FC47B6"/>
    <w:rsid w:val="00FD0B2C"/>
    <w:rsid w:val="00FD685E"/>
    <w:rsid w:val="00FE36E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5CA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qFormat="1"/>
    <w:lsdException w:name="caption" w:qFormat="1"/>
    <w:lsdException w:name="annotation reference" w:uiPriority="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C3602E"/>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20" w:line="264" w:lineRule="auto"/>
    </w:pPr>
    <w:rPr>
      <w:rFonts w:eastAsia="ヒラギノ角ゴ Pro W3" w:cs="Times New Roman"/>
      <w:sz w:val="20"/>
      <w:szCs w:val="20"/>
      <w:lang w:eastAsia="sv-SE"/>
    </w:rPr>
  </w:style>
  <w:style w:type="paragraph" w:styleId="Heading1">
    <w:name w:val="heading 1"/>
    <w:basedOn w:val="Title"/>
    <w:next w:val="Normal"/>
    <w:link w:val="Heading1Char"/>
    <w:uiPriority w:val="9"/>
    <w:qFormat/>
    <w:rsid w:val="00C3602E"/>
    <w:pPr>
      <w:spacing w:before="360"/>
      <w:outlineLvl w:val="0"/>
    </w:pPr>
    <w:rPr>
      <w:sz w:val="44"/>
      <w:szCs w:val="56"/>
    </w:rPr>
  </w:style>
  <w:style w:type="paragraph" w:styleId="Heading2">
    <w:name w:val="heading 2"/>
    <w:next w:val="Normal"/>
    <w:link w:val="Heading2Char"/>
    <w:uiPriority w:val="9"/>
    <w:unhideWhenUsed/>
    <w:qFormat/>
    <w:rsid w:val="00EA6C26"/>
    <w:pPr>
      <w:keepNext/>
      <w:keepLines/>
      <w:tabs>
        <w:tab w:val="left" w:pos="851"/>
      </w:tabs>
      <w:spacing w:before="480" w:after="120" w:line="240" w:lineRule="auto"/>
      <w:outlineLvl w:val="1"/>
    </w:pPr>
    <w:rPr>
      <w:rFonts w:ascii="Century Gothic" w:eastAsia="ヒラギノ角ゴ Pro W3" w:hAnsi="Century Gothic" w:cs="Times New Roman"/>
      <w:b/>
      <w:bCs/>
      <w:caps/>
      <w:color w:val="37165D" w:themeColor="accent1"/>
      <w:spacing w:val="-11"/>
      <w:sz w:val="28"/>
      <w:szCs w:val="24"/>
      <w:lang w:val="en-US" w:eastAsia="sv-SE"/>
    </w:rPr>
  </w:style>
  <w:style w:type="paragraph" w:styleId="Heading3">
    <w:name w:val="heading 3"/>
    <w:basedOn w:val="Normal"/>
    <w:next w:val="Normal"/>
    <w:link w:val="Heading3Char"/>
    <w:uiPriority w:val="9"/>
    <w:unhideWhenUsed/>
    <w:rsid w:val="0050635A"/>
    <w:pPr>
      <w:numPr>
        <w:ilvl w:val="2"/>
        <w:numId w:val="5"/>
      </w:numPr>
      <w:tabs>
        <w:tab w:val="clear" w:pos="709"/>
        <w:tab w:val="left" w:pos="851"/>
      </w:tabs>
      <w:spacing w:before="320" w:after="60" w:line="240" w:lineRule="auto"/>
      <w:ind w:right="278"/>
      <w:outlineLvl w:val="2"/>
    </w:pPr>
    <w:rPr>
      <w:rFonts w:ascii="Century Gothic" w:hAnsi="Century Gothic"/>
      <w:b/>
      <w:caps/>
      <w:color w:val="37165D" w:themeColor="accent1"/>
      <w:sz w:val="28"/>
      <w:szCs w:val="32"/>
      <w:lang w:val="en-US"/>
    </w:rPr>
  </w:style>
  <w:style w:type="paragraph" w:styleId="Heading4">
    <w:name w:val="heading 4"/>
    <w:aliases w:val="Sub Heading"/>
    <w:basedOn w:val="Normal"/>
    <w:next w:val="Normal"/>
    <w:link w:val="Heading4Char"/>
    <w:uiPriority w:val="9"/>
    <w:unhideWhenUsed/>
    <w:qFormat/>
    <w:rsid w:val="00B91E2C"/>
    <w:pPr>
      <w:spacing w:before="120" w:after="80" w:line="240" w:lineRule="auto"/>
      <w:ind w:right="278"/>
      <w:contextualSpacing/>
      <w:outlineLvl w:val="3"/>
    </w:pPr>
    <w:rPr>
      <w:rFonts w:ascii="Century Gothic" w:hAnsi="Century Gothic"/>
      <w:b/>
      <w:bCs/>
      <w:caps/>
      <w:color w:val="37165D" w:themeColor="accent1"/>
      <w:lang w:val="en-US"/>
    </w:rPr>
  </w:style>
  <w:style w:type="paragraph" w:styleId="Heading5">
    <w:name w:val="heading 5"/>
    <w:aliases w:val="Where and When"/>
    <w:basedOn w:val="Normal"/>
    <w:next w:val="Normal"/>
    <w:link w:val="Heading5Char"/>
    <w:uiPriority w:val="9"/>
    <w:unhideWhenUsed/>
    <w:qFormat/>
    <w:rsid w:val="006E6D8E"/>
    <w:pPr>
      <w:tabs>
        <w:tab w:val="clear" w:pos="8504"/>
        <w:tab w:val="left" w:pos="8222"/>
      </w:tabs>
      <w:spacing w:line="240" w:lineRule="auto"/>
      <w:outlineLvl w:val="4"/>
    </w:pPr>
    <w:rPr>
      <w:rFonts w:ascii="Calibri" w:hAnsi="Calibri"/>
      <w:color w:val="6D6D6D"/>
      <w:sz w:val="24"/>
      <w:szCs w:val="24"/>
    </w:rPr>
  </w:style>
  <w:style w:type="paragraph" w:styleId="Heading6">
    <w:name w:val="heading 6"/>
    <w:basedOn w:val="Normal"/>
    <w:next w:val="Normal"/>
    <w:link w:val="Heading6Char"/>
    <w:uiPriority w:val="9"/>
    <w:semiHidden/>
    <w:unhideWhenUsed/>
    <w:rsid w:val="00CA0E71"/>
    <w:pPr>
      <w:numPr>
        <w:ilvl w:val="5"/>
        <w:numId w:val="8"/>
      </w:numPr>
      <w:spacing w:before="240" w:after="60"/>
      <w:outlineLvl w:val="5"/>
    </w:pPr>
    <w:rPr>
      <w:rFonts w:eastAsia="Times New Roman"/>
      <w:b/>
      <w:bCs/>
      <w:szCs w:val="22"/>
    </w:rPr>
  </w:style>
  <w:style w:type="paragraph" w:styleId="Heading7">
    <w:name w:val="heading 7"/>
    <w:basedOn w:val="Normal"/>
    <w:next w:val="Normal"/>
    <w:link w:val="Heading7Char"/>
    <w:uiPriority w:val="9"/>
    <w:semiHidden/>
    <w:unhideWhenUsed/>
    <w:qFormat/>
    <w:rsid w:val="0050635A"/>
    <w:pPr>
      <w:numPr>
        <w:ilvl w:val="6"/>
        <w:numId w:val="8"/>
      </w:numPr>
      <w:spacing w:before="240" w:after="60"/>
      <w:outlineLvl w:val="6"/>
    </w:pPr>
    <w:rPr>
      <w:rFonts w:ascii="PT Serif" w:eastAsia="Times New Roman" w:hAnsi="PT Serif"/>
      <w:color w:val="111111"/>
      <w:sz w:val="24"/>
      <w:szCs w:val="24"/>
    </w:rPr>
  </w:style>
  <w:style w:type="paragraph" w:styleId="Heading8">
    <w:name w:val="heading 8"/>
    <w:basedOn w:val="Normal"/>
    <w:next w:val="Normal"/>
    <w:link w:val="Heading8Char"/>
    <w:uiPriority w:val="9"/>
    <w:semiHidden/>
    <w:unhideWhenUsed/>
    <w:qFormat/>
    <w:rsid w:val="0050635A"/>
    <w:pPr>
      <w:numPr>
        <w:ilvl w:val="7"/>
        <w:numId w:val="8"/>
      </w:numPr>
      <w:spacing w:before="240" w:after="60"/>
      <w:outlineLvl w:val="7"/>
    </w:pPr>
    <w:rPr>
      <w:rFonts w:ascii="PT Serif" w:eastAsia="Times New Roman" w:hAnsi="PT Serif"/>
      <w:i/>
      <w:iCs/>
      <w:color w:val="111111"/>
      <w:sz w:val="24"/>
      <w:szCs w:val="24"/>
    </w:rPr>
  </w:style>
  <w:style w:type="paragraph" w:styleId="Heading9">
    <w:name w:val="heading 9"/>
    <w:basedOn w:val="Normal"/>
    <w:next w:val="Normal"/>
    <w:link w:val="Heading9Char"/>
    <w:uiPriority w:val="9"/>
    <w:semiHidden/>
    <w:unhideWhenUsed/>
    <w:qFormat/>
    <w:rsid w:val="0050635A"/>
    <w:pPr>
      <w:numPr>
        <w:ilvl w:val="8"/>
        <w:numId w:val="1"/>
      </w:numPr>
      <w:spacing w:before="240" w:after="60"/>
      <w:outlineLvl w:val="8"/>
    </w:pPr>
    <w:rPr>
      <w:rFonts w:ascii="TeXGyreAdventor" w:eastAsia="Times New Roman" w:hAnsi="TeXGyreAdventor"/>
      <w:color w:val="11111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2E"/>
    <w:rPr>
      <w:rFonts w:ascii="Century Gothic" w:eastAsia="ヒラギノ角ゴ Pro W3" w:hAnsi="Century Gothic" w:cs="Times New Roman"/>
      <w:b/>
      <w:color w:val="37165D" w:themeColor="accent1"/>
      <w:spacing w:val="-17"/>
      <w:sz w:val="44"/>
      <w:szCs w:val="56"/>
      <w:lang w:val="en-US" w:eastAsia="sv-SE"/>
    </w:rPr>
  </w:style>
  <w:style w:type="character" w:customStyle="1" w:styleId="Heading2Char">
    <w:name w:val="Heading 2 Char"/>
    <w:basedOn w:val="DefaultParagraphFont"/>
    <w:link w:val="Heading2"/>
    <w:uiPriority w:val="9"/>
    <w:rsid w:val="00EA6C26"/>
    <w:rPr>
      <w:rFonts w:ascii="Century Gothic" w:eastAsia="ヒラギノ角ゴ Pro W3" w:hAnsi="Century Gothic" w:cs="Times New Roman"/>
      <w:b/>
      <w:bCs/>
      <w:caps/>
      <w:color w:val="37165D" w:themeColor="accent1"/>
      <w:spacing w:val="-11"/>
      <w:sz w:val="28"/>
      <w:szCs w:val="24"/>
      <w:lang w:val="en-US" w:eastAsia="sv-SE"/>
    </w:rPr>
  </w:style>
  <w:style w:type="character" w:customStyle="1" w:styleId="Heading3Char">
    <w:name w:val="Heading 3 Char"/>
    <w:basedOn w:val="DefaultParagraphFont"/>
    <w:link w:val="Heading3"/>
    <w:uiPriority w:val="9"/>
    <w:rsid w:val="0050635A"/>
    <w:rPr>
      <w:rFonts w:ascii="Century Gothic" w:eastAsia="ヒラギノ角ゴ Pro W3" w:hAnsi="Century Gothic" w:cs="Times New Roman"/>
      <w:b/>
      <w:caps/>
      <w:color w:val="37165D" w:themeColor="accent1"/>
      <w:sz w:val="28"/>
      <w:szCs w:val="32"/>
      <w:lang w:val="en-US" w:eastAsia="sv-SE"/>
    </w:rPr>
  </w:style>
  <w:style w:type="character" w:customStyle="1" w:styleId="Heading4Char">
    <w:name w:val="Heading 4 Char"/>
    <w:aliases w:val="Sub Heading Char"/>
    <w:basedOn w:val="DefaultParagraphFont"/>
    <w:link w:val="Heading4"/>
    <w:uiPriority w:val="9"/>
    <w:rsid w:val="00B91E2C"/>
    <w:rPr>
      <w:rFonts w:ascii="Century Gothic" w:eastAsia="ヒラギノ角ゴ Pro W3" w:hAnsi="Century Gothic" w:cs="Times New Roman"/>
      <w:b/>
      <w:bCs/>
      <w:caps/>
      <w:color w:val="37165D" w:themeColor="accent1"/>
      <w:sz w:val="20"/>
      <w:szCs w:val="20"/>
      <w:lang w:val="en-US" w:eastAsia="sv-SE"/>
    </w:rPr>
  </w:style>
  <w:style w:type="character" w:customStyle="1" w:styleId="Heading5Char">
    <w:name w:val="Heading 5 Char"/>
    <w:aliases w:val="Where and When Char"/>
    <w:basedOn w:val="DefaultParagraphFont"/>
    <w:link w:val="Heading5"/>
    <w:uiPriority w:val="9"/>
    <w:rsid w:val="006E6D8E"/>
    <w:rPr>
      <w:rFonts w:ascii="Calibri" w:eastAsia="ヒラギノ角ゴ Pro W3" w:hAnsi="Calibri" w:cs="Times New Roman"/>
      <w:color w:val="6D6D6D"/>
      <w:sz w:val="24"/>
      <w:szCs w:val="24"/>
      <w:lang w:eastAsia="sv-SE"/>
    </w:rPr>
  </w:style>
  <w:style w:type="character" w:customStyle="1" w:styleId="Heading6Char">
    <w:name w:val="Heading 6 Char"/>
    <w:basedOn w:val="DefaultParagraphFont"/>
    <w:link w:val="Heading6"/>
    <w:uiPriority w:val="9"/>
    <w:semiHidden/>
    <w:rsid w:val="00CA0E71"/>
    <w:rPr>
      <w:rFonts w:eastAsia="Times New Roman" w:cs="Times New Roman"/>
      <w:b/>
      <w:bCs/>
      <w:lang w:eastAsia="sv-SE"/>
    </w:rPr>
  </w:style>
  <w:style w:type="character" w:customStyle="1" w:styleId="Heading7Char">
    <w:name w:val="Heading 7 Char"/>
    <w:basedOn w:val="DefaultParagraphFont"/>
    <w:link w:val="Heading7"/>
    <w:uiPriority w:val="9"/>
    <w:semiHidden/>
    <w:rsid w:val="0050635A"/>
    <w:rPr>
      <w:rFonts w:ascii="PT Serif" w:eastAsia="Times New Roman" w:hAnsi="PT Serif" w:cs="Times New Roman"/>
      <w:color w:val="111111"/>
      <w:sz w:val="24"/>
      <w:szCs w:val="24"/>
      <w:lang w:eastAsia="sv-SE"/>
    </w:rPr>
  </w:style>
  <w:style w:type="character" w:customStyle="1" w:styleId="Heading8Char">
    <w:name w:val="Heading 8 Char"/>
    <w:basedOn w:val="DefaultParagraphFont"/>
    <w:link w:val="Heading8"/>
    <w:uiPriority w:val="9"/>
    <w:semiHidden/>
    <w:rsid w:val="0050635A"/>
    <w:rPr>
      <w:rFonts w:ascii="PT Serif" w:eastAsia="Times New Roman" w:hAnsi="PT Serif" w:cs="Times New Roman"/>
      <w:i/>
      <w:iCs/>
      <w:color w:val="111111"/>
      <w:sz w:val="24"/>
      <w:szCs w:val="24"/>
      <w:lang w:eastAsia="sv-SE"/>
    </w:rPr>
  </w:style>
  <w:style w:type="character" w:customStyle="1" w:styleId="Heading9Char">
    <w:name w:val="Heading 9 Char"/>
    <w:basedOn w:val="DefaultParagraphFont"/>
    <w:link w:val="Heading9"/>
    <w:uiPriority w:val="9"/>
    <w:semiHidden/>
    <w:rsid w:val="0050635A"/>
    <w:rPr>
      <w:rFonts w:ascii="TeXGyreAdventor" w:eastAsia="Times New Roman" w:hAnsi="TeXGyreAdventor" w:cs="Times New Roman"/>
      <w:color w:val="111111"/>
      <w:lang w:eastAsia="sv-SE"/>
    </w:rPr>
  </w:style>
  <w:style w:type="paragraph" w:styleId="Title">
    <w:name w:val="Title"/>
    <w:aliases w:val="Name Cover Page"/>
    <w:basedOn w:val="Normal"/>
    <w:next w:val="Normal"/>
    <w:link w:val="TitleChar"/>
    <w:qFormat/>
    <w:rsid w:val="00C3602E"/>
    <w:pPr>
      <w:spacing w:before="480" w:after="0" w:line="240" w:lineRule="auto"/>
    </w:pPr>
    <w:rPr>
      <w:rFonts w:ascii="Century Gothic" w:hAnsi="Century Gothic"/>
      <w:b/>
      <w:color w:val="37165D" w:themeColor="accent1"/>
      <w:spacing w:val="-17"/>
      <w:sz w:val="48"/>
      <w:szCs w:val="84"/>
      <w:lang w:val="en-US"/>
    </w:rPr>
  </w:style>
  <w:style w:type="character" w:customStyle="1" w:styleId="TitleChar">
    <w:name w:val="Title Char"/>
    <w:aliases w:val="Name Cover Page Char"/>
    <w:basedOn w:val="DefaultParagraphFont"/>
    <w:link w:val="Title"/>
    <w:rsid w:val="00C3602E"/>
    <w:rPr>
      <w:rFonts w:ascii="Century Gothic" w:eastAsia="ヒラギノ角ゴ Pro W3" w:hAnsi="Century Gothic" w:cs="Times New Roman"/>
      <w:b/>
      <w:color w:val="37165D" w:themeColor="accent1"/>
      <w:spacing w:val="-17"/>
      <w:sz w:val="48"/>
      <w:szCs w:val="84"/>
      <w:lang w:val="en-US" w:eastAsia="sv-SE"/>
    </w:rPr>
  </w:style>
  <w:style w:type="paragraph" w:customStyle="1" w:styleId="SpecialSkills">
    <w:name w:val="Special Skills"/>
    <w:qFormat/>
    <w:rsid w:val="00C0143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line="226" w:lineRule="auto"/>
      <w:contextualSpacing/>
    </w:pPr>
    <w:rPr>
      <w:rFonts w:ascii="Calibri" w:eastAsia="ヒラギノ角ゴ Pro W3" w:hAnsi="Calibri" w:cs="Times New Roman"/>
      <w:caps/>
      <w:color w:val="37165D" w:themeColor="accent1"/>
      <w:spacing w:val="-6"/>
      <w:sz w:val="20"/>
      <w:lang w:val="en-US" w:eastAsia="sv-SE"/>
    </w:rPr>
  </w:style>
  <w:style w:type="paragraph" w:styleId="Subtitle">
    <w:name w:val="Subtitle"/>
    <w:basedOn w:val="SpecialSkills"/>
    <w:next w:val="Normal"/>
    <w:link w:val="SubtitleChar"/>
    <w:uiPriority w:val="11"/>
    <w:rsid w:val="0050635A"/>
    <w:rPr>
      <w:rFonts w:ascii="PT Sans" w:hAnsi="PT Sans"/>
    </w:rPr>
  </w:style>
  <w:style w:type="character" w:customStyle="1" w:styleId="SubtitleChar">
    <w:name w:val="Subtitle Char"/>
    <w:basedOn w:val="DefaultParagraphFont"/>
    <w:link w:val="Subtitle"/>
    <w:uiPriority w:val="11"/>
    <w:rsid w:val="0050635A"/>
    <w:rPr>
      <w:rFonts w:ascii="PT Sans" w:eastAsia="ヒラギノ角ゴ Pro W3" w:hAnsi="PT Sans" w:cs="Times New Roman"/>
      <w:color w:val="6D6D6D"/>
      <w:spacing w:val="-6"/>
      <w:sz w:val="24"/>
      <w:szCs w:val="24"/>
      <w:lang w:val="en-US" w:eastAsia="sv-SE"/>
    </w:rPr>
  </w:style>
  <w:style w:type="paragraph" w:styleId="TOC1">
    <w:name w:val="toc 1"/>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left" w:pos="400"/>
        <w:tab w:val="right" w:leader="dot" w:pos="9062"/>
      </w:tabs>
      <w:spacing w:before="360" w:after="100"/>
      <w:ind w:right="278"/>
    </w:pPr>
    <w:rPr>
      <w:noProof/>
      <w:sz w:val="24"/>
    </w:rPr>
  </w:style>
  <w:style w:type="paragraph" w:styleId="TOC2">
    <w:name w:val="toc 2"/>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right" w:leader="dot" w:pos="9062"/>
      </w:tabs>
      <w:spacing w:after="0"/>
      <w:ind w:left="340" w:right="278"/>
    </w:pPr>
    <w:rPr>
      <w:noProof/>
      <w:sz w:val="24"/>
    </w:rPr>
  </w:style>
  <w:style w:type="character" w:styleId="Hyperlink">
    <w:name w:val="Hyperlink"/>
    <w:basedOn w:val="DefaultParagraphFont"/>
    <w:uiPriority w:val="99"/>
    <w:unhideWhenUsed/>
    <w:rsid w:val="00CA0E71"/>
    <w:rPr>
      <w:color w:val="CC9933"/>
      <w:u w:val="single"/>
    </w:rPr>
  </w:style>
  <w:style w:type="paragraph" w:styleId="TOCHeading">
    <w:name w:val="TOC Heading"/>
    <w:basedOn w:val="Heading1"/>
    <w:next w:val="Normal"/>
    <w:uiPriority w:val="39"/>
    <w:unhideWhenUsed/>
    <w:rsid w:val="0050635A"/>
    <w:pPr>
      <w:keepLines/>
      <w:spacing w:before="480" w:line="276" w:lineRule="auto"/>
      <w:outlineLvl w:val="9"/>
    </w:pPr>
    <w:rPr>
      <w:rFonts w:eastAsia="Times New Roman"/>
      <w:bCs/>
      <w:spacing w:val="0"/>
      <w:sz w:val="48"/>
      <w:szCs w:val="28"/>
      <w:lang w:eastAsia="en-US"/>
    </w:rPr>
  </w:style>
  <w:style w:type="paragraph" w:styleId="Header">
    <w:name w:val="header"/>
    <w:basedOn w:val="Normal"/>
    <w:link w:val="HeaderChar"/>
    <w:uiPriority w:val="99"/>
    <w:unhideWhenUsed/>
    <w:rsid w:val="0071380F"/>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enter" w:pos="4320"/>
        <w:tab w:val="right" w:pos="8640"/>
      </w:tabs>
      <w:spacing w:after="0" w:line="240" w:lineRule="auto"/>
    </w:pPr>
  </w:style>
  <w:style w:type="character" w:customStyle="1" w:styleId="HeaderChar">
    <w:name w:val="Header Char"/>
    <w:basedOn w:val="DefaultParagraphFont"/>
    <w:link w:val="Header"/>
    <w:uiPriority w:val="99"/>
    <w:rsid w:val="0071380F"/>
    <w:rPr>
      <w:rFonts w:eastAsia="ヒラギノ角ゴ Pro W3" w:cs="Times New Roman"/>
      <w:sz w:val="20"/>
      <w:szCs w:val="20"/>
      <w:lang w:eastAsia="sv-SE"/>
    </w:rPr>
  </w:style>
  <w:style w:type="paragraph" w:styleId="Footer">
    <w:name w:val="footer"/>
    <w:basedOn w:val="Normal"/>
    <w:link w:val="FooterChar"/>
    <w:uiPriority w:val="99"/>
    <w:semiHidden/>
    <w:unhideWhenUsed/>
    <w:qFormat/>
    <w:rsid w:val="00C27E8F"/>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27E8F"/>
    <w:rPr>
      <w:rFonts w:eastAsia="ヒラギノ角ゴ Pro W3" w:cs="Times New Roman"/>
      <w:sz w:val="20"/>
      <w:szCs w:val="20"/>
      <w:lang w:eastAsia="sv-SE"/>
    </w:rPr>
  </w:style>
  <w:style w:type="character" w:styleId="IntenseEmphasis">
    <w:name w:val="Intense Emphasis"/>
    <w:basedOn w:val="DefaultParagraphFont"/>
    <w:uiPriority w:val="21"/>
    <w:rsid w:val="0050635A"/>
    <w:rPr>
      <w:bCs/>
      <w:i/>
      <w:iCs/>
      <w:color w:val="CC9933"/>
    </w:rPr>
  </w:style>
  <w:style w:type="paragraph" w:styleId="ListParagraph">
    <w:name w:val="List Paragraph"/>
    <w:basedOn w:val="Normal"/>
    <w:uiPriority w:val="34"/>
    <w:rsid w:val="0050635A"/>
    <w:pPr>
      <w:numPr>
        <w:numId w:val="9"/>
      </w:numPr>
      <w:contextualSpacing/>
    </w:pPr>
    <w:rPr>
      <w:rFonts w:ascii="Constantia" w:hAnsi="Constantia"/>
    </w:rPr>
  </w:style>
  <w:style w:type="paragraph" w:styleId="ListNumber">
    <w:name w:val="List Number"/>
    <w:basedOn w:val="Normal"/>
    <w:uiPriority w:val="99"/>
    <w:unhideWhenUsed/>
    <w:rsid w:val="00CA0E71"/>
    <w:pPr>
      <w:numPr>
        <w:numId w:val="2"/>
      </w:numPr>
      <w:contextualSpacing/>
    </w:pPr>
  </w:style>
  <w:style w:type="character" w:styleId="SubtleEmphasis">
    <w:name w:val="Subtle Emphasis"/>
    <w:basedOn w:val="DefaultParagraphFont"/>
    <w:uiPriority w:val="19"/>
    <w:rsid w:val="0050635A"/>
    <w:rPr>
      <w:rFonts w:ascii="Calibri" w:hAnsi="Calibri"/>
      <w:iCs/>
      <w:color w:val="808080"/>
    </w:rPr>
  </w:style>
  <w:style w:type="character" w:styleId="SubtleReference">
    <w:name w:val="Subtle Reference"/>
    <w:uiPriority w:val="31"/>
    <w:rsid w:val="0050635A"/>
    <w:rPr>
      <w:color w:val="6D6D6D"/>
    </w:rPr>
  </w:style>
  <w:style w:type="table" w:styleId="TableGrid">
    <w:name w:val="Table Grid"/>
    <w:basedOn w:val="TableNormal"/>
    <w:uiPriority w:val="59"/>
    <w:rsid w:val="00D50CD2"/>
    <w:pPr>
      <w:spacing w:after="0" w:line="240" w:lineRule="auto"/>
    </w:pPr>
    <w:rPr>
      <w:rFonts w:ascii="PT Sans" w:hAnsi="PT San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NetlightTableStyle">
    <w:name w:val="Netlight Table Style"/>
    <w:basedOn w:val="TableNormal"/>
    <w:uiPriority w:val="99"/>
    <w:rsid w:val="008C3102"/>
    <w:pPr>
      <w:spacing w:after="0" w:line="240" w:lineRule="auto"/>
      <w:contextualSpacing/>
    </w:pPr>
    <w:rPr>
      <w:rFonts w:ascii="Calibri" w:hAnsi="Calibri"/>
      <w:sz w:val="20"/>
    </w:rPr>
    <w:tblPr>
      <w:tblStyleRowBandSize w:val="1"/>
      <w:tblInd w:w="0" w:type="dxa"/>
      <w:tblBorders>
        <w:insideV w:val="single" w:sz="12" w:space="0" w:color="FFFFFF" w:themeColor="background1"/>
      </w:tblBorders>
      <w:tblCellMar>
        <w:top w:w="0" w:type="dxa"/>
        <w:left w:w="108" w:type="dxa"/>
        <w:bottom w:w="0" w:type="dxa"/>
        <w:right w:w="108" w:type="dxa"/>
      </w:tblCellMar>
    </w:tblPr>
    <w:tcPr>
      <w:shd w:val="clear" w:color="auto" w:fill="auto"/>
      <w:tcMar>
        <w:top w:w="28" w:type="dxa"/>
        <w:bottom w:w="28" w:type="dxa"/>
      </w:tcMar>
      <w:vAlign w:val="center"/>
    </w:tcPr>
    <w:tblStylePr w:type="firstRow">
      <w:rPr>
        <w:rFonts w:ascii="Calibri" w:hAnsi="Calibri"/>
        <w:b w:val="0"/>
        <w:caps/>
        <w:smallCaps w:val="0"/>
        <w:strike w:val="0"/>
        <w:dstrike w:val="0"/>
        <w:vanish w:val="0"/>
        <w:color w:val="FFFFFF" w:themeColor="background1"/>
        <w:sz w:val="20"/>
        <w:vertAlign w:val="baseline"/>
      </w:rPr>
      <w:tblPr/>
      <w:tcPr>
        <w:shd w:val="clear" w:color="auto" w:fill="37165D" w:themeFill="text2"/>
      </w:tcPr>
    </w:tblStylePr>
    <w:tblStylePr w:type="lastRow">
      <w:rPr>
        <w:b w:val="0"/>
        <w:color w:val="37165D" w:themeColor="accent1"/>
      </w:rPr>
    </w:tblStylePr>
    <w:tblStylePr w:type="band1Horz">
      <w:tblPr/>
      <w:tcPr>
        <w:shd w:val="clear" w:color="auto" w:fill="F2F2F2" w:themeFill="background1" w:themeFillShade="F2"/>
      </w:tcPr>
    </w:tblStylePr>
    <w:tblStylePr w:type="band2Horz">
      <w:tblPr/>
      <w:tcPr>
        <w:shd w:val="clear" w:color="auto" w:fill="BFBFBF" w:themeFill="background1" w:themeFillShade="BF"/>
      </w:tcPr>
    </w:tblStylePr>
  </w:style>
  <w:style w:type="table" w:styleId="TableContemporary">
    <w:name w:val="Table Contemporary"/>
    <w:basedOn w:val="TableNormal"/>
    <w:uiPriority w:val="99"/>
    <w:semiHidden/>
    <w:unhideWhenUsed/>
    <w:rsid w:val="000A584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line="30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Shading-Accent3">
    <w:name w:val="Light Shading Accent 3"/>
    <w:basedOn w:val="TableNormal"/>
    <w:uiPriority w:val="60"/>
    <w:rsid w:val="00D50CD2"/>
    <w:pPr>
      <w:spacing w:after="0" w:line="240" w:lineRule="auto"/>
    </w:pPr>
    <w:rPr>
      <w:color w:val="515151" w:themeColor="accent3" w:themeShade="BF"/>
    </w:rPr>
    <w:tblPr>
      <w:tblStyleRowBandSize w:val="1"/>
      <w:tblStyleColBandSize w:val="1"/>
      <w:tblInd w:w="0" w:type="dxa"/>
      <w:tblBorders>
        <w:top w:val="single" w:sz="8" w:space="0" w:color="6D6D6D" w:themeColor="accent3"/>
        <w:bottom w:val="single" w:sz="8" w:space="0" w:color="6D6D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D6D6D" w:themeColor="accent3"/>
          <w:left w:val="nil"/>
          <w:bottom w:val="single" w:sz="8" w:space="0" w:color="6D6D6D" w:themeColor="accent3"/>
          <w:right w:val="nil"/>
          <w:insideH w:val="nil"/>
          <w:insideV w:val="nil"/>
        </w:tcBorders>
      </w:tcPr>
    </w:tblStylePr>
    <w:tblStylePr w:type="lastRow">
      <w:pPr>
        <w:spacing w:before="0" w:after="0" w:line="240" w:lineRule="auto"/>
      </w:pPr>
      <w:rPr>
        <w:b/>
        <w:bCs/>
      </w:rPr>
      <w:tblPr/>
      <w:tcPr>
        <w:tcBorders>
          <w:top w:val="single" w:sz="8" w:space="0" w:color="6D6D6D" w:themeColor="accent3"/>
          <w:left w:val="nil"/>
          <w:bottom w:val="single" w:sz="8" w:space="0" w:color="6D6D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ADA" w:themeFill="accent3" w:themeFillTint="3F"/>
      </w:tcPr>
    </w:tblStylePr>
    <w:tblStylePr w:type="band1Horz">
      <w:tblPr/>
      <w:tcPr>
        <w:tcBorders>
          <w:left w:val="nil"/>
          <w:right w:val="nil"/>
          <w:insideH w:val="nil"/>
          <w:insideV w:val="nil"/>
        </w:tcBorders>
        <w:shd w:val="clear" w:color="auto" w:fill="DADADA" w:themeFill="accent3" w:themeFillTint="3F"/>
      </w:tcPr>
    </w:tblStylePr>
  </w:style>
  <w:style w:type="table" w:styleId="LightShading-Accent4">
    <w:name w:val="Light Shading Accent 4"/>
    <w:basedOn w:val="TableNormal"/>
    <w:uiPriority w:val="60"/>
    <w:rsid w:val="00D50CD2"/>
    <w:pPr>
      <w:spacing w:after="0" w:line="240" w:lineRule="auto"/>
    </w:pPr>
    <w:rPr>
      <w:color w:val="A1A1A1" w:themeColor="accent4" w:themeShade="BF"/>
    </w:rPr>
    <w:tblPr>
      <w:tblStyleRowBandSize w:val="1"/>
      <w:tblStyleColBandSize w:val="1"/>
      <w:tblInd w:w="0" w:type="dxa"/>
      <w:tblBorders>
        <w:top w:val="single" w:sz="8" w:space="0" w:color="D8D8D8" w:themeColor="accent4"/>
        <w:bottom w:val="single" w:sz="8" w:space="0" w:color="D8D8D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la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4" w:themeFillTint="3F"/>
      </w:tcPr>
    </w:tblStylePr>
    <w:tblStylePr w:type="band1Horz">
      <w:tblPr/>
      <w:tcPr>
        <w:tcBorders>
          <w:left w:val="nil"/>
          <w:right w:val="nil"/>
          <w:insideH w:val="nil"/>
          <w:insideV w:val="nil"/>
        </w:tcBorders>
        <w:shd w:val="clear" w:color="auto" w:fill="F5F5F5" w:themeFill="accent4" w:themeFillTint="3F"/>
      </w:tcPr>
    </w:tblStylePr>
  </w:style>
  <w:style w:type="paragraph" w:customStyle="1" w:styleId="BasicParagraph">
    <w:name w:val="[Basic Paragraph]"/>
    <w:basedOn w:val="Normal"/>
    <w:uiPriority w:val="99"/>
    <w:rsid w:val="00B357E8"/>
    <w:pPr>
      <w:widowControl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autoSpaceDE w:val="0"/>
      <w:autoSpaceDN w:val="0"/>
      <w:adjustRightInd w:val="0"/>
      <w:spacing w:after="0" w:line="240" w:lineRule="atLeast"/>
      <w:textAlignment w:val="center"/>
    </w:pPr>
    <w:rPr>
      <w:rFonts w:ascii="GranjonLTStd" w:eastAsiaTheme="minorHAnsi" w:hAnsi="GranjonLTStd" w:cs="GranjonLTStd"/>
      <w:color w:val="000000"/>
      <w:lang w:val="en-US" w:eastAsia="en-US"/>
    </w:rPr>
  </w:style>
  <w:style w:type="numbering" w:styleId="111111">
    <w:name w:val="Outline List 2"/>
    <w:basedOn w:val="NoList"/>
    <w:uiPriority w:val="99"/>
    <w:semiHidden/>
    <w:unhideWhenUsed/>
    <w:rsid w:val="00D25F3A"/>
    <w:pPr>
      <w:numPr>
        <w:numId w:val="3"/>
      </w:numPr>
    </w:pPr>
  </w:style>
  <w:style w:type="numbering" w:customStyle="1" w:styleId="Headings">
    <w:name w:val="Headings"/>
    <w:uiPriority w:val="99"/>
    <w:rsid w:val="009C018B"/>
    <w:pPr>
      <w:numPr>
        <w:numId w:val="4"/>
      </w:numPr>
    </w:pPr>
  </w:style>
  <w:style w:type="paragraph" w:styleId="TOC3">
    <w:name w:val="toc 3"/>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left" w:pos="1100"/>
        <w:tab w:val="right" w:pos="8494"/>
      </w:tabs>
      <w:spacing w:after="100"/>
      <w:ind w:left="400"/>
    </w:pPr>
    <w:rPr>
      <w:noProof/>
    </w:rPr>
  </w:style>
  <w:style w:type="paragraph" w:styleId="IntenseQuote">
    <w:name w:val="Intense Quote"/>
    <w:basedOn w:val="Normal"/>
    <w:next w:val="Normal"/>
    <w:link w:val="IntenseQuoteChar"/>
    <w:uiPriority w:val="30"/>
    <w:rsid w:val="0050635A"/>
    <w:pPr>
      <w:pBdr>
        <w:bottom w:val="single" w:sz="4" w:space="4" w:color="37165D" w:themeColor="accent1"/>
      </w:pBdr>
      <w:spacing w:before="200" w:after="280"/>
      <w:ind w:left="936" w:right="936"/>
    </w:pPr>
    <w:rPr>
      <w:b/>
      <w:bCs/>
      <w:i/>
      <w:iCs/>
      <w:color w:val="37165D" w:themeColor="accent1"/>
    </w:rPr>
  </w:style>
  <w:style w:type="character" w:customStyle="1" w:styleId="IntenseQuoteChar">
    <w:name w:val="Intense Quote Char"/>
    <w:basedOn w:val="DefaultParagraphFont"/>
    <w:link w:val="IntenseQuote"/>
    <w:uiPriority w:val="30"/>
    <w:rsid w:val="0050635A"/>
    <w:rPr>
      <w:rFonts w:eastAsia="ヒラギノ角ゴ Pro W3" w:cs="Times New Roman"/>
      <w:b/>
      <w:bCs/>
      <w:i/>
      <w:iCs/>
      <w:color w:val="37165D" w:themeColor="accent1"/>
      <w:sz w:val="20"/>
      <w:szCs w:val="20"/>
      <w:lang w:eastAsia="sv-SE"/>
    </w:rPr>
  </w:style>
  <w:style w:type="numbering" w:customStyle="1" w:styleId="ListBullets">
    <w:name w:val="ListBullets"/>
    <w:uiPriority w:val="99"/>
    <w:rsid w:val="008D72F5"/>
    <w:pPr>
      <w:numPr>
        <w:numId w:val="6"/>
      </w:numPr>
    </w:pPr>
  </w:style>
  <w:style w:type="paragraph" w:styleId="ListBullet">
    <w:name w:val="List Bullet"/>
    <w:basedOn w:val="Normal"/>
    <w:uiPriority w:val="99"/>
    <w:unhideWhenUsed/>
    <w:rsid w:val="008D72F5"/>
    <w:pPr>
      <w:numPr>
        <w:numId w:val="7"/>
      </w:numPr>
      <w:contextualSpacing/>
    </w:pPr>
  </w:style>
  <w:style w:type="paragraph" w:styleId="ListBullet2">
    <w:name w:val="List Bullet 2"/>
    <w:basedOn w:val="Normal"/>
    <w:uiPriority w:val="99"/>
    <w:unhideWhenUsed/>
    <w:rsid w:val="008D72F5"/>
    <w:pPr>
      <w:numPr>
        <w:ilvl w:val="1"/>
        <w:numId w:val="7"/>
      </w:numPr>
      <w:contextualSpacing/>
    </w:pPr>
  </w:style>
  <w:style w:type="paragraph" w:styleId="ListBullet3">
    <w:name w:val="List Bullet 3"/>
    <w:basedOn w:val="Normal"/>
    <w:uiPriority w:val="99"/>
    <w:unhideWhenUsed/>
    <w:rsid w:val="008D72F5"/>
    <w:pPr>
      <w:numPr>
        <w:ilvl w:val="2"/>
        <w:numId w:val="7"/>
      </w:numPr>
      <w:contextualSpacing/>
    </w:pPr>
  </w:style>
  <w:style w:type="paragraph" w:styleId="ListBullet4">
    <w:name w:val="List Bullet 4"/>
    <w:basedOn w:val="Normal"/>
    <w:uiPriority w:val="99"/>
    <w:semiHidden/>
    <w:unhideWhenUsed/>
    <w:rsid w:val="008D72F5"/>
    <w:pPr>
      <w:numPr>
        <w:ilvl w:val="3"/>
        <w:numId w:val="7"/>
      </w:numPr>
      <w:contextualSpacing/>
    </w:pPr>
  </w:style>
  <w:style w:type="paragraph" w:styleId="ListBullet5">
    <w:name w:val="List Bullet 5"/>
    <w:basedOn w:val="Normal"/>
    <w:uiPriority w:val="99"/>
    <w:semiHidden/>
    <w:unhideWhenUsed/>
    <w:rsid w:val="008D72F5"/>
    <w:pPr>
      <w:numPr>
        <w:ilvl w:val="4"/>
        <w:numId w:val="7"/>
      </w:numPr>
      <w:contextualSpacing/>
    </w:pPr>
  </w:style>
  <w:style w:type="paragraph" w:customStyle="1" w:styleId="TitleCoverPage">
    <w:name w:val="Title Cover Page"/>
    <w:basedOn w:val="Heading3"/>
    <w:qFormat/>
    <w:rsid w:val="00C3602E"/>
    <w:pPr>
      <w:numPr>
        <w:ilvl w:val="0"/>
        <w:numId w:val="0"/>
      </w:numPr>
      <w:tabs>
        <w:tab w:val="clear" w:pos="851"/>
        <w:tab w:val="left" w:pos="709"/>
      </w:tabs>
      <w:spacing w:before="0" w:after="240"/>
      <w:ind w:right="0"/>
    </w:pPr>
    <w:rPr>
      <w:rFonts w:ascii="Calibri" w:hAnsi="Calibri"/>
      <w:b w:val="0"/>
      <w:caps w:val="0"/>
      <w:color w:val="6D6D6D" w:themeColor="background2"/>
      <w:sz w:val="44"/>
      <w:lang w:val="sv-SE"/>
    </w:rPr>
  </w:style>
  <w:style w:type="paragraph" w:customStyle="1" w:styleId="IntroductionCoverpage">
    <w:name w:val="Introduction Cover page"/>
    <w:basedOn w:val="Normal"/>
    <w:qFormat/>
    <w:rsid w:val="006A0B4C"/>
    <w:pPr>
      <w:tabs>
        <w:tab w:val="clear" w:pos="8504"/>
        <w:tab w:val="left" w:pos="8789"/>
      </w:tabs>
      <w:spacing w:after="360" w:line="280" w:lineRule="exact"/>
    </w:pPr>
    <w:rPr>
      <w:rFonts w:ascii="Calibri" w:hAnsi="Calibri"/>
      <w:color w:val="6D6D6D"/>
      <w:spacing w:val="-6"/>
      <w:szCs w:val="24"/>
    </w:rPr>
  </w:style>
  <w:style w:type="paragraph" w:customStyle="1" w:styleId="KnowledgePageTwo">
    <w:name w:val="Knowledge Page Two"/>
    <w:basedOn w:val="Normal"/>
    <w:qFormat/>
    <w:rsid w:val="008C16B0"/>
    <w:pPr>
      <w:keepNext w:val="0"/>
      <w:spacing w:after="0"/>
    </w:pPr>
    <w:rPr>
      <w:rFonts w:ascii="Calibri" w:hAnsi="Calibri"/>
      <w:color w:val="111111"/>
      <w:szCs w:val="22"/>
    </w:rPr>
  </w:style>
  <w:style w:type="character" w:styleId="Strong">
    <w:name w:val="Strong"/>
    <w:basedOn w:val="DefaultParagraphFont"/>
    <w:uiPriority w:val="22"/>
    <w:rsid w:val="00BD2882"/>
    <w:rPr>
      <w:b/>
      <w:bCs/>
    </w:rPr>
  </w:style>
  <w:style w:type="paragraph" w:customStyle="1" w:styleId="TextKvalification">
    <w:name w:val="Text Kvalification"/>
    <w:basedOn w:val="Normal"/>
    <w:qFormat/>
    <w:rsid w:val="0071380F"/>
    <w:pPr>
      <w:keepLines/>
      <w:spacing w:after="240" w:line="240" w:lineRule="auto"/>
    </w:pPr>
    <w:rPr>
      <w:rFonts w:ascii="Constantia" w:hAnsi="Constantia"/>
      <w:color w:val="111111"/>
    </w:rPr>
  </w:style>
  <w:style w:type="paragraph" w:customStyle="1" w:styleId="Kvalification">
    <w:name w:val="Kvalification"/>
    <w:aliases w:val="Technology and environment"/>
    <w:basedOn w:val="Normal"/>
    <w:qFormat/>
    <w:rsid w:val="00BD2882"/>
    <w:pPr>
      <w:spacing w:before="8" w:after="8" w:line="240" w:lineRule="auto"/>
      <w:contextualSpacing/>
    </w:pPr>
    <w:rPr>
      <w:rFonts w:ascii="Calibri" w:hAnsi="Calibri"/>
      <w:color w:val="37165D" w:themeColor="accent1"/>
    </w:rPr>
  </w:style>
  <w:style w:type="paragraph" w:customStyle="1" w:styleId="Titlekvalification">
    <w:name w:val="Title kvalification"/>
    <w:basedOn w:val="Heading4"/>
    <w:autoRedefine/>
    <w:rsid w:val="00503AD5"/>
    <w:pPr>
      <w:spacing w:before="480"/>
    </w:pPr>
    <w:rPr>
      <w:caps w:val="0"/>
      <w:sz w:val="24"/>
      <w:szCs w:val="24"/>
    </w:rPr>
  </w:style>
  <w:style w:type="character" w:styleId="PageNumber">
    <w:name w:val="page number"/>
    <w:basedOn w:val="DefaultParagraphFont"/>
    <w:uiPriority w:val="99"/>
    <w:semiHidden/>
    <w:unhideWhenUsed/>
    <w:rsid w:val="0050635A"/>
  </w:style>
  <w:style w:type="paragraph" w:styleId="BalloonText">
    <w:name w:val="Balloon Text"/>
    <w:basedOn w:val="Normal"/>
    <w:link w:val="BalloonTextChar"/>
    <w:uiPriority w:val="99"/>
    <w:semiHidden/>
    <w:unhideWhenUsed/>
    <w:rsid w:val="00D973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732C"/>
    <w:rPr>
      <w:rFonts w:ascii="Lucida Grande" w:eastAsia="ヒラギノ角ゴ Pro W3" w:hAnsi="Lucida Grande" w:cs="Lucida Grande"/>
      <w:sz w:val="18"/>
      <w:szCs w:val="18"/>
      <w:lang w:eastAsia="sv-SE"/>
    </w:rPr>
  </w:style>
  <w:style w:type="character" w:styleId="CommentReference">
    <w:name w:val="annotation reference"/>
    <w:basedOn w:val="DefaultParagraphFont"/>
    <w:semiHidden/>
    <w:unhideWhenUsed/>
    <w:rsid w:val="00C05F1D"/>
    <w:rPr>
      <w:sz w:val="16"/>
      <w:szCs w:val="16"/>
    </w:rPr>
  </w:style>
  <w:style w:type="paragraph" w:styleId="CommentText">
    <w:name w:val="annotation text"/>
    <w:basedOn w:val="Normal"/>
    <w:link w:val="CommentTextChar"/>
    <w:unhideWhenUsed/>
    <w:rsid w:val="00C05F1D"/>
    <w:pPr>
      <w:spacing w:line="240" w:lineRule="auto"/>
    </w:pPr>
  </w:style>
  <w:style w:type="character" w:customStyle="1" w:styleId="CommentTextChar">
    <w:name w:val="Comment Text Char"/>
    <w:basedOn w:val="DefaultParagraphFont"/>
    <w:link w:val="CommentText"/>
    <w:rsid w:val="00C05F1D"/>
    <w:rPr>
      <w:rFonts w:eastAsia="ヒラギノ角ゴ Pro W3" w:cs="Times New Roman"/>
      <w:sz w:val="20"/>
      <w:szCs w:val="20"/>
      <w:lang w:eastAsia="sv-SE"/>
    </w:rPr>
  </w:style>
  <w:style w:type="paragraph" w:styleId="CommentSubject">
    <w:name w:val="annotation subject"/>
    <w:basedOn w:val="CommentText"/>
    <w:next w:val="CommentText"/>
    <w:link w:val="CommentSubjectChar"/>
    <w:uiPriority w:val="99"/>
    <w:semiHidden/>
    <w:unhideWhenUsed/>
    <w:rsid w:val="00E658D6"/>
    <w:rPr>
      <w:b/>
      <w:bCs/>
    </w:rPr>
  </w:style>
  <w:style w:type="character" w:customStyle="1" w:styleId="CommentSubjectChar">
    <w:name w:val="Comment Subject Char"/>
    <w:basedOn w:val="CommentTextChar"/>
    <w:link w:val="CommentSubject"/>
    <w:uiPriority w:val="99"/>
    <w:semiHidden/>
    <w:rsid w:val="00E658D6"/>
    <w:rPr>
      <w:rFonts w:eastAsia="ヒラギノ角ゴ Pro W3" w:cs="Times New Roman"/>
      <w:b/>
      <w:bCs/>
      <w:sz w:val="20"/>
      <w:szCs w:val="20"/>
      <w:lang w:eastAsia="sv-SE"/>
    </w:rPr>
  </w:style>
  <w:style w:type="character" w:customStyle="1" w:styleId="WW8Num14z0">
    <w:name w:val="WW8Num14z0"/>
    <w:uiPriority w:val="99"/>
    <w:rsid w:val="001E28C2"/>
    <w:rPr>
      <w:rFonts w:ascii="Symbol" w:hAnsi="Symbol"/>
    </w:rPr>
  </w:style>
  <w:style w:type="paragraph" w:styleId="BodyText">
    <w:name w:val="Body Text"/>
    <w:basedOn w:val="Normal"/>
    <w:link w:val="BodyTextChar"/>
    <w:uiPriority w:val="99"/>
    <w:semiHidden/>
    <w:unhideWhenUsed/>
    <w:rsid w:val="00A04D6E"/>
    <w:pPr>
      <w:keepNext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autoSpaceDE w:val="0"/>
      <w:autoSpaceDN w:val="0"/>
      <w:adjustRightInd w:val="0"/>
      <w:spacing w:before="40" w:after="0" w:line="240" w:lineRule="auto"/>
    </w:pPr>
    <w:rPr>
      <w:rFonts w:ascii="Arial" w:eastAsia="Times New Roman" w:hAnsi="Arial"/>
      <w:color w:val="000000"/>
      <w:sz w:val="18"/>
      <w:szCs w:val="36"/>
      <w:lang w:val="en-GB"/>
    </w:rPr>
  </w:style>
  <w:style w:type="character" w:customStyle="1" w:styleId="BodyTextChar">
    <w:name w:val="Body Text Char"/>
    <w:basedOn w:val="DefaultParagraphFont"/>
    <w:link w:val="BodyText"/>
    <w:uiPriority w:val="99"/>
    <w:semiHidden/>
    <w:rsid w:val="00A04D6E"/>
    <w:rPr>
      <w:rFonts w:ascii="Arial" w:eastAsia="Times New Roman" w:hAnsi="Arial" w:cs="Times New Roman"/>
      <w:color w:val="000000"/>
      <w:sz w:val="18"/>
      <w:szCs w:val="36"/>
      <w:lang w:val="en-GB" w:eastAsia="sv-SE"/>
    </w:rPr>
  </w:style>
  <w:style w:type="paragraph" w:customStyle="1" w:styleId="Standard">
    <w:name w:val="Standard"/>
    <w:rsid w:val="00D06264"/>
    <w:pPr>
      <w:suppressAutoHyphens/>
      <w:autoSpaceDN w:val="0"/>
      <w:spacing w:after="40" w:line="240" w:lineRule="auto"/>
      <w:jc w:val="both"/>
    </w:pPr>
    <w:rPr>
      <w:rFonts w:ascii="Arial" w:eastAsia="Times New Roman" w:hAnsi="Arial" w:cs="Times New Roman"/>
      <w:kern w:val="3"/>
      <w:sz w:val="18"/>
      <w:szCs w:val="20"/>
      <w:lang w:val="en-GB" w:eastAsia="en-GB"/>
    </w:rPr>
  </w:style>
  <w:style w:type="character" w:customStyle="1" w:styleId="Standardstycketeckensnitt1">
    <w:name w:val="Standardstycketeckensnitt1"/>
    <w:rsid w:val="00D06264"/>
  </w:style>
  <w:style w:type="paragraph" w:styleId="BodyText3">
    <w:name w:val="Body Text 3"/>
    <w:basedOn w:val="Normal"/>
    <w:link w:val="BodyText3Char"/>
    <w:uiPriority w:val="99"/>
    <w:semiHidden/>
    <w:unhideWhenUsed/>
    <w:rsid w:val="00231F3D"/>
    <w:rPr>
      <w:sz w:val="16"/>
      <w:szCs w:val="16"/>
    </w:rPr>
  </w:style>
  <w:style w:type="character" w:customStyle="1" w:styleId="BodyText3Char">
    <w:name w:val="Body Text 3 Char"/>
    <w:basedOn w:val="DefaultParagraphFont"/>
    <w:link w:val="BodyText3"/>
    <w:uiPriority w:val="99"/>
    <w:semiHidden/>
    <w:rsid w:val="00231F3D"/>
    <w:rPr>
      <w:rFonts w:eastAsia="ヒラギノ角ゴ Pro W3" w:cs="Times New Roman"/>
      <w:sz w:val="16"/>
      <w:szCs w:val="16"/>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qFormat="1"/>
    <w:lsdException w:name="caption" w:qFormat="1"/>
    <w:lsdException w:name="annotation reference" w:uiPriority="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C3602E"/>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20" w:line="264" w:lineRule="auto"/>
    </w:pPr>
    <w:rPr>
      <w:rFonts w:eastAsia="ヒラギノ角ゴ Pro W3" w:cs="Times New Roman"/>
      <w:sz w:val="20"/>
      <w:szCs w:val="20"/>
      <w:lang w:eastAsia="sv-SE"/>
    </w:rPr>
  </w:style>
  <w:style w:type="paragraph" w:styleId="Heading1">
    <w:name w:val="heading 1"/>
    <w:basedOn w:val="Title"/>
    <w:next w:val="Normal"/>
    <w:link w:val="Heading1Char"/>
    <w:uiPriority w:val="9"/>
    <w:qFormat/>
    <w:rsid w:val="00C3602E"/>
    <w:pPr>
      <w:spacing w:before="360"/>
      <w:outlineLvl w:val="0"/>
    </w:pPr>
    <w:rPr>
      <w:sz w:val="44"/>
      <w:szCs w:val="56"/>
    </w:rPr>
  </w:style>
  <w:style w:type="paragraph" w:styleId="Heading2">
    <w:name w:val="heading 2"/>
    <w:next w:val="Normal"/>
    <w:link w:val="Heading2Char"/>
    <w:uiPriority w:val="9"/>
    <w:unhideWhenUsed/>
    <w:qFormat/>
    <w:rsid w:val="00EA6C26"/>
    <w:pPr>
      <w:keepNext/>
      <w:keepLines/>
      <w:tabs>
        <w:tab w:val="left" w:pos="851"/>
      </w:tabs>
      <w:spacing w:before="480" w:after="120" w:line="240" w:lineRule="auto"/>
      <w:outlineLvl w:val="1"/>
    </w:pPr>
    <w:rPr>
      <w:rFonts w:ascii="Century Gothic" w:eastAsia="ヒラギノ角ゴ Pro W3" w:hAnsi="Century Gothic" w:cs="Times New Roman"/>
      <w:b/>
      <w:bCs/>
      <w:caps/>
      <w:color w:val="37165D" w:themeColor="accent1"/>
      <w:spacing w:val="-11"/>
      <w:sz w:val="28"/>
      <w:szCs w:val="24"/>
      <w:lang w:val="en-US" w:eastAsia="sv-SE"/>
    </w:rPr>
  </w:style>
  <w:style w:type="paragraph" w:styleId="Heading3">
    <w:name w:val="heading 3"/>
    <w:basedOn w:val="Normal"/>
    <w:next w:val="Normal"/>
    <w:link w:val="Heading3Char"/>
    <w:uiPriority w:val="9"/>
    <w:unhideWhenUsed/>
    <w:rsid w:val="0050635A"/>
    <w:pPr>
      <w:numPr>
        <w:ilvl w:val="2"/>
        <w:numId w:val="5"/>
      </w:numPr>
      <w:tabs>
        <w:tab w:val="clear" w:pos="709"/>
        <w:tab w:val="left" w:pos="851"/>
      </w:tabs>
      <w:spacing w:before="320" w:after="60" w:line="240" w:lineRule="auto"/>
      <w:ind w:right="278"/>
      <w:outlineLvl w:val="2"/>
    </w:pPr>
    <w:rPr>
      <w:rFonts w:ascii="Century Gothic" w:hAnsi="Century Gothic"/>
      <w:b/>
      <w:caps/>
      <w:color w:val="37165D" w:themeColor="accent1"/>
      <w:sz w:val="28"/>
      <w:szCs w:val="32"/>
      <w:lang w:val="en-US"/>
    </w:rPr>
  </w:style>
  <w:style w:type="paragraph" w:styleId="Heading4">
    <w:name w:val="heading 4"/>
    <w:aliases w:val="Sub Heading"/>
    <w:basedOn w:val="Normal"/>
    <w:next w:val="Normal"/>
    <w:link w:val="Heading4Char"/>
    <w:uiPriority w:val="9"/>
    <w:unhideWhenUsed/>
    <w:qFormat/>
    <w:rsid w:val="00B91E2C"/>
    <w:pPr>
      <w:spacing w:before="120" w:after="80" w:line="240" w:lineRule="auto"/>
      <w:ind w:right="278"/>
      <w:contextualSpacing/>
      <w:outlineLvl w:val="3"/>
    </w:pPr>
    <w:rPr>
      <w:rFonts w:ascii="Century Gothic" w:hAnsi="Century Gothic"/>
      <w:b/>
      <w:bCs/>
      <w:caps/>
      <w:color w:val="37165D" w:themeColor="accent1"/>
      <w:lang w:val="en-US"/>
    </w:rPr>
  </w:style>
  <w:style w:type="paragraph" w:styleId="Heading5">
    <w:name w:val="heading 5"/>
    <w:aliases w:val="Where and When"/>
    <w:basedOn w:val="Normal"/>
    <w:next w:val="Normal"/>
    <w:link w:val="Heading5Char"/>
    <w:uiPriority w:val="9"/>
    <w:unhideWhenUsed/>
    <w:qFormat/>
    <w:rsid w:val="006E6D8E"/>
    <w:pPr>
      <w:tabs>
        <w:tab w:val="clear" w:pos="8504"/>
        <w:tab w:val="left" w:pos="8222"/>
      </w:tabs>
      <w:spacing w:line="240" w:lineRule="auto"/>
      <w:outlineLvl w:val="4"/>
    </w:pPr>
    <w:rPr>
      <w:rFonts w:ascii="Calibri" w:hAnsi="Calibri"/>
      <w:color w:val="6D6D6D"/>
      <w:sz w:val="24"/>
      <w:szCs w:val="24"/>
    </w:rPr>
  </w:style>
  <w:style w:type="paragraph" w:styleId="Heading6">
    <w:name w:val="heading 6"/>
    <w:basedOn w:val="Normal"/>
    <w:next w:val="Normal"/>
    <w:link w:val="Heading6Char"/>
    <w:uiPriority w:val="9"/>
    <w:semiHidden/>
    <w:unhideWhenUsed/>
    <w:rsid w:val="00CA0E71"/>
    <w:pPr>
      <w:numPr>
        <w:ilvl w:val="5"/>
        <w:numId w:val="8"/>
      </w:numPr>
      <w:spacing w:before="240" w:after="60"/>
      <w:outlineLvl w:val="5"/>
    </w:pPr>
    <w:rPr>
      <w:rFonts w:eastAsia="Times New Roman"/>
      <w:b/>
      <w:bCs/>
      <w:szCs w:val="22"/>
    </w:rPr>
  </w:style>
  <w:style w:type="paragraph" w:styleId="Heading7">
    <w:name w:val="heading 7"/>
    <w:basedOn w:val="Normal"/>
    <w:next w:val="Normal"/>
    <w:link w:val="Heading7Char"/>
    <w:uiPriority w:val="9"/>
    <w:semiHidden/>
    <w:unhideWhenUsed/>
    <w:qFormat/>
    <w:rsid w:val="0050635A"/>
    <w:pPr>
      <w:numPr>
        <w:ilvl w:val="6"/>
        <w:numId w:val="8"/>
      </w:numPr>
      <w:spacing w:before="240" w:after="60"/>
      <w:outlineLvl w:val="6"/>
    </w:pPr>
    <w:rPr>
      <w:rFonts w:ascii="PT Serif" w:eastAsia="Times New Roman" w:hAnsi="PT Serif"/>
      <w:color w:val="111111"/>
      <w:sz w:val="24"/>
      <w:szCs w:val="24"/>
    </w:rPr>
  </w:style>
  <w:style w:type="paragraph" w:styleId="Heading8">
    <w:name w:val="heading 8"/>
    <w:basedOn w:val="Normal"/>
    <w:next w:val="Normal"/>
    <w:link w:val="Heading8Char"/>
    <w:uiPriority w:val="9"/>
    <w:semiHidden/>
    <w:unhideWhenUsed/>
    <w:qFormat/>
    <w:rsid w:val="0050635A"/>
    <w:pPr>
      <w:numPr>
        <w:ilvl w:val="7"/>
        <w:numId w:val="8"/>
      </w:numPr>
      <w:spacing w:before="240" w:after="60"/>
      <w:outlineLvl w:val="7"/>
    </w:pPr>
    <w:rPr>
      <w:rFonts w:ascii="PT Serif" w:eastAsia="Times New Roman" w:hAnsi="PT Serif"/>
      <w:i/>
      <w:iCs/>
      <w:color w:val="111111"/>
      <w:sz w:val="24"/>
      <w:szCs w:val="24"/>
    </w:rPr>
  </w:style>
  <w:style w:type="paragraph" w:styleId="Heading9">
    <w:name w:val="heading 9"/>
    <w:basedOn w:val="Normal"/>
    <w:next w:val="Normal"/>
    <w:link w:val="Heading9Char"/>
    <w:uiPriority w:val="9"/>
    <w:semiHidden/>
    <w:unhideWhenUsed/>
    <w:qFormat/>
    <w:rsid w:val="0050635A"/>
    <w:pPr>
      <w:numPr>
        <w:ilvl w:val="8"/>
        <w:numId w:val="1"/>
      </w:numPr>
      <w:spacing w:before="240" w:after="60"/>
      <w:outlineLvl w:val="8"/>
    </w:pPr>
    <w:rPr>
      <w:rFonts w:ascii="TeXGyreAdventor" w:eastAsia="Times New Roman" w:hAnsi="TeXGyreAdventor"/>
      <w:color w:val="11111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2E"/>
    <w:rPr>
      <w:rFonts w:ascii="Century Gothic" w:eastAsia="ヒラギノ角ゴ Pro W3" w:hAnsi="Century Gothic" w:cs="Times New Roman"/>
      <w:b/>
      <w:color w:val="37165D" w:themeColor="accent1"/>
      <w:spacing w:val="-17"/>
      <w:sz w:val="44"/>
      <w:szCs w:val="56"/>
      <w:lang w:val="en-US" w:eastAsia="sv-SE"/>
    </w:rPr>
  </w:style>
  <w:style w:type="character" w:customStyle="1" w:styleId="Heading2Char">
    <w:name w:val="Heading 2 Char"/>
    <w:basedOn w:val="DefaultParagraphFont"/>
    <w:link w:val="Heading2"/>
    <w:uiPriority w:val="9"/>
    <w:rsid w:val="00EA6C26"/>
    <w:rPr>
      <w:rFonts w:ascii="Century Gothic" w:eastAsia="ヒラギノ角ゴ Pro W3" w:hAnsi="Century Gothic" w:cs="Times New Roman"/>
      <w:b/>
      <w:bCs/>
      <w:caps/>
      <w:color w:val="37165D" w:themeColor="accent1"/>
      <w:spacing w:val="-11"/>
      <w:sz w:val="28"/>
      <w:szCs w:val="24"/>
      <w:lang w:val="en-US" w:eastAsia="sv-SE"/>
    </w:rPr>
  </w:style>
  <w:style w:type="character" w:customStyle="1" w:styleId="Heading3Char">
    <w:name w:val="Heading 3 Char"/>
    <w:basedOn w:val="DefaultParagraphFont"/>
    <w:link w:val="Heading3"/>
    <w:uiPriority w:val="9"/>
    <w:rsid w:val="0050635A"/>
    <w:rPr>
      <w:rFonts w:ascii="Century Gothic" w:eastAsia="ヒラギノ角ゴ Pro W3" w:hAnsi="Century Gothic" w:cs="Times New Roman"/>
      <w:b/>
      <w:caps/>
      <w:color w:val="37165D" w:themeColor="accent1"/>
      <w:sz w:val="28"/>
      <w:szCs w:val="32"/>
      <w:lang w:val="en-US" w:eastAsia="sv-SE"/>
    </w:rPr>
  </w:style>
  <w:style w:type="character" w:customStyle="1" w:styleId="Heading4Char">
    <w:name w:val="Heading 4 Char"/>
    <w:aliases w:val="Sub Heading Char"/>
    <w:basedOn w:val="DefaultParagraphFont"/>
    <w:link w:val="Heading4"/>
    <w:uiPriority w:val="9"/>
    <w:rsid w:val="00B91E2C"/>
    <w:rPr>
      <w:rFonts w:ascii="Century Gothic" w:eastAsia="ヒラギノ角ゴ Pro W3" w:hAnsi="Century Gothic" w:cs="Times New Roman"/>
      <w:b/>
      <w:bCs/>
      <w:caps/>
      <w:color w:val="37165D" w:themeColor="accent1"/>
      <w:sz w:val="20"/>
      <w:szCs w:val="20"/>
      <w:lang w:val="en-US" w:eastAsia="sv-SE"/>
    </w:rPr>
  </w:style>
  <w:style w:type="character" w:customStyle="1" w:styleId="Heading5Char">
    <w:name w:val="Heading 5 Char"/>
    <w:aliases w:val="Where and When Char"/>
    <w:basedOn w:val="DefaultParagraphFont"/>
    <w:link w:val="Heading5"/>
    <w:uiPriority w:val="9"/>
    <w:rsid w:val="006E6D8E"/>
    <w:rPr>
      <w:rFonts w:ascii="Calibri" w:eastAsia="ヒラギノ角ゴ Pro W3" w:hAnsi="Calibri" w:cs="Times New Roman"/>
      <w:color w:val="6D6D6D"/>
      <w:sz w:val="24"/>
      <w:szCs w:val="24"/>
      <w:lang w:eastAsia="sv-SE"/>
    </w:rPr>
  </w:style>
  <w:style w:type="character" w:customStyle="1" w:styleId="Heading6Char">
    <w:name w:val="Heading 6 Char"/>
    <w:basedOn w:val="DefaultParagraphFont"/>
    <w:link w:val="Heading6"/>
    <w:uiPriority w:val="9"/>
    <w:semiHidden/>
    <w:rsid w:val="00CA0E71"/>
    <w:rPr>
      <w:rFonts w:eastAsia="Times New Roman" w:cs="Times New Roman"/>
      <w:b/>
      <w:bCs/>
      <w:lang w:eastAsia="sv-SE"/>
    </w:rPr>
  </w:style>
  <w:style w:type="character" w:customStyle="1" w:styleId="Heading7Char">
    <w:name w:val="Heading 7 Char"/>
    <w:basedOn w:val="DefaultParagraphFont"/>
    <w:link w:val="Heading7"/>
    <w:uiPriority w:val="9"/>
    <w:semiHidden/>
    <w:rsid w:val="0050635A"/>
    <w:rPr>
      <w:rFonts w:ascii="PT Serif" w:eastAsia="Times New Roman" w:hAnsi="PT Serif" w:cs="Times New Roman"/>
      <w:color w:val="111111"/>
      <w:sz w:val="24"/>
      <w:szCs w:val="24"/>
      <w:lang w:eastAsia="sv-SE"/>
    </w:rPr>
  </w:style>
  <w:style w:type="character" w:customStyle="1" w:styleId="Heading8Char">
    <w:name w:val="Heading 8 Char"/>
    <w:basedOn w:val="DefaultParagraphFont"/>
    <w:link w:val="Heading8"/>
    <w:uiPriority w:val="9"/>
    <w:semiHidden/>
    <w:rsid w:val="0050635A"/>
    <w:rPr>
      <w:rFonts w:ascii="PT Serif" w:eastAsia="Times New Roman" w:hAnsi="PT Serif" w:cs="Times New Roman"/>
      <w:i/>
      <w:iCs/>
      <w:color w:val="111111"/>
      <w:sz w:val="24"/>
      <w:szCs w:val="24"/>
      <w:lang w:eastAsia="sv-SE"/>
    </w:rPr>
  </w:style>
  <w:style w:type="character" w:customStyle="1" w:styleId="Heading9Char">
    <w:name w:val="Heading 9 Char"/>
    <w:basedOn w:val="DefaultParagraphFont"/>
    <w:link w:val="Heading9"/>
    <w:uiPriority w:val="9"/>
    <w:semiHidden/>
    <w:rsid w:val="0050635A"/>
    <w:rPr>
      <w:rFonts w:ascii="TeXGyreAdventor" w:eastAsia="Times New Roman" w:hAnsi="TeXGyreAdventor" w:cs="Times New Roman"/>
      <w:color w:val="111111"/>
      <w:lang w:eastAsia="sv-SE"/>
    </w:rPr>
  </w:style>
  <w:style w:type="paragraph" w:styleId="Title">
    <w:name w:val="Title"/>
    <w:aliases w:val="Name Cover Page"/>
    <w:basedOn w:val="Normal"/>
    <w:next w:val="Normal"/>
    <w:link w:val="TitleChar"/>
    <w:qFormat/>
    <w:rsid w:val="00C3602E"/>
    <w:pPr>
      <w:spacing w:before="480" w:after="0" w:line="240" w:lineRule="auto"/>
    </w:pPr>
    <w:rPr>
      <w:rFonts w:ascii="Century Gothic" w:hAnsi="Century Gothic"/>
      <w:b/>
      <w:color w:val="37165D" w:themeColor="accent1"/>
      <w:spacing w:val="-17"/>
      <w:sz w:val="48"/>
      <w:szCs w:val="84"/>
      <w:lang w:val="en-US"/>
    </w:rPr>
  </w:style>
  <w:style w:type="character" w:customStyle="1" w:styleId="TitleChar">
    <w:name w:val="Title Char"/>
    <w:aliases w:val="Name Cover Page Char"/>
    <w:basedOn w:val="DefaultParagraphFont"/>
    <w:link w:val="Title"/>
    <w:rsid w:val="00C3602E"/>
    <w:rPr>
      <w:rFonts w:ascii="Century Gothic" w:eastAsia="ヒラギノ角ゴ Pro W3" w:hAnsi="Century Gothic" w:cs="Times New Roman"/>
      <w:b/>
      <w:color w:val="37165D" w:themeColor="accent1"/>
      <w:spacing w:val="-17"/>
      <w:sz w:val="48"/>
      <w:szCs w:val="84"/>
      <w:lang w:val="en-US" w:eastAsia="sv-SE"/>
    </w:rPr>
  </w:style>
  <w:style w:type="paragraph" w:customStyle="1" w:styleId="SpecialSkills">
    <w:name w:val="Special Skills"/>
    <w:qFormat/>
    <w:rsid w:val="00C0143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line="226" w:lineRule="auto"/>
      <w:contextualSpacing/>
    </w:pPr>
    <w:rPr>
      <w:rFonts w:ascii="Calibri" w:eastAsia="ヒラギノ角ゴ Pro W3" w:hAnsi="Calibri" w:cs="Times New Roman"/>
      <w:caps/>
      <w:color w:val="37165D" w:themeColor="accent1"/>
      <w:spacing w:val="-6"/>
      <w:sz w:val="20"/>
      <w:lang w:val="en-US" w:eastAsia="sv-SE"/>
    </w:rPr>
  </w:style>
  <w:style w:type="paragraph" w:styleId="Subtitle">
    <w:name w:val="Subtitle"/>
    <w:basedOn w:val="SpecialSkills"/>
    <w:next w:val="Normal"/>
    <w:link w:val="SubtitleChar"/>
    <w:uiPriority w:val="11"/>
    <w:rsid w:val="0050635A"/>
    <w:rPr>
      <w:rFonts w:ascii="PT Sans" w:hAnsi="PT Sans"/>
    </w:rPr>
  </w:style>
  <w:style w:type="character" w:customStyle="1" w:styleId="SubtitleChar">
    <w:name w:val="Subtitle Char"/>
    <w:basedOn w:val="DefaultParagraphFont"/>
    <w:link w:val="Subtitle"/>
    <w:uiPriority w:val="11"/>
    <w:rsid w:val="0050635A"/>
    <w:rPr>
      <w:rFonts w:ascii="PT Sans" w:eastAsia="ヒラギノ角ゴ Pro W3" w:hAnsi="PT Sans" w:cs="Times New Roman"/>
      <w:color w:val="6D6D6D"/>
      <w:spacing w:val="-6"/>
      <w:sz w:val="24"/>
      <w:szCs w:val="24"/>
      <w:lang w:val="en-US" w:eastAsia="sv-SE"/>
    </w:rPr>
  </w:style>
  <w:style w:type="paragraph" w:styleId="TOC1">
    <w:name w:val="toc 1"/>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left" w:pos="400"/>
        <w:tab w:val="right" w:leader="dot" w:pos="9062"/>
      </w:tabs>
      <w:spacing w:before="360" w:after="100"/>
      <w:ind w:right="278"/>
    </w:pPr>
    <w:rPr>
      <w:noProof/>
      <w:sz w:val="24"/>
    </w:rPr>
  </w:style>
  <w:style w:type="paragraph" w:styleId="TOC2">
    <w:name w:val="toc 2"/>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right" w:leader="dot" w:pos="9062"/>
      </w:tabs>
      <w:spacing w:after="0"/>
      <w:ind w:left="340" w:right="278"/>
    </w:pPr>
    <w:rPr>
      <w:noProof/>
      <w:sz w:val="24"/>
    </w:rPr>
  </w:style>
  <w:style w:type="character" w:styleId="Hyperlink">
    <w:name w:val="Hyperlink"/>
    <w:basedOn w:val="DefaultParagraphFont"/>
    <w:uiPriority w:val="99"/>
    <w:unhideWhenUsed/>
    <w:rsid w:val="00CA0E71"/>
    <w:rPr>
      <w:color w:val="CC9933"/>
      <w:u w:val="single"/>
    </w:rPr>
  </w:style>
  <w:style w:type="paragraph" w:styleId="TOCHeading">
    <w:name w:val="TOC Heading"/>
    <w:basedOn w:val="Heading1"/>
    <w:next w:val="Normal"/>
    <w:uiPriority w:val="39"/>
    <w:unhideWhenUsed/>
    <w:rsid w:val="0050635A"/>
    <w:pPr>
      <w:keepLines/>
      <w:spacing w:before="480" w:line="276" w:lineRule="auto"/>
      <w:outlineLvl w:val="9"/>
    </w:pPr>
    <w:rPr>
      <w:rFonts w:eastAsia="Times New Roman"/>
      <w:bCs/>
      <w:spacing w:val="0"/>
      <w:sz w:val="48"/>
      <w:szCs w:val="28"/>
      <w:lang w:eastAsia="en-US"/>
    </w:rPr>
  </w:style>
  <w:style w:type="paragraph" w:styleId="Header">
    <w:name w:val="header"/>
    <w:basedOn w:val="Normal"/>
    <w:link w:val="HeaderChar"/>
    <w:uiPriority w:val="99"/>
    <w:unhideWhenUsed/>
    <w:rsid w:val="0071380F"/>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enter" w:pos="4320"/>
        <w:tab w:val="right" w:pos="8640"/>
      </w:tabs>
      <w:spacing w:after="0" w:line="240" w:lineRule="auto"/>
    </w:pPr>
  </w:style>
  <w:style w:type="character" w:customStyle="1" w:styleId="HeaderChar">
    <w:name w:val="Header Char"/>
    <w:basedOn w:val="DefaultParagraphFont"/>
    <w:link w:val="Header"/>
    <w:uiPriority w:val="99"/>
    <w:rsid w:val="0071380F"/>
    <w:rPr>
      <w:rFonts w:eastAsia="ヒラギノ角ゴ Pro W3" w:cs="Times New Roman"/>
      <w:sz w:val="20"/>
      <w:szCs w:val="20"/>
      <w:lang w:eastAsia="sv-SE"/>
    </w:rPr>
  </w:style>
  <w:style w:type="paragraph" w:styleId="Footer">
    <w:name w:val="footer"/>
    <w:basedOn w:val="Normal"/>
    <w:link w:val="FooterChar"/>
    <w:uiPriority w:val="99"/>
    <w:semiHidden/>
    <w:unhideWhenUsed/>
    <w:qFormat/>
    <w:rsid w:val="00C27E8F"/>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27E8F"/>
    <w:rPr>
      <w:rFonts w:eastAsia="ヒラギノ角ゴ Pro W3" w:cs="Times New Roman"/>
      <w:sz w:val="20"/>
      <w:szCs w:val="20"/>
      <w:lang w:eastAsia="sv-SE"/>
    </w:rPr>
  </w:style>
  <w:style w:type="character" w:styleId="IntenseEmphasis">
    <w:name w:val="Intense Emphasis"/>
    <w:basedOn w:val="DefaultParagraphFont"/>
    <w:uiPriority w:val="21"/>
    <w:rsid w:val="0050635A"/>
    <w:rPr>
      <w:bCs/>
      <w:i/>
      <w:iCs/>
      <w:color w:val="CC9933"/>
    </w:rPr>
  </w:style>
  <w:style w:type="paragraph" w:styleId="ListParagraph">
    <w:name w:val="List Paragraph"/>
    <w:basedOn w:val="Normal"/>
    <w:uiPriority w:val="34"/>
    <w:rsid w:val="0050635A"/>
    <w:pPr>
      <w:numPr>
        <w:numId w:val="9"/>
      </w:numPr>
      <w:contextualSpacing/>
    </w:pPr>
    <w:rPr>
      <w:rFonts w:ascii="Constantia" w:hAnsi="Constantia"/>
    </w:rPr>
  </w:style>
  <w:style w:type="paragraph" w:styleId="ListNumber">
    <w:name w:val="List Number"/>
    <w:basedOn w:val="Normal"/>
    <w:uiPriority w:val="99"/>
    <w:unhideWhenUsed/>
    <w:rsid w:val="00CA0E71"/>
    <w:pPr>
      <w:numPr>
        <w:numId w:val="2"/>
      </w:numPr>
      <w:contextualSpacing/>
    </w:pPr>
  </w:style>
  <w:style w:type="character" w:styleId="SubtleEmphasis">
    <w:name w:val="Subtle Emphasis"/>
    <w:basedOn w:val="DefaultParagraphFont"/>
    <w:uiPriority w:val="19"/>
    <w:rsid w:val="0050635A"/>
    <w:rPr>
      <w:rFonts w:ascii="Calibri" w:hAnsi="Calibri"/>
      <w:iCs/>
      <w:color w:val="808080"/>
    </w:rPr>
  </w:style>
  <w:style w:type="character" w:styleId="SubtleReference">
    <w:name w:val="Subtle Reference"/>
    <w:uiPriority w:val="31"/>
    <w:rsid w:val="0050635A"/>
    <w:rPr>
      <w:color w:val="6D6D6D"/>
    </w:rPr>
  </w:style>
  <w:style w:type="table" w:styleId="TableGrid">
    <w:name w:val="Table Grid"/>
    <w:basedOn w:val="TableNormal"/>
    <w:uiPriority w:val="59"/>
    <w:rsid w:val="00D50CD2"/>
    <w:pPr>
      <w:spacing w:after="0" w:line="240" w:lineRule="auto"/>
    </w:pPr>
    <w:rPr>
      <w:rFonts w:ascii="PT Sans" w:hAnsi="PT San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NetlightTableStyle">
    <w:name w:val="Netlight Table Style"/>
    <w:basedOn w:val="TableNormal"/>
    <w:uiPriority w:val="99"/>
    <w:rsid w:val="008C3102"/>
    <w:pPr>
      <w:spacing w:after="0" w:line="240" w:lineRule="auto"/>
      <w:contextualSpacing/>
    </w:pPr>
    <w:rPr>
      <w:rFonts w:ascii="Calibri" w:hAnsi="Calibri"/>
      <w:sz w:val="20"/>
    </w:rPr>
    <w:tblPr>
      <w:tblStyleRowBandSize w:val="1"/>
      <w:tblInd w:w="0" w:type="dxa"/>
      <w:tblBorders>
        <w:insideV w:val="single" w:sz="12" w:space="0" w:color="FFFFFF" w:themeColor="background1"/>
      </w:tblBorders>
      <w:tblCellMar>
        <w:top w:w="0" w:type="dxa"/>
        <w:left w:w="108" w:type="dxa"/>
        <w:bottom w:w="0" w:type="dxa"/>
        <w:right w:w="108" w:type="dxa"/>
      </w:tblCellMar>
    </w:tblPr>
    <w:tcPr>
      <w:shd w:val="clear" w:color="auto" w:fill="auto"/>
      <w:tcMar>
        <w:top w:w="28" w:type="dxa"/>
        <w:bottom w:w="28" w:type="dxa"/>
      </w:tcMar>
      <w:vAlign w:val="center"/>
    </w:tcPr>
    <w:tblStylePr w:type="firstRow">
      <w:rPr>
        <w:rFonts w:ascii="Calibri" w:hAnsi="Calibri"/>
        <w:b w:val="0"/>
        <w:caps/>
        <w:smallCaps w:val="0"/>
        <w:strike w:val="0"/>
        <w:dstrike w:val="0"/>
        <w:vanish w:val="0"/>
        <w:color w:val="FFFFFF" w:themeColor="background1"/>
        <w:sz w:val="20"/>
        <w:vertAlign w:val="baseline"/>
      </w:rPr>
      <w:tblPr/>
      <w:tcPr>
        <w:shd w:val="clear" w:color="auto" w:fill="37165D" w:themeFill="text2"/>
      </w:tcPr>
    </w:tblStylePr>
    <w:tblStylePr w:type="lastRow">
      <w:rPr>
        <w:b w:val="0"/>
        <w:color w:val="37165D" w:themeColor="accent1"/>
      </w:rPr>
    </w:tblStylePr>
    <w:tblStylePr w:type="band1Horz">
      <w:tblPr/>
      <w:tcPr>
        <w:shd w:val="clear" w:color="auto" w:fill="F2F2F2" w:themeFill="background1" w:themeFillShade="F2"/>
      </w:tcPr>
    </w:tblStylePr>
    <w:tblStylePr w:type="band2Horz">
      <w:tblPr/>
      <w:tcPr>
        <w:shd w:val="clear" w:color="auto" w:fill="BFBFBF" w:themeFill="background1" w:themeFillShade="BF"/>
      </w:tcPr>
    </w:tblStylePr>
  </w:style>
  <w:style w:type="table" w:styleId="TableContemporary">
    <w:name w:val="Table Contemporary"/>
    <w:basedOn w:val="TableNormal"/>
    <w:uiPriority w:val="99"/>
    <w:semiHidden/>
    <w:unhideWhenUsed/>
    <w:rsid w:val="000A584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line="30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Shading-Accent3">
    <w:name w:val="Light Shading Accent 3"/>
    <w:basedOn w:val="TableNormal"/>
    <w:uiPriority w:val="60"/>
    <w:rsid w:val="00D50CD2"/>
    <w:pPr>
      <w:spacing w:after="0" w:line="240" w:lineRule="auto"/>
    </w:pPr>
    <w:rPr>
      <w:color w:val="515151" w:themeColor="accent3" w:themeShade="BF"/>
    </w:rPr>
    <w:tblPr>
      <w:tblStyleRowBandSize w:val="1"/>
      <w:tblStyleColBandSize w:val="1"/>
      <w:tblInd w:w="0" w:type="dxa"/>
      <w:tblBorders>
        <w:top w:val="single" w:sz="8" w:space="0" w:color="6D6D6D" w:themeColor="accent3"/>
        <w:bottom w:val="single" w:sz="8" w:space="0" w:color="6D6D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D6D6D" w:themeColor="accent3"/>
          <w:left w:val="nil"/>
          <w:bottom w:val="single" w:sz="8" w:space="0" w:color="6D6D6D" w:themeColor="accent3"/>
          <w:right w:val="nil"/>
          <w:insideH w:val="nil"/>
          <w:insideV w:val="nil"/>
        </w:tcBorders>
      </w:tcPr>
    </w:tblStylePr>
    <w:tblStylePr w:type="lastRow">
      <w:pPr>
        <w:spacing w:before="0" w:after="0" w:line="240" w:lineRule="auto"/>
      </w:pPr>
      <w:rPr>
        <w:b/>
        <w:bCs/>
      </w:rPr>
      <w:tblPr/>
      <w:tcPr>
        <w:tcBorders>
          <w:top w:val="single" w:sz="8" w:space="0" w:color="6D6D6D" w:themeColor="accent3"/>
          <w:left w:val="nil"/>
          <w:bottom w:val="single" w:sz="8" w:space="0" w:color="6D6D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ADA" w:themeFill="accent3" w:themeFillTint="3F"/>
      </w:tcPr>
    </w:tblStylePr>
    <w:tblStylePr w:type="band1Horz">
      <w:tblPr/>
      <w:tcPr>
        <w:tcBorders>
          <w:left w:val="nil"/>
          <w:right w:val="nil"/>
          <w:insideH w:val="nil"/>
          <w:insideV w:val="nil"/>
        </w:tcBorders>
        <w:shd w:val="clear" w:color="auto" w:fill="DADADA" w:themeFill="accent3" w:themeFillTint="3F"/>
      </w:tcPr>
    </w:tblStylePr>
  </w:style>
  <w:style w:type="table" w:styleId="LightShading-Accent4">
    <w:name w:val="Light Shading Accent 4"/>
    <w:basedOn w:val="TableNormal"/>
    <w:uiPriority w:val="60"/>
    <w:rsid w:val="00D50CD2"/>
    <w:pPr>
      <w:spacing w:after="0" w:line="240" w:lineRule="auto"/>
    </w:pPr>
    <w:rPr>
      <w:color w:val="A1A1A1" w:themeColor="accent4" w:themeShade="BF"/>
    </w:rPr>
    <w:tblPr>
      <w:tblStyleRowBandSize w:val="1"/>
      <w:tblStyleColBandSize w:val="1"/>
      <w:tblInd w:w="0" w:type="dxa"/>
      <w:tblBorders>
        <w:top w:val="single" w:sz="8" w:space="0" w:color="D8D8D8" w:themeColor="accent4"/>
        <w:bottom w:val="single" w:sz="8" w:space="0" w:color="D8D8D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la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4" w:themeFillTint="3F"/>
      </w:tcPr>
    </w:tblStylePr>
    <w:tblStylePr w:type="band1Horz">
      <w:tblPr/>
      <w:tcPr>
        <w:tcBorders>
          <w:left w:val="nil"/>
          <w:right w:val="nil"/>
          <w:insideH w:val="nil"/>
          <w:insideV w:val="nil"/>
        </w:tcBorders>
        <w:shd w:val="clear" w:color="auto" w:fill="F5F5F5" w:themeFill="accent4" w:themeFillTint="3F"/>
      </w:tcPr>
    </w:tblStylePr>
  </w:style>
  <w:style w:type="paragraph" w:customStyle="1" w:styleId="BasicParagraph">
    <w:name w:val="[Basic Paragraph]"/>
    <w:basedOn w:val="Normal"/>
    <w:uiPriority w:val="99"/>
    <w:rsid w:val="00B357E8"/>
    <w:pPr>
      <w:widowControl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autoSpaceDE w:val="0"/>
      <w:autoSpaceDN w:val="0"/>
      <w:adjustRightInd w:val="0"/>
      <w:spacing w:after="0" w:line="240" w:lineRule="atLeast"/>
      <w:textAlignment w:val="center"/>
    </w:pPr>
    <w:rPr>
      <w:rFonts w:ascii="GranjonLTStd" w:eastAsiaTheme="minorHAnsi" w:hAnsi="GranjonLTStd" w:cs="GranjonLTStd"/>
      <w:color w:val="000000"/>
      <w:lang w:val="en-US" w:eastAsia="en-US"/>
    </w:rPr>
  </w:style>
  <w:style w:type="numbering" w:styleId="111111">
    <w:name w:val="Outline List 2"/>
    <w:basedOn w:val="NoList"/>
    <w:uiPriority w:val="99"/>
    <w:semiHidden/>
    <w:unhideWhenUsed/>
    <w:rsid w:val="00D25F3A"/>
    <w:pPr>
      <w:numPr>
        <w:numId w:val="3"/>
      </w:numPr>
    </w:pPr>
  </w:style>
  <w:style w:type="numbering" w:customStyle="1" w:styleId="Headings">
    <w:name w:val="Headings"/>
    <w:uiPriority w:val="99"/>
    <w:rsid w:val="009C018B"/>
    <w:pPr>
      <w:numPr>
        <w:numId w:val="4"/>
      </w:numPr>
    </w:pPr>
  </w:style>
  <w:style w:type="paragraph" w:styleId="TOC3">
    <w:name w:val="toc 3"/>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left" w:pos="1100"/>
        <w:tab w:val="right" w:pos="8494"/>
      </w:tabs>
      <w:spacing w:after="100"/>
      <w:ind w:left="400"/>
    </w:pPr>
    <w:rPr>
      <w:noProof/>
    </w:rPr>
  </w:style>
  <w:style w:type="paragraph" w:styleId="IntenseQuote">
    <w:name w:val="Intense Quote"/>
    <w:basedOn w:val="Normal"/>
    <w:next w:val="Normal"/>
    <w:link w:val="IntenseQuoteChar"/>
    <w:uiPriority w:val="30"/>
    <w:rsid w:val="0050635A"/>
    <w:pPr>
      <w:pBdr>
        <w:bottom w:val="single" w:sz="4" w:space="4" w:color="37165D" w:themeColor="accent1"/>
      </w:pBdr>
      <w:spacing w:before="200" w:after="280"/>
      <w:ind w:left="936" w:right="936"/>
    </w:pPr>
    <w:rPr>
      <w:b/>
      <w:bCs/>
      <w:i/>
      <w:iCs/>
      <w:color w:val="37165D" w:themeColor="accent1"/>
    </w:rPr>
  </w:style>
  <w:style w:type="character" w:customStyle="1" w:styleId="IntenseQuoteChar">
    <w:name w:val="Intense Quote Char"/>
    <w:basedOn w:val="DefaultParagraphFont"/>
    <w:link w:val="IntenseQuote"/>
    <w:uiPriority w:val="30"/>
    <w:rsid w:val="0050635A"/>
    <w:rPr>
      <w:rFonts w:eastAsia="ヒラギノ角ゴ Pro W3" w:cs="Times New Roman"/>
      <w:b/>
      <w:bCs/>
      <w:i/>
      <w:iCs/>
      <w:color w:val="37165D" w:themeColor="accent1"/>
      <w:sz w:val="20"/>
      <w:szCs w:val="20"/>
      <w:lang w:eastAsia="sv-SE"/>
    </w:rPr>
  </w:style>
  <w:style w:type="numbering" w:customStyle="1" w:styleId="ListBullets">
    <w:name w:val="ListBullets"/>
    <w:uiPriority w:val="99"/>
    <w:rsid w:val="008D72F5"/>
    <w:pPr>
      <w:numPr>
        <w:numId w:val="6"/>
      </w:numPr>
    </w:pPr>
  </w:style>
  <w:style w:type="paragraph" w:styleId="ListBullet">
    <w:name w:val="List Bullet"/>
    <w:basedOn w:val="Normal"/>
    <w:uiPriority w:val="99"/>
    <w:unhideWhenUsed/>
    <w:rsid w:val="008D72F5"/>
    <w:pPr>
      <w:numPr>
        <w:numId w:val="7"/>
      </w:numPr>
      <w:contextualSpacing/>
    </w:pPr>
  </w:style>
  <w:style w:type="paragraph" w:styleId="ListBullet2">
    <w:name w:val="List Bullet 2"/>
    <w:basedOn w:val="Normal"/>
    <w:uiPriority w:val="99"/>
    <w:unhideWhenUsed/>
    <w:rsid w:val="008D72F5"/>
    <w:pPr>
      <w:numPr>
        <w:ilvl w:val="1"/>
        <w:numId w:val="7"/>
      </w:numPr>
      <w:contextualSpacing/>
    </w:pPr>
  </w:style>
  <w:style w:type="paragraph" w:styleId="ListBullet3">
    <w:name w:val="List Bullet 3"/>
    <w:basedOn w:val="Normal"/>
    <w:uiPriority w:val="99"/>
    <w:unhideWhenUsed/>
    <w:rsid w:val="008D72F5"/>
    <w:pPr>
      <w:numPr>
        <w:ilvl w:val="2"/>
        <w:numId w:val="7"/>
      </w:numPr>
      <w:contextualSpacing/>
    </w:pPr>
  </w:style>
  <w:style w:type="paragraph" w:styleId="ListBullet4">
    <w:name w:val="List Bullet 4"/>
    <w:basedOn w:val="Normal"/>
    <w:uiPriority w:val="99"/>
    <w:semiHidden/>
    <w:unhideWhenUsed/>
    <w:rsid w:val="008D72F5"/>
    <w:pPr>
      <w:numPr>
        <w:ilvl w:val="3"/>
        <w:numId w:val="7"/>
      </w:numPr>
      <w:contextualSpacing/>
    </w:pPr>
  </w:style>
  <w:style w:type="paragraph" w:styleId="ListBullet5">
    <w:name w:val="List Bullet 5"/>
    <w:basedOn w:val="Normal"/>
    <w:uiPriority w:val="99"/>
    <w:semiHidden/>
    <w:unhideWhenUsed/>
    <w:rsid w:val="008D72F5"/>
    <w:pPr>
      <w:numPr>
        <w:ilvl w:val="4"/>
        <w:numId w:val="7"/>
      </w:numPr>
      <w:contextualSpacing/>
    </w:pPr>
  </w:style>
  <w:style w:type="paragraph" w:customStyle="1" w:styleId="TitleCoverPage">
    <w:name w:val="Title Cover Page"/>
    <w:basedOn w:val="Heading3"/>
    <w:qFormat/>
    <w:rsid w:val="00C3602E"/>
    <w:pPr>
      <w:numPr>
        <w:ilvl w:val="0"/>
        <w:numId w:val="0"/>
      </w:numPr>
      <w:tabs>
        <w:tab w:val="clear" w:pos="851"/>
        <w:tab w:val="left" w:pos="709"/>
      </w:tabs>
      <w:spacing w:before="0" w:after="240"/>
      <w:ind w:right="0"/>
    </w:pPr>
    <w:rPr>
      <w:rFonts w:ascii="Calibri" w:hAnsi="Calibri"/>
      <w:b w:val="0"/>
      <w:caps w:val="0"/>
      <w:color w:val="6D6D6D" w:themeColor="background2"/>
      <w:sz w:val="44"/>
      <w:lang w:val="sv-SE"/>
    </w:rPr>
  </w:style>
  <w:style w:type="paragraph" w:customStyle="1" w:styleId="IntroductionCoverpage">
    <w:name w:val="Introduction Cover page"/>
    <w:basedOn w:val="Normal"/>
    <w:qFormat/>
    <w:rsid w:val="006A0B4C"/>
    <w:pPr>
      <w:tabs>
        <w:tab w:val="clear" w:pos="8504"/>
        <w:tab w:val="left" w:pos="8789"/>
      </w:tabs>
      <w:spacing w:after="360" w:line="280" w:lineRule="exact"/>
    </w:pPr>
    <w:rPr>
      <w:rFonts w:ascii="Calibri" w:hAnsi="Calibri"/>
      <w:color w:val="6D6D6D"/>
      <w:spacing w:val="-6"/>
      <w:szCs w:val="24"/>
    </w:rPr>
  </w:style>
  <w:style w:type="paragraph" w:customStyle="1" w:styleId="KnowledgePageTwo">
    <w:name w:val="Knowledge Page Two"/>
    <w:basedOn w:val="Normal"/>
    <w:qFormat/>
    <w:rsid w:val="008C16B0"/>
    <w:pPr>
      <w:keepNext w:val="0"/>
      <w:spacing w:after="0"/>
    </w:pPr>
    <w:rPr>
      <w:rFonts w:ascii="Calibri" w:hAnsi="Calibri"/>
      <w:color w:val="111111"/>
      <w:szCs w:val="22"/>
    </w:rPr>
  </w:style>
  <w:style w:type="character" w:styleId="Strong">
    <w:name w:val="Strong"/>
    <w:basedOn w:val="DefaultParagraphFont"/>
    <w:uiPriority w:val="22"/>
    <w:rsid w:val="00BD2882"/>
    <w:rPr>
      <w:b/>
      <w:bCs/>
    </w:rPr>
  </w:style>
  <w:style w:type="paragraph" w:customStyle="1" w:styleId="TextKvalification">
    <w:name w:val="Text Kvalification"/>
    <w:basedOn w:val="Normal"/>
    <w:qFormat/>
    <w:rsid w:val="0071380F"/>
    <w:pPr>
      <w:keepLines/>
      <w:spacing w:after="240" w:line="240" w:lineRule="auto"/>
    </w:pPr>
    <w:rPr>
      <w:rFonts w:ascii="Constantia" w:hAnsi="Constantia"/>
      <w:color w:val="111111"/>
    </w:rPr>
  </w:style>
  <w:style w:type="paragraph" w:customStyle="1" w:styleId="Kvalification">
    <w:name w:val="Kvalification"/>
    <w:aliases w:val="Technology and environment"/>
    <w:basedOn w:val="Normal"/>
    <w:qFormat/>
    <w:rsid w:val="00BD2882"/>
    <w:pPr>
      <w:spacing w:before="8" w:after="8" w:line="240" w:lineRule="auto"/>
      <w:contextualSpacing/>
    </w:pPr>
    <w:rPr>
      <w:rFonts w:ascii="Calibri" w:hAnsi="Calibri"/>
      <w:color w:val="37165D" w:themeColor="accent1"/>
    </w:rPr>
  </w:style>
  <w:style w:type="paragraph" w:customStyle="1" w:styleId="Titlekvalification">
    <w:name w:val="Title kvalification"/>
    <w:basedOn w:val="Heading4"/>
    <w:autoRedefine/>
    <w:rsid w:val="00503AD5"/>
    <w:pPr>
      <w:spacing w:before="480"/>
    </w:pPr>
    <w:rPr>
      <w:caps w:val="0"/>
      <w:sz w:val="24"/>
      <w:szCs w:val="24"/>
    </w:rPr>
  </w:style>
  <w:style w:type="character" w:styleId="PageNumber">
    <w:name w:val="page number"/>
    <w:basedOn w:val="DefaultParagraphFont"/>
    <w:uiPriority w:val="99"/>
    <w:semiHidden/>
    <w:unhideWhenUsed/>
    <w:rsid w:val="0050635A"/>
  </w:style>
  <w:style w:type="paragraph" w:styleId="BalloonText">
    <w:name w:val="Balloon Text"/>
    <w:basedOn w:val="Normal"/>
    <w:link w:val="BalloonTextChar"/>
    <w:uiPriority w:val="99"/>
    <w:semiHidden/>
    <w:unhideWhenUsed/>
    <w:rsid w:val="00D973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732C"/>
    <w:rPr>
      <w:rFonts w:ascii="Lucida Grande" w:eastAsia="ヒラギノ角ゴ Pro W3" w:hAnsi="Lucida Grande" w:cs="Lucida Grande"/>
      <w:sz w:val="18"/>
      <w:szCs w:val="18"/>
      <w:lang w:eastAsia="sv-SE"/>
    </w:rPr>
  </w:style>
  <w:style w:type="character" w:styleId="CommentReference">
    <w:name w:val="annotation reference"/>
    <w:basedOn w:val="DefaultParagraphFont"/>
    <w:semiHidden/>
    <w:unhideWhenUsed/>
    <w:rsid w:val="00C05F1D"/>
    <w:rPr>
      <w:sz w:val="16"/>
      <w:szCs w:val="16"/>
    </w:rPr>
  </w:style>
  <w:style w:type="paragraph" w:styleId="CommentText">
    <w:name w:val="annotation text"/>
    <w:basedOn w:val="Normal"/>
    <w:link w:val="CommentTextChar"/>
    <w:unhideWhenUsed/>
    <w:rsid w:val="00C05F1D"/>
    <w:pPr>
      <w:spacing w:line="240" w:lineRule="auto"/>
    </w:pPr>
  </w:style>
  <w:style w:type="character" w:customStyle="1" w:styleId="CommentTextChar">
    <w:name w:val="Comment Text Char"/>
    <w:basedOn w:val="DefaultParagraphFont"/>
    <w:link w:val="CommentText"/>
    <w:rsid w:val="00C05F1D"/>
    <w:rPr>
      <w:rFonts w:eastAsia="ヒラギノ角ゴ Pro W3" w:cs="Times New Roman"/>
      <w:sz w:val="20"/>
      <w:szCs w:val="20"/>
      <w:lang w:eastAsia="sv-SE"/>
    </w:rPr>
  </w:style>
  <w:style w:type="paragraph" w:styleId="CommentSubject">
    <w:name w:val="annotation subject"/>
    <w:basedOn w:val="CommentText"/>
    <w:next w:val="CommentText"/>
    <w:link w:val="CommentSubjectChar"/>
    <w:uiPriority w:val="99"/>
    <w:semiHidden/>
    <w:unhideWhenUsed/>
    <w:rsid w:val="00E658D6"/>
    <w:rPr>
      <w:b/>
      <w:bCs/>
    </w:rPr>
  </w:style>
  <w:style w:type="character" w:customStyle="1" w:styleId="CommentSubjectChar">
    <w:name w:val="Comment Subject Char"/>
    <w:basedOn w:val="CommentTextChar"/>
    <w:link w:val="CommentSubject"/>
    <w:uiPriority w:val="99"/>
    <w:semiHidden/>
    <w:rsid w:val="00E658D6"/>
    <w:rPr>
      <w:rFonts w:eastAsia="ヒラギノ角ゴ Pro W3" w:cs="Times New Roman"/>
      <w:b/>
      <w:bCs/>
      <w:sz w:val="20"/>
      <w:szCs w:val="20"/>
      <w:lang w:eastAsia="sv-SE"/>
    </w:rPr>
  </w:style>
  <w:style w:type="character" w:customStyle="1" w:styleId="WW8Num14z0">
    <w:name w:val="WW8Num14z0"/>
    <w:uiPriority w:val="99"/>
    <w:rsid w:val="001E28C2"/>
    <w:rPr>
      <w:rFonts w:ascii="Symbol" w:hAnsi="Symbol"/>
    </w:rPr>
  </w:style>
  <w:style w:type="paragraph" w:styleId="BodyText">
    <w:name w:val="Body Text"/>
    <w:basedOn w:val="Normal"/>
    <w:link w:val="BodyTextChar"/>
    <w:uiPriority w:val="99"/>
    <w:semiHidden/>
    <w:unhideWhenUsed/>
    <w:rsid w:val="00A04D6E"/>
    <w:pPr>
      <w:keepNext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autoSpaceDE w:val="0"/>
      <w:autoSpaceDN w:val="0"/>
      <w:adjustRightInd w:val="0"/>
      <w:spacing w:before="40" w:after="0" w:line="240" w:lineRule="auto"/>
    </w:pPr>
    <w:rPr>
      <w:rFonts w:ascii="Arial" w:eastAsia="Times New Roman" w:hAnsi="Arial"/>
      <w:color w:val="000000"/>
      <w:sz w:val="18"/>
      <w:szCs w:val="36"/>
      <w:lang w:val="en-GB"/>
    </w:rPr>
  </w:style>
  <w:style w:type="character" w:customStyle="1" w:styleId="BodyTextChar">
    <w:name w:val="Body Text Char"/>
    <w:basedOn w:val="DefaultParagraphFont"/>
    <w:link w:val="BodyText"/>
    <w:uiPriority w:val="99"/>
    <w:semiHidden/>
    <w:rsid w:val="00A04D6E"/>
    <w:rPr>
      <w:rFonts w:ascii="Arial" w:eastAsia="Times New Roman" w:hAnsi="Arial" w:cs="Times New Roman"/>
      <w:color w:val="000000"/>
      <w:sz w:val="18"/>
      <w:szCs w:val="36"/>
      <w:lang w:val="en-GB" w:eastAsia="sv-SE"/>
    </w:rPr>
  </w:style>
  <w:style w:type="paragraph" w:customStyle="1" w:styleId="Standard">
    <w:name w:val="Standard"/>
    <w:rsid w:val="00D06264"/>
    <w:pPr>
      <w:suppressAutoHyphens/>
      <w:autoSpaceDN w:val="0"/>
      <w:spacing w:after="40" w:line="240" w:lineRule="auto"/>
      <w:jc w:val="both"/>
    </w:pPr>
    <w:rPr>
      <w:rFonts w:ascii="Arial" w:eastAsia="Times New Roman" w:hAnsi="Arial" w:cs="Times New Roman"/>
      <w:kern w:val="3"/>
      <w:sz w:val="18"/>
      <w:szCs w:val="20"/>
      <w:lang w:val="en-GB" w:eastAsia="en-GB"/>
    </w:rPr>
  </w:style>
  <w:style w:type="character" w:customStyle="1" w:styleId="Standardstycketeckensnitt1">
    <w:name w:val="Standardstycketeckensnitt1"/>
    <w:rsid w:val="00D06264"/>
  </w:style>
  <w:style w:type="paragraph" w:styleId="BodyText3">
    <w:name w:val="Body Text 3"/>
    <w:basedOn w:val="Normal"/>
    <w:link w:val="BodyText3Char"/>
    <w:uiPriority w:val="99"/>
    <w:semiHidden/>
    <w:unhideWhenUsed/>
    <w:rsid w:val="00231F3D"/>
    <w:rPr>
      <w:sz w:val="16"/>
      <w:szCs w:val="16"/>
    </w:rPr>
  </w:style>
  <w:style w:type="character" w:customStyle="1" w:styleId="BodyText3Char">
    <w:name w:val="Body Text 3 Char"/>
    <w:basedOn w:val="DefaultParagraphFont"/>
    <w:link w:val="BodyText3"/>
    <w:uiPriority w:val="99"/>
    <w:semiHidden/>
    <w:rsid w:val="00231F3D"/>
    <w:rPr>
      <w:rFonts w:eastAsia="ヒラギノ角ゴ Pro W3" w:cs="Times New Roman"/>
      <w:sz w:val="16"/>
      <w:szCs w:val="16"/>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21803">
      <w:bodyDiv w:val="1"/>
      <w:marLeft w:val="0"/>
      <w:marRight w:val="0"/>
      <w:marTop w:val="0"/>
      <w:marBottom w:val="0"/>
      <w:divBdr>
        <w:top w:val="none" w:sz="0" w:space="0" w:color="auto"/>
        <w:left w:val="none" w:sz="0" w:space="0" w:color="auto"/>
        <w:bottom w:val="none" w:sz="0" w:space="0" w:color="auto"/>
        <w:right w:val="none" w:sz="0" w:space="0" w:color="auto"/>
      </w:divBdr>
    </w:div>
    <w:div w:id="84420040">
      <w:bodyDiv w:val="1"/>
      <w:marLeft w:val="0"/>
      <w:marRight w:val="0"/>
      <w:marTop w:val="0"/>
      <w:marBottom w:val="0"/>
      <w:divBdr>
        <w:top w:val="none" w:sz="0" w:space="0" w:color="auto"/>
        <w:left w:val="none" w:sz="0" w:space="0" w:color="auto"/>
        <w:bottom w:val="none" w:sz="0" w:space="0" w:color="auto"/>
        <w:right w:val="none" w:sz="0" w:space="0" w:color="auto"/>
      </w:divBdr>
    </w:div>
    <w:div w:id="459348388">
      <w:bodyDiv w:val="1"/>
      <w:marLeft w:val="0"/>
      <w:marRight w:val="0"/>
      <w:marTop w:val="0"/>
      <w:marBottom w:val="0"/>
      <w:divBdr>
        <w:top w:val="none" w:sz="0" w:space="0" w:color="auto"/>
        <w:left w:val="none" w:sz="0" w:space="0" w:color="auto"/>
        <w:bottom w:val="none" w:sz="0" w:space="0" w:color="auto"/>
        <w:right w:val="none" w:sz="0" w:space="0" w:color="auto"/>
      </w:divBdr>
    </w:div>
    <w:div w:id="482546761">
      <w:bodyDiv w:val="1"/>
      <w:marLeft w:val="0"/>
      <w:marRight w:val="0"/>
      <w:marTop w:val="0"/>
      <w:marBottom w:val="0"/>
      <w:divBdr>
        <w:top w:val="none" w:sz="0" w:space="0" w:color="auto"/>
        <w:left w:val="none" w:sz="0" w:space="0" w:color="auto"/>
        <w:bottom w:val="none" w:sz="0" w:space="0" w:color="auto"/>
        <w:right w:val="none" w:sz="0" w:space="0" w:color="auto"/>
      </w:divBdr>
    </w:div>
    <w:div w:id="540358314">
      <w:bodyDiv w:val="1"/>
      <w:marLeft w:val="0"/>
      <w:marRight w:val="0"/>
      <w:marTop w:val="0"/>
      <w:marBottom w:val="0"/>
      <w:divBdr>
        <w:top w:val="none" w:sz="0" w:space="0" w:color="auto"/>
        <w:left w:val="none" w:sz="0" w:space="0" w:color="auto"/>
        <w:bottom w:val="none" w:sz="0" w:space="0" w:color="auto"/>
        <w:right w:val="none" w:sz="0" w:space="0" w:color="auto"/>
      </w:divBdr>
    </w:div>
    <w:div w:id="613368717">
      <w:bodyDiv w:val="1"/>
      <w:marLeft w:val="0"/>
      <w:marRight w:val="0"/>
      <w:marTop w:val="0"/>
      <w:marBottom w:val="0"/>
      <w:divBdr>
        <w:top w:val="none" w:sz="0" w:space="0" w:color="auto"/>
        <w:left w:val="none" w:sz="0" w:space="0" w:color="auto"/>
        <w:bottom w:val="none" w:sz="0" w:space="0" w:color="auto"/>
        <w:right w:val="none" w:sz="0" w:space="0" w:color="auto"/>
      </w:divBdr>
    </w:div>
    <w:div w:id="1021127206">
      <w:bodyDiv w:val="1"/>
      <w:marLeft w:val="0"/>
      <w:marRight w:val="0"/>
      <w:marTop w:val="0"/>
      <w:marBottom w:val="0"/>
      <w:divBdr>
        <w:top w:val="none" w:sz="0" w:space="0" w:color="auto"/>
        <w:left w:val="none" w:sz="0" w:space="0" w:color="auto"/>
        <w:bottom w:val="none" w:sz="0" w:space="0" w:color="auto"/>
        <w:right w:val="none" w:sz="0" w:space="0" w:color="auto"/>
      </w:divBdr>
    </w:div>
    <w:div w:id="1417749294">
      <w:bodyDiv w:val="1"/>
      <w:marLeft w:val="0"/>
      <w:marRight w:val="0"/>
      <w:marTop w:val="0"/>
      <w:marBottom w:val="0"/>
      <w:divBdr>
        <w:top w:val="none" w:sz="0" w:space="0" w:color="auto"/>
        <w:left w:val="none" w:sz="0" w:space="0" w:color="auto"/>
        <w:bottom w:val="none" w:sz="0" w:space="0" w:color="auto"/>
        <w:right w:val="none" w:sz="0" w:space="0" w:color="auto"/>
      </w:divBdr>
    </w:div>
    <w:div w:id="1559784538">
      <w:bodyDiv w:val="1"/>
      <w:marLeft w:val="0"/>
      <w:marRight w:val="0"/>
      <w:marTop w:val="0"/>
      <w:marBottom w:val="0"/>
      <w:divBdr>
        <w:top w:val="none" w:sz="0" w:space="0" w:color="auto"/>
        <w:left w:val="none" w:sz="0" w:space="0" w:color="auto"/>
        <w:bottom w:val="none" w:sz="0" w:space="0" w:color="auto"/>
        <w:right w:val="none" w:sz="0" w:space="0" w:color="auto"/>
      </w:divBdr>
    </w:div>
    <w:div w:id="1975257658">
      <w:bodyDiv w:val="1"/>
      <w:marLeft w:val="0"/>
      <w:marRight w:val="0"/>
      <w:marTop w:val="0"/>
      <w:marBottom w:val="0"/>
      <w:divBdr>
        <w:top w:val="none" w:sz="0" w:space="0" w:color="auto"/>
        <w:left w:val="none" w:sz="0" w:space="0" w:color="auto"/>
        <w:bottom w:val="none" w:sz="0" w:space="0" w:color="auto"/>
        <w:right w:val="none" w:sz="0" w:space="0" w:color="auto"/>
      </w:divBdr>
    </w:div>
    <w:div w:id="1991211137">
      <w:bodyDiv w:val="1"/>
      <w:marLeft w:val="0"/>
      <w:marRight w:val="0"/>
      <w:marTop w:val="0"/>
      <w:marBottom w:val="0"/>
      <w:divBdr>
        <w:top w:val="none" w:sz="0" w:space="0" w:color="auto"/>
        <w:left w:val="none" w:sz="0" w:space="0" w:color="auto"/>
        <w:bottom w:val="none" w:sz="0" w:space="0" w:color="auto"/>
        <w:right w:val="none" w:sz="0" w:space="0" w:color="auto"/>
      </w:divBdr>
    </w:div>
    <w:div w:id="2129154275">
      <w:bodyDiv w:val="1"/>
      <w:marLeft w:val="0"/>
      <w:marRight w:val="0"/>
      <w:marTop w:val="0"/>
      <w:marBottom w:val="0"/>
      <w:divBdr>
        <w:top w:val="none" w:sz="0" w:space="0" w:color="auto"/>
        <w:left w:val="none" w:sz="0" w:space="0" w:color="auto"/>
        <w:bottom w:val="none" w:sz="0" w:space="0" w:color="auto"/>
        <w:right w:val="none" w:sz="0" w:space="0" w:color="auto"/>
      </w:divBdr>
    </w:div>
    <w:div w:id="213930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ffer\Dropbox\Public\Netlight\branding\mallar%201205\NetlightWord.dotx" TargetMode="External"/></Relationships>
</file>

<file path=word/theme/theme1.xml><?xml version="1.0" encoding="utf-8"?>
<a:theme xmlns:a="http://schemas.openxmlformats.org/drawingml/2006/main" name="Office-tema">
  <a:themeElements>
    <a:clrScheme name="Netlight">
      <a:dk1>
        <a:sysClr val="windowText" lastClr="000000"/>
      </a:dk1>
      <a:lt1>
        <a:sysClr val="window" lastClr="FFFFFF"/>
      </a:lt1>
      <a:dk2>
        <a:srgbClr val="37165D"/>
      </a:dk2>
      <a:lt2>
        <a:srgbClr val="6D6D6D"/>
      </a:lt2>
      <a:accent1>
        <a:srgbClr val="37165D"/>
      </a:accent1>
      <a:accent2>
        <a:srgbClr val="CC9933"/>
      </a:accent2>
      <a:accent3>
        <a:srgbClr val="6D6D6D"/>
      </a:accent3>
      <a:accent4>
        <a:srgbClr val="D8D8D8"/>
      </a:accent4>
      <a:accent5>
        <a:srgbClr val="FFFFFF"/>
      </a:accent5>
      <a:accent6>
        <a:srgbClr val="37165D"/>
      </a:accent6>
      <a:hlink>
        <a:srgbClr val="CC9933"/>
      </a:hlink>
      <a:folHlink>
        <a:srgbClr val="37165D"/>
      </a:folHlink>
    </a:clrScheme>
    <a:fontScheme name="Custom 1">
      <a:majorFont>
        <a:latin typeface="Century Gothic"/>
        <a:ea typeface=""/>
        <a:cs typeface=""/>
      </a:majorFont>
      <a:minorFont>
        <a:latin typeface="Constant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A75D0-0227-4364-A5BB-D29065B08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NetlightWord</Template>
  <TotalTime>1</TotalTime>
  <Pages>7</Pages>
  <Words>2516</Words>
  <Characters>13337</Characters>
  <Application>Microsoft Office Word</Application>
  <DocSecurity>4</DocSecurity>
  <Lines>111</Lines>
  <Paragraphs>31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HP</Company>
  <LinksUpToDate>false</LinksUpToDate>
  <CharactersWithSpaces>15822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Pettersson</dc:creator>
  <cp:lastModifiedBy>Per Nyström Ol-Ers</cp:lastModifiedBy>
  <cp:revision>2</cp:revision>
  <cp:lastPrinted>2012-12-07T13:58:00Z</cp:lastPrinted>
  <dcterms:created xsi:type="dcterms:W3CDTF">2012-12-12T14:35:00Z</dcterms:created>
  <dcterms:modified xsi:type="dcterms:W3CDTF">2012-12-12T14:35:00Z</dcterms:modified>
</cp:coreProperties>
</file>